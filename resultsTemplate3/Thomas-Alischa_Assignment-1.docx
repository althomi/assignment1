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3B154" w14:textId="77777777" w:rsidR="00AE7000" w:rsidRDefault="00810271" w:rsidP="008A3AF0">
      <w:pPr>
        <w:pStyle w:val="Title"/>
        <w:spacing w:line="360" w:lineRule="auto"/>
        <w:jc w:val="both"/>
        <w:rPr>
          <w:rFonts w:ascii="Helvetica Neue Light" w:eastAsia="Helvetica Neue" w:hAnsi="Helvetica Neue Light" w:cs="Geeza Pro"/>
        </w:rPr>
      </w:pPr>
      <w:proofErr w:type="spellStart"/>
      <w:r>
        <w:rPr>
          <w:rFonts w:ascii="Helvetica Neue Light" w:eastAsia="Helvetica Neue" w:hAnsi="Helvetica Neue Light" w:cs="Geeza Pro"/>
        </w:rPr>
        <w:t>Assignment</w:t>
      </w:r>
      <w:proofErr w:type="spellEnd"/>
      <w:r>
        <w:rPr>
          <w:rFonts w:ascii="Helvetica Neue Light" w:eastAsia="Helvetica Neue" w:hAnsi="Helvetica Neue Light" w:cs="Geeza Pro"/>
        </w:rPr>
        <w:t xml:space="preserve"> 1</w:t>
      </w:r>
    </w:p>
    <w:p w14:paraId="3BE092C1" w14:textId="1EA85F5C" w:rsidR="00810271" w:rsidRDefault="00810271" w:rsidP="008A3AF0">
      <w:pPr>
        <w:pStyle w:val="Subtitle"/>
        <w:spacing w:line="360" w:lineRule="auto"/>
        <w:jc w:val="both"/>
      </w:pPr>
      <w:r>
        <w:t xml:space="preserve">DHBW Mosbach, Frontend-Entwicklung, Herr </w:t>
      </w:r>
      <w:proofErr w:type="spellStart"/>
      <w:r>
        <w:t>Slezak</w:t>
      </w:r>
      <w:proofErr w:type="spellEnd"/>
      <w:r>
        <w:t xml:space="preserve">, HSS 2020, </w:t>
      </w:r>
      <w:proofErr w:type="spellStart"/>
      <w:r>
        <w:t>Alischa</w:t>
      </w:r>
      <w:proofErr w:type="spellEnd"/>
      <w:r>
        <w:t xml:space="preserve"> Thomas</w:t>
      </w:r>
    </w:p>
    <w:p w14:paraId="316AD127" w14:textId="77777777" w:rsidR="00810271" w:rsidRPr="00A67EC1" w:rsidRDefault="00363554" w:rsidP="008A3AF0">
      <w:pPr>
        <w:pStyle w:val="Heading1"/>
        <w:spacing w:line="360" w:lineRule="auto"/>
        <w:jc w:val="both"/>
        <w:rPr>
          <w:rFonts w:eastAsia="Times New Roman"/>
        </w:rPr>
      </w:pPr>
      <w:r w:rsidRPr="00A67EC1">
        <w:rPr>
          <w:rFonts w:eastAsia="Times New Roman"/>
        </w:rPr>
        <w:t>Vorkenntnisse und Vorbereitung</w:t>
      </w:r>
    </w:p>
    <w:p w14:paraId="221912E7" w14:textId="5C687F0E" w:rsidR="00FB6F0C" w:rsidRDefault="00363554" w:rsidP="008A3AF0">
      <w:pPr>
        <w:spacing w:line="360" w:lineRule="auto"/>
        <w:jc w:val="both"/>
        <w:rPr>
          <w:rFonts w:eastAsia="Times New Roman"/>
        </w:rPr>
      </w:pPr>
      <w:r>
        <w:rPr>
          <w:rFonts w:eastAsia="Times New Roman"/>
        </w:rPr>
        <w:t>Meine Vorkenntnisse im Themenbereich Programmieren mit Ja</w:t>
      </w:r>
      <w:r w:rsidR="00C568AF">
        <w:rPr>
          <w:rFonts w:eastAsia="Times New Roman"/>
        </w:rPr>
        <w:t>v</w:t>
      </w:r>
      <w:r>
        <w:rPr>
          <w:rFonts w:eastAsia="Times New Roman"/>
        </w:rPr>
        <w:t>aScript</w:t>
      </w:r>
      <w:r w:rsidR="00C568AF">
        <w:rPr>
          <w:rFonts w:eastAsia="Times New Roman"/>
        </w:rPr>
        <w:t xml:space="preserve"> (JS)</w:t>
      </w:r>
      <w:r>
        <w:rPr>
          <w:rFonts w:eastAsia="Times New Roman"/>
        </w:rPr>
        <w:t xml:space="preserve"> belaufen sich auf ein theoretisches Grundverständnis von Programmieren im Allgemeinen und praktischen Grundlagenkenntnissen mit HTML und CSS. Deshalb arbeitete ich vor der Bearbeitung dieses </w:t>
      </w:r>
      <w:proofErr w:type="spellStart"/>
      <w:r>
        <w:rPr>
          <w:rFonts w:eastAsia="Times New Roman"/>
        </w:rPr>
        <w:t>Assignments</w:t>
      </w:r>
      <w:proofErr w:type="spellEnd"/>
      <w:r>
        <w:rPr>
          <w:rFonts w:eastAsia="Times New Roman"/>
        </w:rPr>
        <w:t xml:space="preserve"> nochmal den Foliensatz zu Vorlesung 1 durch. Des </w:t>
      </w:r>
      <w:proofErr w:type="spellStart"/>
      <w:r>
        <w:rPr>
          <w:rFonts w:eastAsia="Times New Roman"/>
        </w:rPr>
        <w:t>Weiteren</w:t>
      </w:r>
      <w:proofErr w:type="spellEnd"/>
      <w:r>
        <w:rPr>
          <w:rFonts w:eastAsia="Times New Roman"/>
        </w:rPr>
        <w:t xml:space="preserve"> beschäftigte ich mich nochmal mit den Übungen aus dem ersten Foliensatz. Darüber hinaus arbeitete ich den interaktiven Kurs </w:t>
      </w:r>
      <w:r w:rsidRPr="00A67EC1">
        <w:rPr>
          <w:rFonts w:eastAsia="Times New Roman"/>
          <w:i/>
          <w:iCs/>
        </w:rPr>
        <w:t>JavaScript</w:t>
      </w:r>
      <w:r w:rsidR="00A67EC1">
        <w:rPr>
          <w:rFonts w:eastAsia="Times New Roman"/>
          <w:i/>
          <w:iCs/>
        </w:rPr>
        <w:t xml:space="preserve"> </w:t>
      </w:r>
      <w:proofErr w:type="spellStart"/>
      <w:r w:rsidRPr="00363554">
        <w:rPr>
          <w:rFonts w:eastAsia="Times New Roman"/>
          <w:i/>
          <w:iCs/>
        </w:rPr>
        <w:t>Fundamentals</w:t>
      </w:r>
      <w:proofErr w:type="spellEnd"/>
      <w:r w:rsidRPr="00363554">
        <w:rPr>
          <w:rFonts w:eastAsia="Times New Roman"/>
          <w:i/>
          <w:iCs/>
        </w:rPr>
        <w:t xml:space="preserve"> </w:t>
      </w:r>
      <w:proofErr w:type="spellStart"/>
      <w:r w:rsidRPr="00363554">
        <w:rPr>
          <w:rFonts w:eastAsia="Times New Roman"/>
          <w:i/>
          <w:iCs/>
        </w:rPr>
        <w:t>for</w:t>
      </w:r>
      <w:proofErr w:type="spellEnd"/>
      <w:r w:rsidRPr="00363554">
        <w:rPr>
          <w:rFonts w:eastAsia="Times New Roman"/>
          <w:i/>
          <w:iCs/>
        </w:rPr>
        <w:t xml:space="preserve"> ES6 </w:t>
      </w:r>
      <w:r>
        <w:rPr>
          <w:rFonts w:eastAsia="Times New Roman"/>
        </w:rPr>
        <w:t xml:space="preserve">auf der Plattform </w:t>
      </w:r>
      <w:proofErr w:type="spellStart"/>
      <w:r w:rsidRPr="00363554">
        <w:rPr>
          <w:rFonts w:eastAsia="Times New Roman"/>
          <w:i/>
          <w:iCs/>
        </w:rPr>
        <w:t>Pluralsight</w:t>
      </w:r>
      <w:proofErr w:type="spellEnd"/>
      <w:r>
        <w:rPr>
          <w:rFonts w:eastAsia="Times New Roman"/>
        </w:rPr>
        <w:t xml:space="preserve"> durch. Das Ziel dabei war ein praktisches Verständnis der Syntax und Logik von JavaScript zu erarbeiten.</w:t>
      </w:r>
      <w:r>
        <w:rPr>
          <w:rFonts w:eastAsia="Times New Roman"/>
        </w:rPr>
        <w:br/>
        <w:t xml:space="preserve">Vor dem Einstieg ging ich nochmal systematisch die Anforderungen an das </w:t>
      </w:r>
      <w:proofErr w:type="spellStart"/>
      <w:r>
        <w:rPr>
          <w:rFonts w:eastAsia="Times New Roman"/>
        </w:rPr>
        <w:t>Assignment</w:t>
      </w:r>
      <w:proofErr w:type="spellEnd"/>
      <w:r>
        <w:rPr>
          <w:rFonts w:eastAsia="Times New Roman"/>
        </w:rPr>
        <w:t xml:space="preserve"> in </w:t>
      </w:r>
      <w:proofErr w:type="spellStart"/>
      <w:r>
        <w:rPr>
          <w:rFonts w:eastAsia="Times New Roman"/>
        </w:rPr>
        <w:t>Moodle</w:t>
      </w:r>
      <w:proofErr w:type="spellEnd"/>
      <w:r>
        <w:rPr>
          <w:rFonts w:eastAsia="Times New Roman"/>
        </w:rPr>
        <w:t xml:space="preserve"> durch. Daraus identifizierte ich für mich nochmals klar das Ziel des </w:t>
      </w:r>
      <w:proofErr w:type="spellStart"/>
      <w:r>
        <w:rPr>
          <w:rFonts w:eastAsia="Times New Roman"/>
        </w:rPr>
        <w:t>Assignments</w:t>
      </w:r>
      <w:proofErr w:type="spellEnd"/>
      <w:r>
        <w:rPr>
          <w:rFonts w:eastAsia="Times New Roman"/>
        </w:rPr>
        <w:t xml:space="preserve"> für mich und </w:t>
      </w:r>
      <w:r w:rsidR="00A67EC1">
        <w:rPr>
          <w:rFonts w:eastAsia="Times New Roman"/>
        </w:rPr>
        <w:t>d</w:t>
      </w:r>
      <w:r>
        <w:rPr>
          <w:rFonts w:eastAsia="Times New Roman"/>
        </w:rPr>
        <w:t xml:space="preserve">en Dozierenden. Ich überlegte mir was ich im Rahmen dieses </w:t>
      </w:r>
      <w:proofErr w:type="spellStart"/>
      <w:r>
        <w:rPr>
          <w:rFonts w:eastAsia="Times New Roman"/>
        </w:rPr>
        <w:t>Assignments</w:t>
      </w:r>
      <w:proofErr w:type="spellEnd"/>
      <w:r>
        <w:rPr>
          <w:rFonts w:eastAsia="Times New Roman"/>
        </w:rPr>
        <w:t xml:space="preserve"> erlernen möchte und welches Vorgehen am </w:t>
      </w:r>
      <w:proofErr w:type="spellStart"/>
      <w:r>
        <w:rPr>
          <w:rFonts w:eastAsia="Times New Roman"/>
        </w:rPr>
        <w:t>Besten</w:t>
      </w:r>
      <w:proofErr w:type="spellEnd"/>
      <w:r>
        <w:rPr>
          <w:rFonts w:eastAsia="Times New Roman"/>
        </w:rPr>
        <w:t xml:space="preserve"> geeignet </w:t>
      </w:r>
      <w:proofErr w:type="gramStart"/>
      <w:r>
        <w:rPr>
          <w:rFonts w:eastAsia="Times New Roman"/>
        </w:rPr>
        <w:t>ist</w:t>
      </w:r>
      <w:proofErr w:type="gramEnd"/>
      <w:r>
        <w:rPr>
          <w:rFonts w:eastAsia="Times New Roman"/>
        </w:rPr>
        <w:t xml:space="preserve"> um diese Ziele zu erreichen. </w:t>
      </w:r>
      <w:r>
        <w:rPr>
          <w:rFonts w:eastAsia="Times New Roman"/>
        </w:rPr>
        <w:br/>
        <w:t xml:space="preserve">Aus Erfahrungen mit der Konfrontation neuer Programmieraufgaben weiß ich, dass ich mich in der Vergangenheit schnell erschlagen fühlte und daher auch vorzeitig an meine Grenzen stieß. Deshalb schrieb ich die Anforderungen und meinen Plan erstmal schriftlich </w:t>
      </w:r>
      <w:proofErr w:type="gramStart"/>
      <w:r>
        <w:rPr>
          <w:rFonts w:eastAsia="Times New Roman"/>
        </w:rPr>
        <w:t>nieder</w:t>
      </w:r>
      <w:proofErr w:type="gramEnd"/>
      <w:r>
        <w:rPr>
          <w:rFonts w:eastAsia="Times New Roman"/>
        </w:rPr>
        <w:t xml:space="preserve"> um somit den Fokus während des Arbeitsprozesses wahren zu können. </w:t>
      </w:r>
    </w:p>
    <w:p w14:paraId="039393D0" w14:textId="1D2D1DAF" w:rsidR="00231402" w:rsidRDefault="00FB6F0C" w:rsidP="008A3AF0">
      <w:pPr>
        <w:pStyle w:val="ListParagraph"/>
        <w:numPr>
          <w:ilvl w:val="0"/>
          <w:numId w:val="2"/>
        </w:numPr>
        <w:spacing w:line="360" w:lineRule="auto"/>
        <w:jc w:val="both"/>
        <w:rPr>
          <w:rFonts w:eastAsia="Times New Roman"/>
        </w:rPr>
      </w:pPr>
      <w:r w:rsidRPr="00231402">
        <w:rPr>
          <w:rFonts w:eastAsia="Times New Roman"/>
        </w:rPr>
        <w:t>Ziel</w:t>
      </w:r>
      <w:r w:rsidR="00231402">
        <w:rPr>
          <w:rFonts w:eastAsia="Times New Roman"/>
        </w:rPr>
        <w:t>vorgabe</w:t>
      </w:r>
      <w:r w:rsidRPr="00231402">
        <w:rPr>
          <w:rFonts w:eastAsia="Times New Roman"/>
        </w:rPr>
        <w:t xml:space="preserve">: </w:t>
      </w:r>
      <w:r w:rsidR="006C78CD" w:rsidRPr="00231402">
        <w:rPr>
          <w:rFonts w:eastAsia="Times New Roman"/>
        </w:rPr>
        <w:t xml:space="preserve">Manipulation </w:t>
      </w:r>
      <w:proofErr w:type="gramStart"/>
      <w:r w:rsidR="007D492D">
        <w:rPr>
          <w:rFonts w:eastAsia="Times New Roman"/>
        </w:rPr>
        <w:t>eines Templates</w:t>
      </w:r>
      <w:proofErr w:type="gramEnd"/>
      <w:r w:rsidR="007D492D">
        <w:rPr>
          <w:rFonts w:eastAsia="Times New Roman"/>
        </w:rPr>
        <w:t xml:space="preserve"> </w:t>
      </w:r>
      <w:r w:rsidR="006C78CD" w:rsidRPr="00231402">
        <w:rPr>
          <w:rFonts w:eastAsia="Times New Roman"/>
        </w:rPr>
        <w:t>mit JS: im Vordergrund an UI Elementen, im Hintergrund</w:t>
      </w:r>
      <w:r w:rsidR="006A19BA" w:rsidRPr="00231402">
        <w:rPr>
          <w:rFonts w:eastAsia="Times New Roman"/>
        </w:rPr>
        <w:t>, DOM-Manipulation</w:t>
      </w:r>
      <w:r w:rsidR="006A53A4" w:rsidRPr="00231402">
        <w:rPr>
          <w:rFonts w:eastAsia="Times New Roman"/>
        </w:rPr>
        <w:t xml:space="preserve"> (5 </w:t>
      </w:r>
      <w:r w:rsidR="00006CD4">
        <w:rPr>
          <w:rFonts w:eastAsia="Times New Roman"/>
        </w:rPr>
        <w:t>Interaktionselemente</w:t>
      </w:r>
      <w:r w:rsidR="006A53A4" w:rsidRPr="00231402">
        <w:rPr>
          <w:rFonts w:eastAsia="Times New Roman"/>
        </w:rPr>
        <w:t>)</w:t>
      </w:r>
      <w:r w:rsidR="002456D0">
        <w:rPr>
          <w:rFonts w:eastAsia="Times New Roman"/>
        </w:rPr>
        <w:t>, Dokumentation</w:t>
      </w:r>
      <w:r w:rsidR="001D1BF2">
        <w:rPr>
          <w:rFonts w:eastAsia="Times New Roman"/>
        </w:rPr>
        <w:t xml:space="preserve"> inkl. Persönliche Reflexion, Abgabe </w:t>
      </w:r>
      <w:proofErr w:type="spellStart"/>
      <w:r w:rsidR="001D1BF2">
        <w:rPr>
          <w:rFonts w:eastAsia="Times New Roman"/>
        </w:rPr>
        <w:t>versioniertes</w:t>
      </w:r>
      <w:proofErr w:type="spellEnd"/>
      <w:r w:rsidR="001D1BF2">
        <w:rPr>
          <w:rFonts w:eastAsia="Times New Roman"/>
        </w:rPr>
        <w:t xml:space="preserve"> </w:t>
      </w:r>
      <w:proofErr w:type="spellStart"/>
      <w:r w:rsidR="001D1BF2">
        <w:rPr>
          <w:rFonts w:eastAsia="Times New Roman"/>
        </w:rPr>
        <w:t>Git</w:t>
      </w:r>
      <w:proofErr w:type="spellEnd"/>
      <w:r w:rsidR="001D1BF2">
        <w:rPr>
          <w:rFonts w:eastAsia="Times New Roman"/>
        </w:rPr>
        <w:t xml:space="preserve"> Repository</w:t>
      </w:r>
    </w:p>
    <w:p w14:paraId="1CA959BC" w14:textId="027AD8D8" w:rsidR="00231402" w:rsidRPr="00231402" w:rsidRDefault="00231402" w:rsidP="008A3AF0">
      <w:pPr>
        <w:pStyle w:val="ListParagraph"/>
        <w:numPr>
          <w:ilvl w:val="0"/>
          <w:numId w:val="2"/>
        </w:numPr>
        <w:spacing w:line="360" w:lineRule="auto"/>
        <w:jc w:val="both"/>
        <w:rPr>
          <w:rFonts w:eastAsia="Times New Roman"/>
        </w:rPr>
      </w:pPr>
      <w:r w:rsidRPr="00231402">
        <w:rPr>
          <w:rFonts w:eastAsia="Times New Roman"/>
        </w:rPr>
        <w:t xml:space="preserve">Meine Ziele: Ajax, Animation, </w:t>
      </w:r>
      <w:proofErr w:type="spellStart"/>
      <w:r w:rsidRPr="00231402">
        <w:rPr>
          <w:rFonts w:eastAsia="Times New Roman"/>
        </w:rPr>
        <w:t>Canvas</w:t>
      </w:r>
      <w:proofErr w:type="spellEnd"/>
      <w:r w:rsidRPr="00231402">
        <w:rPr>
          <w:rFonts w:eastAsia="Times New Roman"/>
        </w:rPr>
        <w:t>, Buttoninteraktion</w:t>
      </w:r>
    </w:p>
    <w:p w14:paraId="03AACF54" w14:textId="25CB4E9D" w:rsidR="00436D98" w:rsidRPr="00231402" w:rsidRDefault="008F383E" w:rsidP="008A3AF0">
      <w:pPr>
        <w:pStyle w:val="ListParagraph"/>
        <w:numPr>
          <w:ilvl w:val="0"/>
          <w:numId w:val="2"/>
        </w:numPr>
        <w:spacing w:line="360" w:lineRule="auto"/>
        <w:jc w:val="both"/>
        <w:rPr>
          <w:rFonts w:eastAsia="Times New Roman"/>
        </w:rPr>
      </w:pPr>
      <w:r w:rsidRPr="00231402">
        <w:rPr>
          <w:rFonts w:eastAsia="Times New Roman"/>
        </w:rPr>
        <w:t xml:space="preserve">Bedingungen: ES6 Standard verwenden, kein </w:t>
      </w:r>
      <w:proofErr w:type="spellStart"/>
      <w:r w:rsidRPr="00231402">
        <w:rPr>
          <w:rFonts w:eastAsia="Times New Roman"/>
        </w:rPr>
        <w:t>jQuery</w:t>
      </w:r>
      <w:proofErr w:type="spellEnd"/>
    </w:p>
    <w:p w14:paraId="287702E2" w14:textId="3DDD774A" w:rsidR="00231402" w:rsidRDefault="00436D98" w:rsidP="008A3AF0">
      <w:pPr>
        <w:pStyle w:val="ListParagraph"/>
        <w:numPr>
          <w:ilvl w:val="0"/>
          <w:numId w:val="2"/>
        </w:numPr>
        <w:spacing w:line="360" w:lineRule="auto"/>
        <w:jc w:val="both"/>
        <w:rPr>
          <w:rFonts w:eastAsia="Times New Roman"/>
        </w:rPr>
      </w:pPr>
      <w:r w:rsidRPr="00231402">
        <w:rPr>
          <w:rFonts w:eastAsia="Times New Roman"/>
        </w:rPr>
        <w:t>Bewertung: JS-Logik</w:t>
      </w:r>
    </w:p>
    <w:p w14:paraId="4A9AEE9C" w14:textId="0258AB18" w:rsidR="005A6A8B" w:rsidRDefault="00231402" w:rsidP="008A3AF0">
      <w:pPr>
        <w:spacing w:line="360" w:lineRule="auto"/>
        <w:jc w:val="both"/>
        <w:rPr>
          <w:rFonts w:eastAsia="Times New Roman"/>
        </w:rPr>
      </w:pPr>
      <w:r>
        <w:rPr>
          <w:rFonts w:eastAsia="Times New Roman"/>
        </w:rPr>
        <w:t xml:space="preserve">Um nicht den Überblick zu verlieren </w:t>
      </w:r>
      <w:r w:rsidR="00726E8E">
        <w:rPr>
          <w:rFonts w:eastAsia="Times New Roman"/>
        </w:rPr>
        <w:t xml:space="preserve">wurde das </w:t>
      </w:r>
      <w:proofErr w:type="spellStart"/>
      <w:r w:rsidR="00726E8E">
        <w:rPr>
          <w:rFonts w:eastAsia="Times New Roman"/>
        </w:rPr>
        <w:t>Assignment</w:t>
      </w:r>
      <w:proofErr w:type="spellEnd"/>
      <w:r w:rsidR="00726E8E">
        <w:rPr>
          <w:rFonts w:eastAsia="Times New Roman"/>
        </w:rPr>
        <w:t xml:space="preserve"> Schritt für Schritt aufgebaut.</w:t>
      </w:r>
      <w:r w:rsidR="00A67EC1">
        <w:rPr>
          <w:rFonts w:eastAsia="Times New Roman"/>
        </w:rPr>
        <w:t xml:space="preserve"> </w:t>
      </w:r>
      <w:r w:rsidR="00986CB1">
        <w:rPr>
          <w:rFonts w:eastAsia="Times New Roman"/>
        </w:rPr>
        <w:t>Dies diente dazu sich intensiv mit den einzelnen Bestandteilen auseinandersetzen zu können und</w:t>
      </w:r>
      <w:r w:rsidR="00A1520C">
        <w:rPr>
          <w:rFonts w:eastAsia="Times New Roman"/>
        </w:rPr>
        <w:t xml:space="preserve"> sich nicht gleich überfordert zu fühlen. Dabei wurde das Ziel gesetzt sich mit jedem Schritt in der Komplexität zu steigern. </w:t>
      </w:r>
      <w:r w:rsidR="001D1BF2" w:rsidRPr="00F85C2E">
        <w:rPr>
          <w:rFonts w:eastAsia="Times New Roman"/>
        </w:rPr>
        <w:t xml:space="preserve">Das </w:t>
      </w:r>
      <w:proofErr w:type="spellStart"/>
      <w:r w:rsidR="001D1BF2" w:rsidRPr="00F85C2E">
        <w:rPr>
          <w:rFonts w:eastAsia="Times New Roman"/>
        </w:rPr>
        <w:t>Git</w:t>
      </w:r>
      <w:proofErr w:type="spellEnd"/>
      <w:r w:rsidR="001D1BF2" w:rsidRPr="00F85C2E">
        <w:rPr>
          <w:rFonts w:eastAsia="Times New Roman"/>
        </w:rPr>
        <w:t xml:space="preserve">-Repository wurde mit </w:t>
      </w:r>
      <w:proofErr w:type="spellStart"/>
      <w:r w:rsidR="001D1BF2" w:rsidRPr="00F85C2E">
        <w:rPr>
          <w:rFonts w:eastAsia="Times New Roman"/>
        </w:rPr>
        <w:t>GitHub</w:t>
      </w:r>
      <w:proofErr w:type="spellEnd"/>
      <w:r w:rsidR="001D1BF2" w:rsidRPr="00F85C2E">
        <w:rPr>
          <w:rFonts w:eastAsia="Times New Roman"/>
        </w:rPr>
        <w:t xml:space="preserve"> umgesetzt</w:t>
      </w:r>
      <w:r w:rsidR="00F85C2E" w:rsidRPr="00F85C2E">
        <w:rPr>
          <w:rFonts w:eastAsia="Times New Roman"/>
        </w:rPr>
        <w:t xml:space="preserve">, der Code </w:t>
      </w:r>
      <w:r w:rsidR="00F85C2E">
        <w:rPr>
          <w:rFonts w:eastAsia="Times New Roman"/>
        </w:rPr>
        <w:t xml:space="preserve">in der Umgebung von </w:t>
      </w:r>
      <w:proofErr w:type="spellStart"/>
      <w:r w:rsidR="00F85C2E" w:rsidRPr="00F85C2E">
        <w:rPr>
          <w:rFonts w:eastAsia="Times New Roman"/>
        </w:rPr>
        <w:t>Webstorm</w:t>
      </w:r>
      <w:proofErr w:type="spellEnd"/>
      <w:r w:rsidR="00F85C2E">
        <w:rPr>
          <w:rFonts w:eastAsia="Times New Roman"/>
        </w:rPr>
        <w:t xml:space="preserve"> (</w:t>
      </w:r>
      <w:proofErr w:type="spellStart"/>
      <w:r w:rsidR="00F85C2E">
        <w:rPr>
          <w:rFonts w:eastAsia="Times New Roman"/>
        </w:rPr>
        <w:t>IntelliJ</w:t>
      </w:r>
      <w:proofErr w:type="spellEnd"/>
      <w:r w:rsidR="00F85C2E">
        <w:rPr>
          <w:rFonts w:eastAsia="Times New Roman"/>
        </w:rPr>
        <w:t xml:space="preserve">) geschrieben. </w:t>
      </w:r>
    </w:p>
    <w:p w14:paraId="3E1E78DC" w14:textId="6CFB984F" w:rsidR="00C03208" w:rsidRPr="007853A2" w:rsidRDefault="00E21546" w:rsidP="008A3AF0">
      <w:pPr>
        <w:pStyle w:val="Heading1"/>
        <w:jc w:val="both"/>
        <w:rPr>
          <w:rFonts w:eastAsia="Times New Roman"/>
        </w:rPr>
      </w:pPr>
      <w:r w:rsidRPr="007853A2">
        <w:rPr>
          <w:rFonts w:eastAsia="Times New Roman"/>
        </w:rPr>
        <w:lastRenderedPageBreak/>
        <w:t>1</w:t>
      </w:r>
      <w:r w:rsidR="00C03208" w:rsidRPr="007853A2">
        <w:rPr>
          <w:rFonts w:eastAsia="Times New Roman"/>
        </w:rPr>
        <w:t xml:space="preserve"> Button</w:t>
      </w:r>
      <w:r w:rsidR="00C6778B" w:rsidRPr="007853A2">
        <w:rPr>
          <w:rFonts w:eastAsia="Times New Roman"/>
        </w:rPr>
        <w:t xml:space="preserve"> M</w:t>
      </w:r>
      <w:r w:rsidRPr="007853A2">
        <w:rPr>
          <w:rFonts w:eastAsia="Times New Roman"/>
        </w:rPr>
        <w:t>anipulation</w:t>
      </w:r>
    </w:p>
    <w:p w14:paraId="00EE3D80" w14:textId="24344C6F" w:rsidR="007434B9" w:rsidRDefault="00E21546" w:rsidP="008A3AF0">
      <w:pPr>
        <w:spacing w:line="360" w:lineRule="auto"/>
        <w:jc w:val="both"/>
      </w:pPr>
      <w:r w:rsidRPr="00C6778B">
        <w:rPr>
          <w:rStyle w:val="Heading2Char"/>
        </w:rPr>
        <w:t>Idee</w:t>
      </w:r>
      <w:r w:rsidRPr="00E21546">
        <w:br/>
        <w:t>Das Template weist bereits</w:t>
      </w:r>
      <w:r>
        <w:t xml:space="preserve"> 4 </w:t>
      </w:r>
      <w:r w:rsidR="00885A52">
        <w:t xml:space="preserve">Buttons </w:t>
      </w:r>
      <w:r w:rsidR="00290E20">
        <w:t xml:space="preserve">mit </w:t>
      </w:r>
      <w:proofErr w:type="spellStart"/>
      <w:r w:rsidR="00290E20">
        <w:t>Stylingattributen</w:t>
      </w:r>
      <w:proofErr w:type="spellEnd"/>
      <w:r w:rsidR="00290E20">
        <w:t xml:space="preserve"> </w:t>
      </w:r>
      <w:r w:rsidR="00885A52">
        <w:t xml:space="preserve">auf. </w:t>
      </w:r>
      <w:r w:rsidR="00885A52" w:rsidRPr="00885A52">
        <w:t xml:space="preserve">Das Ziel der Buttonmanipulation ist es </w:t>
      </w:r>
      <w:r w:rsidR="00885A52">
        <w:t xml:space="preserve">das Erscheinungsbild im User Interface </w:t>
      </w:r>
      <w:r w:rsidR="001C241C">
        <w:t xml:space="preserve">beim Abfeuern eines Events zu verändern. </w:t>
      </w:r>
    </w:p>
    <w:p w14:paraId="7DA2811E" w14:textId="77777777" w:rsidR="00C6778B" w:rsidRDefault="007434B9" w:rsidP="008A3AF0">
      <w:pPr>
        <w:pStyle w:val="Heading2"/>
        <w:spacing w:line="360" w:lineRule="auto"/>
        <w:jc w:val="both"/>
      </w:pPr>
      <w:r>
        <w:t>Theoretischer Hintergrund</w:t>
      </w:r>
    </w:p>
    <w:p w14:paraId="5E7B6198" w14:textId="26F25759" w:rsidR="00D154BA" w:rsidRPr="00636BD5" w:rsidRDefault="00232439" w:rsidP="008A3AF0">
      <w:pPr>
        <w:spacing w:line="360" w:lineRule="auto"/>
        <w:jc w:val="both"/>
      </w:pPr>
      <w:r>
        <w:t>Die Änderung des User Interfaces</w:t>
      </w:r>
      <w:r w:rsidR="006B3324" w:rsidRPr="00FA6409">
        <w:t xml:space="preserve"> dient </w:t>
      </w:r>
      <w:r>
        <w:t xml:space="preserve">in </w:t>
      </w:r>
      <w:r w:rsidR="006B3324" w:rsidRPr="00FA6409">
        <w:t xml:space="preserve">der Praxis z.B. </w:t>
      </w:r>
      <w:r w:rsidR="00FA6409" w:rsidRPr="00FA6409">
        <w:t>einem entscheidungsfreundlichen Design oder der bes</w:t>
      </w:r>
      <w:r w:rsidR="00FA6409">
        <w:t xml:space="preserve">seren </w:t>
      </w:r>
      <w:r>
        <w:t>O</w:t>
      </w:r>
      <w:r w:rsidR="00FA6409">
        <w:t xml:space="preserve">rientierung für </w:t>
      </w:r>
      <w:proofErr w:type="spellStart"/>
      <w:r w:rsidR="00FA6409">
        <w:t>NutzerInnen</w:t>
      </w:r>
      <w:proofErr w:type="spellEnd"/>
      <w:r w:rsidR="00FA6409">
        <w:t xml:space="preserve">. </w:t>
      </w:r>
      <w:r w:rsidR="00FA6409" w:rsidRPr="004A3F0C">
        <w:t xml:space="preserve">Eine </w:t>
      </w:r>
      <w:r w:rsidR="004A3F0C" w:rsidRPr="004A3F0C">
        <w:t>Entscheidung kann zum Beispiel unterstütz w</w:t>
      </w:r>
      <w:r w:rsidR="0038432B">
        <w:t>e</w:t>
      </w:r>
      <w:r w:rsidR="004A3F0C" w:rsidRPr="004A3F0C">
        <w:t xml:space="preserve">rden, wenn der Button </w:t>
      </w:r>
      <w:r w:rsidR="004A3F0C">
        <w:t xml:space="preserve">die Farbe </w:t>
      </w:r>
      <w:r>
        <w:t xml:space="preserve">bei einem Mouseover </w:t>
      </w:r>
      <w:r w:rsidR="004A3F0C">
        <w:t>ändert</w:t>
      </w:r>
      <w:r w:rsidR="0038432B">
        <w:t xml:space="preserve">. </w:t>
      </w:r>
      <w:r w:rsidR="0038432B" w:rsidRPr="0038432B">
        <w:t>Dadurch wird die Klickbarkeit des Buttons hervorgehoben. Bei der Orie</w:t>
      </w:r>
      <w:r w:rsidR="0038432B">
        <w:t>ntierung kann es helfen, wenn bereits geklickte Buttons farblich gekennzeichnet werden wie zum Beispiel auf der Sucherge</w:t>
      </w:r>
      <w:r w:rsidR="008A52BC">
        <w:t xml:space="preserve">bnisliste von </w:t>
      </w:r>
      <w:r w:rsidR="008A52BC" w:rsidRPr="008A52BC">
        <w:rPr>
          <w:i/>
          <w:iCs/>
        </w:rPr>
        <w:t>Google</w:t>
      </w:r>
      <w:r w:rsidR="008A52BC">
        <w:t xml:space="preserve">. </w:t>
      </w:r>
      <w:r w:rsidR="008A3AF0">
        <w:tab/>
      </w:r>
      <w:r w:rsidR="008A3AF0">
        <w:br/>
      </w:r>
      <w:r w:rsidR="003B148B">
        <w:t xml:space="preserve">Umgesetzt wird diese Manipulation mit den beiden Methoden </w:t>
      </w:r>
      <w:proofErr w:type="spellStart"/>
      <w:r w:rsidR="003B148B" w:rsidRPr="003B148B">
        <w:rPr>
          <w:i/>
          <w:iCs/>
        </w:rPr>
        <w:t>getElementbyID</w:t>
      </w:r>
      <w:proofErr w:type="spellEnd"/>
      <w:r w:rsidR="003B148B" w:rsidRPr="003B148B">
        <w:rPr>
          <w:i/>
          <w:iCs/>
        </w:rPr>
        <w:t>()</w:t>
      </w:r>
      <w:r w:rsidR="003B148B">
        <w:t xml:space="preserve"> </w:t>
      </w:r>
      <w:r w:rsidR="003B148B">
        <w:fldChar w:fldCharType="begin"/>
      </w:r>
      <w:r w:rsidR="003B148B">
        <w:instrText xml:space="preserve"> ADDIN ZOTERO_ITEM CSL_CITATION {"citationID":"dfeCZxnB","properties":{"formattedCitation":"({\\i{}HTML DOM getElementById() Method}, n.d.)","plainCitation":"(HTML DOM getElementById() Method, n.d.)","noteIndex":0},"citationItems":[{"id":478,"uris":["http://zotero.org/groups/2464718/items/UXAAABJ2"],"uri":["http://zotero.org/groups/2464718/items/UXAAABJ2"],"itemData":{"id":478,"type":"webpage","title":"HTML DOM getElementById() Method","URL":"https://www.w3schools.com/jsref/met_document_getelementbyid.asp","accessed":{"date-parts":[["2020",4,5]]}}}],"schema":"https://github.com/citation-style-language/schema/raw/master/csl-citation.json"} </w:instrText>
      </w:r>
      <w:r w:rsidR="003B148B">
        <w:fldChar w:fldCharType="separate"/>
      </w:r>
      <w:r w:rsidR="003B148B" w:rsidRPr="003B148B">
        <w:rPr>
          <w:rFonts w:cs="Times New Roman"/>
        </w:rPr>
        <w:t>(</w:t>
      </w:r>
      <w:r w:rsidR="003B148B" w:rsidRPr="003B148B">
        <w:rPr>
          <w:rFonts w:cs="Times New Roman"/>
          <w:i/>
          <w:iCs/>
        </w:rPr>
        <w:t>HTML DOM getElementById() Method</w:t>
      </w:r>
      <w:r w:rsidR="003B148B" w:rsidRPr="003B148B">
        <w:rPr>
          <w:rFonts w:cs="Times New Roman"/>
        </w:rPr>
        <w:t>, n.d.)</w:t>
      </w:r>
      <w:r w:rsidR="003B148B">
        <w:fldChar w:fldCharType="end"/>
      </w:r>
      <w:r w:rsidR="003B148B">
        <w:t xml:space="preserve"> und </w:t>
      </w:r>
      <w:proofErr w:type="spellStart"/>
      <w:r w:rsidR="003B148B" w:rsidRPr="003B148B">
        <w:rPr>
          <w:i/>
          <w:iCs/>
        </w:rPr>
        <w:t>addEventListener</w:t>
      </w:r>
      <w:proofErr w:type="spellEnd"/>
      <w:r w:rsidR="003B148B" w:rsidRPr="003B148B">
        <w:rPr>
          <w:i/>
          <w:iCs/>
        </w:rPr>
        <w:t>()</w:t>
      </w:r>
      <w:r w:rsidR="003B148B">
        <w:t xml:space="preserve">. Die erste </w:t>
      </w:r>
      <w:r w:rsidR="00B315C5">
        <w:t>M</w:t>
      </w:r>
      <w:r w:rsidR="003B148B">
        <w:t xml:space="preserve">ethode greift auf das HTML-Element zu. Die zweite Methode weist ihm ein Event zu, auf das reagiert wird. Dabei gibt es unterschiedlichste Events aus den Bereichen User Interface Events, Focus </w:t>
      </w:r>
      <w:proofErr w:type="spellStart"/>
      <w:r w:rsidR="003B148B">
        <w:t>and</w:t>
      </w:r>
      <w:proofErr w:type="spellEnd"/>
      <w:r w:rsidR="003B148B">
        <w:t xml:space="preserve"> </w:t>
      </w:r>
      <w:proofErr w:type="spellStart"/>
      <w:r w:rsidR="003B148B">
        <w:t>Blur</w:t>
      </w:r>
      <w:proofErr w:type="spellEnd"/>
      <w:r w:rsidR="003B148B">
        <w:t xml:space="preserve"> Events, Mouse Events, Keyboard Events, Form Events, Mutation Events </w:t>
      </w:r>
      <w:proofErr w:type="spellStart"/>
      <w:r w:rsidR="003B148B">
        <w:t>and</w:t>
      </w:r>
      <w:proofErr w:type="spellEnd"/>
      <w:r w:rsidR="003B148B">
        <w:t xml:space="preserve"> </w:t>
      </w:r>
      <w:proofErr w:type="spellStart"/>
      <w:r w:rsidR="003B148B">
        <w:t>Observers</w:t>
      </w:r>
      <w:proofErr w:type="spellEnd"/>
      <w:r w:rsidR="003B148B">
        <w:t xml:space="preserve">, HTML5 Events, CSS Events </w:t>
      </w:r>
      <w:r w:rsidR="003B148B">
        <w:fldChar w:fldCharType="begin"/>
      </w:r>
      <w:r w:rsidR="003B148B">
        <w:instrText xml:space="preserve"> ADDIN ZOTERO_ITEM CSL_CITATION {"citationID":"IyuSy0O2","properties":{"formattedCitation":"(dfteam7, 2019)","plainCitation":"(dfteam7, 2019)","noteIndex":0},"citationItems":[{"id":480,"uris":["http://zotero.org/groups/2464718/items/FSERD3N3"],"uri":["http://zotero.org/groups/2464718/items/FSERD3N3"],"itemData":{"id":480,"type":"webpage","abstract":"Learn 8 types of JavaScript Event with example - User Interface events, Focus and blur events, Mouse events, Keyboard events,Mutation events","container-title":"DataFlair","language":"en-US","note":"source: data-flair.training\nsection: JavaScript Tutorial","title":"JavaScript Event Types - 8 Essential Types to shape your JS Concepts!","URL":"https://data-flair.training/blogs/javascript-event-types/","author":[{"literal":"dfteam7"}],"accessed":{"date-parts":[["2020",4,5]]},"issued":{"date-parts":[["2019",8,1]]}}}],"schema":"https://github.com/citation-style-language/schema/raw/master/csl-citation.json"} </w:instrText>
      </w:r>
      <w:r w:rsidR="003B148B">
        <w:fldChar w:fldCharType="separate"/>
      </w:r>
      <w:r w:rsidR="003B148B">
        <w:rPr>
          <w:noProof/>
        </w:rPr>
        <w:t>(dfteam7, 2019)</w:t>
      </w:r>
      <w:r w:rsidR="003B148B">
        <w:fldChar w:fldCharType="end"/>
      </w:r>
      <w:r w:rsidR="003B148B">
        <w:t>. Bei dieser Button Manipulation werden Mouse Events umgesetzt.</w:t>
      </w:r>
      <w:r w:rsidR="00C6778B">
        <w:t xml:space="preserve"> Spezifisch für Klickevents gibt es alternativ noch die </w:t>
      </w:r>
      <w:proofErr w:type="spellStart"/>
      <w:r>
        <w:rPr>
          <w:i/>
          <w:iCs/>
        </w:rPr>
        <w:t>O</w:t>
      </w:r>
      <w:r w:rsidR="00C6778B" w:rsidRPr="00C6778B">
        <w:rPr>
          <w:i/>
          <w:iCs/>
        </w:rPr>
        <w:t>nklick</w:t>
      </w:r>
      <w:proofErr w:type="spellEnd"/>
      <w:r w:rsidR="00C6778B" w:rsidRPr="00C6778B">
        <w:rPr>
          <w:i/>
          <w:iCs/>
        </w:rPr>
        <w:t>-Methode</w:t>
      </w:r>
      <w:r w:rsidR="00C6778B">
        <w:t xml:space="preserve">. Beide Methoden wären bei dieser Manipulation anwendbar </w:t>
      </w:r>
      <w:r w:rsidR="00C6778B">
        <w:fldChar w:fldCharType="begin"/>
      </w:r>
      <w:r w:rsidR="00C6778B">
        <w:instrText xml:space="preserve"> ADDIN ZOTERO_ITEM CSL_CITATION {"citationID":"JytxG1Ed","properties":{"formattedCitation":"({\\i{}javascript\\uc0\\u8212{}AddEventListener vs onclick}, n.d.)","plainCitation":"(javascript—AddEventListener vs onclick, n.d.)","noteIndex":0},"citationItems":[{"id":488,"uris":["http://zotero.org/groups/2464718/items/I9SB63MV"],"uri":["http://zotero.org/groups/2464718/items/I9SB63MV"],"itemData":{"id":488,"type":"webpage","container-title":"Stack Overflow","note":"source: stackoverflow.com","title":"javascript - addEventListener vs onclick","URL":"https://stackoverflow.com/questions/6348494/addeventlistener-vs-onclick","accessed":{"date-parts":[["2020",4,5]]}}}],"schema":"https://github.com/citation-style-language/schema/raw/master/csl-citation.json"} </w:instrText>
      </w:r>
      <w:r w:rsidR="00C6778B">
        <w:fldChar w:fldCharType="separate"/>
      </w:r>
      <w:r w:rsidR="00C6778B" w:rsidRPr="00C6778B">
        <w:rPr>
          <w:rFonts w:cs="Times New Roman"/>
        </w:rPr>
        <w:t>(</w:t>
      </w:r>
      <w:r w:rsidR="00C6778B" w:rsidRPr="00C6778B">
        <w:rPr>
          <w:rFonts w:cs="Times New Roman"/>
          <w:i/>
          <w:iCs/>
        </w:rPr>
        <w:t>javascript—AddEventListener vs onclick</w:t>
      </w:r>
      <w:r w:rsidR="00C6778B" w:rsidRPr="00C6778B">
        <w:rPr>
          <w:rFonts w:cs="Times New Roman"/>
        </w:rPr>
        <w:t>, n.d.)</w:t>
      </w:r>
      <w:r w:rsidR="00C6778B">
        <w:fldChar w:fldCharType="end"/>
      </w:r>
      <w:r w:rsidR="00C6778B">
        <w:t xml:space="preserve">. Da die </w:t>
      </w:r>
      <w:proofErr w:type="spellStart"/>
      <w:r w:rsidR="00C6778B" w:rsidRPr="00C6778B">
        <w:rPr>
          <w:i/>
          <w:iCs/>
        </w:rPr>
        <w:t>addEventListener</w:t>
      </w:r>
      <w:proofErr w:type="spellEnd"/>
      <w:r w:rsidR="00C6778B" w:rsidRPr="00C6778B">
        <w:rPr>
          <w:i/>
          <w:iCs/>
        </w:rPr>
        <w:t>-Methode</w:t>
      </w:r>
      <w:r w:rsidR="00C6778B">
        <w:t xml:space="preserve"> allerdings flexibler und breiter aufgestellt ist, wird diese im Folgenden angewendet</w:t>
      </w:r>
      <w:r w:rsidR="008A3AF0">
        <w:t>.</w:t>
      </w:r>
      <w:r w:rsidR="00636BD5">
        <w:tab/>
      </w:r>
      <w:r w:rsidR="00636BD5">
        <w:br/>
      </w:r>
      <w:r w:rsidR="008A52BC">
        <w:br/>
      </w:r>
      <w:r w:rsidR="007434B9" w:rsidRPr="00C6778B">
        <w:rPr>
          <w:rStyle w:val="Heading2Char"/>
        </w:rPr>
        <w:t>Praktische Umsetzung</w:t>
      </w:r>
      <w:r w:rsidR="006671E4" w:rsidRPr="00C6778B">
        <w:rPr>
          <w:rStyle w:val="Heading2Char"/>
        </w:rPr>
        <w:t xml:space="preserve"> Programmieren</w:t>
      </w:r>
      <w:r w:rsidR="008A3AF0">
        <w:rPr>
          <w:rStyle w:val="Heading2Char"/>
        </w:rPr>
        <w:tab/>
      </w:r>
      <w:r w:rsidR="008A3AF0">
        <w:rPr>
          <w:rStyle w:val="Heading2Char"/>
        </w:rPr>
        <w:br/>
      </w:r>
      <w:r w:rsidR="00C568AF">
        <w:t xml:space="preserve">Bevor mit dem </w:t>
      </w:r>
      <w:r w:rsidR="003B148B">
        <w:t>S</w:t>
      </w:r>
      <w:r w:rsidR="00C568AF">
        <w:t>chreiben von JavaScript begonnen werden kann, müssen die HTML-Elemente der Buttons mit einer ID versehen werden. Über diese ID erlangt man Zugriff</w:t>
      </w:r>
      <w:r w:rsidR="006C6294">
        <w:t xml:space="preserve"> auf das Element</w:t>
      </w:r>
      <w:r w:rsidR="00C568AF">
        <w:t xml:space="preserve"> in dem JS-Dokument</w:t>
      </w:r>
      <w:r w:rsidR="006C6294">
        <w:t xml:space="preserve"> mit de</w:t>
      </w:r>
      <w:r w:rsidR="003B148B">
        <w:t xml:space="preserve">r Methode </w:t>
      </w:r>
      <w:proofErr w:type="spellStart"/>
      <w:proofErr w:type="gramStart"/>
      <w:r w:rsidR="006C6294" w:rsidRPr="006C6294">
        <w:rPr>
          <w:i/>
          <w:iCs/>
        </w:rPr>
        <w:t>getElementByID</w:t>
      </w:r>
      <w:proofErr w:type="spellEnd"/>
      <w:r w:rsidR="006C6294" w:rsidRPr="006C6294">
        <w:rPr>
          <w:i/>
          <w:iCs/>
        </w:rPr>
        <w:t>(</w:t>
      </w:r>
      <w:proofErr w:type="gramEnd"/>
      <w:r w:rsidR="006C6294" w:rsidRPr="006C6294">
        <w:rPr>
          <w:i/>
          <w:iCs/>
        </w:rPr>
        <w:t>)</w:t>
      </w:r>
      <w:r w:rsidR="006C6294">
        <w:t xml:space="preserve">. </w:t>
      </w:r>
      <w:r w:rsidR="003B148B">
        <w:t xml:space="preserve">Die zu manipulierenden Buttons wurden über diese Methode einer </w:t>
      </w:r>
      <w:r>
        <w:t>V</w:t>
      </w:r>
      <w:r w:rsidR="003B148B">
        <w:t>ariable</w:t>
      </w:r>
      <w:r>
        <w:t>n</w:t>
      </w:r>
      <w:r w:rsidR="003B148B">
        <w:t xml:space="preserve"> zugewiesen. Im nächsten Schritt wird der Variable über die Methode </w:t>
      </w:r>
      <w:proofErr w:type="spellStart"/>
      <w:proofErr w:type="gramStart"/>
      <w:r w:rsidR="003B148B">
        <w:t>addEventListener</w:t>
      </w:r>
      <w:proofErr w:type="spellEnd"/>
      <w:r w:rsidR="003B148B">
        <w:t>(</w:t>
      </w:r>
      <w:proofErr w:type="gramEnd"/>
      <w:r w:rsidR="003B148B">
        <w:t xml:space="preserve">) das Event zugewiesen, auf das reagiert werden soll. In diesem Zuge wird außerdem die Funktion </w:t>
      </w:r>
      <w:r w:rsidR="008B1301">
        <w:t>definiert</w:t>
      </w:r>
      <w:r w:rsidR="003B148B">
        <w:t>, die beim Abfeuern des Events ausgeführt wird.</w:t>
      </w:r>
      <w:r w:rsidR="00A5130D">
        <w:t xml:space="preserve"> Diese Manipulation bezieht sich hauptsächlich auf die Veränderung der Füllfarbe </w:t>
      </w:r>
      <w:r w:rsidR="00255A47">
        <w:fldChar w:fldCharType="begin"/>
      </w:r>
      <w:r w:rsidR="00255A47">
        <w:instrText xml:space="preserve"> ADDIN ZOTERO_ITEM CSL_CITATION {"citationID":"7oQGQSub","properties":{"formattedCitation":"({\\i{}AddEventListener and changing background color}, 2018)","plainCitation":"(AddEventListener and changing background color, 2018)","noteIndex":0},"citationItems":[{"id":484,"uris":["http://zotero.org/groups/2464718/items/A3AC39CU"],"uri":["http://zotero.org/groups/2464718/items/A3AC39CU"],"itemData":{"id":484,"type":"webpage","abstract":"Hello, I’m having some difficulty understanding events and calling functions inside addEventListener  I’m attempting to change the background color of the body of the page each time I click on the &lt;button&gt; element.  The background changes once and then remains red, never changing back to blue.  I’m having a hard time understanding what happens when the function is complete and why it does not start over again at blue. I’ve tried the following:  var button = document.querySelector(\"button\");  but...","container-title":"The freeCodeCamp Forum","language":"en-US","note":"source: www.freecodecamp.org","title":"addEventListener and changing background color","URL":"https://www.freecodecamp.org/forum/t/addeventlistener-and-changing-background-color/193023","accessed":{"date-parts":[["2020",4,5]]},"issued":{"date-parts":[["2018",5,25]]}}}],"schema":"https://github.com/citation-style-language/schema/raw/master/csl-citation.json"} </w:instrText>
      </w:r>
      <w:r w:rsidR="00255A47">
        <w:fldChar w:fldCharType="separate"/>
      </w:r>
      <w:r w:rsidR="00D70247" w:rsidRPr="00D70247">
        <w:rPr>
          <w:rFonts w:cs="Times New Roman"/>
        </w:rPr>
        <w:t>(</w:t>
      </w:r>
      <w:r w:rsidR="00D70247" w:rsidRPr="00D70247">
        <w:rPr>
          <w:rFonts w:cs="Times New Roman"/>
          <w:i/>
          <w:iCs/>
        </w:rPr>
        <w:t>AddEventListener and changing background color</w:t>
      </w:r>
      <w:r w:rsidR="00D70247" w:rsidRPr="00D70247">
        <w:rPr>
          <w:rFonts w:cs="Times New Roman"/>
        </w:rPr>
        <w:t>, 2018)</w:t>
      </w:r>
      <w:r w:rsidR="00255A47">
        <w:fldChar w:fldCharType="end"/>
      </w:r>
      <w:r w:rsidR="002B6EEC">
        <w:t>.</w:t>
      </w:r>
      <w:r w:rsidR="002B6EEC" w:rsidRPr="002B6EEC">
        <w:t xml:space="preserve"> </w:t>
      </w:r>
      <w:r w:rsidR="002B6EEC">
        <w:t xml:space="preserve">Dazu ruft man an der zuvor erstellten Buttonvariable die </w:t>
      </w:r>
      <w:proofErr w:type="spellStart"/>
      <w:r w:rsidR="002B6EEC">
        <w:t>Stylemethoden</w:t>
      </w:r>
      <w:proofErr w:type="spellEnd"/>
      <w:r w:rsidR="002B6EEC">
        <w:t xml:space="preserve"> auf. Die Farbe wurde passend zur Website mit dem </w:t>
      </w:r>
      <w:r w:rsidR="002B6EEC" w:rsidRPr="00D154BA">
        <w:rPr>
          <w:i/>
          <w:iCs/>
        </w:rPr>
        <w:t>Adobe Color Tool</w:t>
      </w:r>
      <w:r w:rsidR="002B6EEC">
        <w:t xml:space="preserve"> ausgewählt </w:t>
      </w:r>
      <w:r w:rsidR="002B6EEC">
        <w:fldChar w:fldCharType="begin"/>
      </w:r>
      <w:r w:rsidR="002B6EEC">
        <w:instrText xml:space="preserve"> ADDIN ZOTERO_ITEM CSL_CITATION {"citationID":"k0utz9RC","properties":{"formattedCitation":"({\\i{}Farbpalette, das Farbschema f\\uc0\\u252{}r K\\uc0\\u252{}nstler | Adobe Color}, n.d.)","plainCitation":"(Farbpalette, das Farbschema für Künstler | Adobe Color, n.d.)","noteIndex":0},"citationItems":[{"id":486,"uris":["http://zotero.org/groups/2464718/items/EX52DA8Z"],"uri":["http://zotero.org/groups/2464718/items/EX52DA8Z"],"itemData":{"id":486,"type":"webpage","title":"Farbpalette, das Farbschema für Künstler | Adobe Color","URL":"https://color.adobe.com/de/explore","accessed":{"date-parts":[["2020",4,5]]}}}],"schema":"https://github.com/citation-style-language/schema/raw/master/csl-citation.json"} </w:instrText>
      </w:r>
      <w:r w:rsidR="002B6EEC">
        <w:fldChar w:fldCharType="separate"/>
      </w:r>
      <w:r w:rsidR="002B6EEC" w:rsidRPr="00D154BA">
        <w:rPr>
          <w:rFonts w:cs="Times New Roman"/>
        </w:rPr>
        <w:t>(</w:t>
      </w:r>
      <w:r w:rsidR="002B6EEC" w:rsidRPr="00D154BA">
        <w:rPr>
          <w:rFonts w:cs="Times New Roman"/>
          <w:i/>
          <w:iCs/>
        </w:rPr>
        <w:t>Farbpalette, das Farbschema für Künstler | Adobe Color</w:t>
      </w:r>
      <w:r w:rsidR="002B6EEC" w:rsidRPr="00D154BA">
        <w:rPr>
          <w:rFonts w:cs="Times New Roman"/>
        </w:rPr>
        <w:t xml:space="preserve">, </w:t>
      </w:r>
      <w:proofErr w:type="spellStart"/>
      <w:r w:rsidR="002B6EEC" w:rsidRPr="00D154BA">
        <w:rPr>
          <w:rFonts w:cs="Times New Roman"/>
        </w:rPr>
        <w:t>n.d</w:t>
      </w:r>
      <w:proofErr w:type="spellEnd"/>
      <w:r w:rsidR="002B6EEC" w:rsidRPr="00D154BA">
        <w:rPr>
          <w:rFonts w:cs="Times New Roman"/>
        </w:rPr>
        <w:t>.)</w:t>
      </w:r>
      <w:r w:rsidR="002B6EEC">
        <w:fldChar w:fldCharType="end"/>
      </w:r>
      <w:r w:rsidR="002B6EEC">
        <w:t>.</w:t>
      </w:r>
      <w:r w:rsidR="008A3AF0">
        <w:tab/>
      </w:r>
      <w:r>
        <w:br/>
      </w:r>
      <w:r w:rsidR="00F51675">
        <w:t xml:space="preserve">Um den Style der Buttons manipulieren zu können wurden zuerst die Standardstylings von </w:t>
      </w:r>
      <w:r w:rsidR="00F51675">
        <w:lastRenderedPageBreak/>
        <w:t xml:space="preserve">Buttons in CSS recherchiert </w:t>
      </w:r>
      <w:r w:rsidR="00F51675">
        <w:fldChar w:fldCharType="begin"/>
      </w:r>
      <w:r w:rsidR="00F51675">
        <w:instrText xml:space="preserve"> ADDIN ZOTERO_ITEM CSL_CITATION {"citationID":"6jxIeVcl","properties":{"formattedCitation":"({\\i{}CSS Buttons}, n.d.)","plainCitation":"(CSS Buttons, n.d.)","noteIndex":0},"citationItems":[{"id":482,"uris":["http://zotero.org/groups/2464718/items/PT7IEMGS"],"uri":["http://zotero.org/groups/2464718/items/PT7IEMGS"],"itemData":{"id":482,"type":"webpage","title":"CSS Buttons","URL":"https://www.w3schools.com/css/css3_buttons.asp","accessed":{"date-parts":[["2020",4,5]]}}}],"schema":"https://github.com/citation-style-language/schema/raw/master/csl-citation.json"} </w:instrText>
      </w:r>
      <w:r w:rsidR="00F51675">
        <w:fldChar w:fldCharType="separate"/>
      </w:r>
      <w:r w:rsidR="00F51675" w:rsidRPr="00D154BA">
        <w:rPr>
          <w:rFonts w:cs="Times New Roman"/>
        </w:rPr>
        <w:t>(</w:t>
      </w:r>
      <w:r w:rsidR="00F51675" w:rsidRPr="00D154BA">
        <w:rPr>
          <w:rFonts w:cs="Times New Roman"/>
          <w:i/>
          <w:iCs/>
        </w:rPr>
        <w:t>CSS Buttons</w:t>
      </w:r>
      <w:r w:rsidR="00F51675" w:rsidRPr="00D154BA">
        <w:rPr>
          <w:rFonts w:cs="Times New Roman"/>
        </w:rPr>
        <w:t>, n.d.)</w:t>
      </w:r>
      <w:r w:rsidR="00F51675">
        <w:fldChar w:fldCharType="end"/>
      </w:r>
      <w:r w:rsidR="00F51675" w:rsidRPr="009204B9">
        <w:t>. Wir das Standardstyling nicht beachtet kann e</w:t>
      </w:r>
      <w:r w:rsidR="00F51675">
        <w:t>s</w:t>
      </w:r>
      <w:r w:rsidR="00F51675" w:rsidRPr="009204B9">
        <w:t xml:space="preserve"> zu Fehlern in der Manipulation kommen.</w:t>
      </w:r>
      <w:r w:rsidR="00F51675">
        <w:t xml:space="preserve"> Möchte man dem Rahmen </w:t>
      </w:r>
      <w:r>
        <w:t xml:space="preserve">beim Abfeuern eines Events </w:t>
      </w:r>
      <w:r w:rsidR="00F51675">
        <w:t xml:space="preserve">eine Farbe geben wie bei Button4, muss dem Button zusätzlich zu der Farbe ein </w:t>
      </w:r>
      <w:proofErr w:type="spellStart"/>
      <w:r w:rsidR="00F51675">
        <w:t>Borderstyle</w:t>
      </w:r>
      <w:proofErr w:type="spellEnd"/>
      <w:r w:rsidR="00F51675">
        <w:t xml:space="preserve"> i</w:t>
      </w:r>
      <w:r>
        <w:t>m</w:t>
      </w:r>
      <w:r w:rsidR="00F51675">
        <w:t xml:space="preserve"> CSS</w:t>
      </w:r>
      <w:r>
        <w:t>-Dokument</w:t>
      </w:r>
      <w:r w:rsidR="00F51675">
        <w:t xml:space="preserve"> zugewiesen werden, da dieser im Standardstyling auf </w:t>
      </w:r>
      <w:proofErr w:type="spellStart"/>
      <w:r w:rsidR="00F51675" w:rsidRPr="00D154BA">
        <w:rPr>
          <w:i/>
          <w:iCs/>
        </w:rPr>
        <w:t>none</w:t>
      </w:r>
      <w:proofErr w:type="spellEnd"/>
      <w:r w:rsidR="00F51675">
        <w:t xml:space="preserve"> steht. Andernfalls würde man keine Veränderung durch das Event sehen können.</w:t>
      </w:r>
      <w:r w:rsidR="00E70B4D">
        <w:rPr>
          <w:b/>
          <w:bCs/>
        </w:rPr>
        <w:br/>
      </w:r>
      <w:r w:rsidR="00E70B4D">
        <w:t xml:space="preserve">In dieser Manipulation werden verschiedene Funktionen </w:t>
      </w:r>
      <w:proofErr w:type="gramStart"/>
      <w:r w:rsidR="00E70B4D">
        <w:t>ausgetestet</w:t>
      </w:r>
      <w:proofErr w:type="gramEnd"/>
      <w:r w:rsidR="00E70B4D">
        <w:t xml:space="preserve"> um die Arbeit mit Buttons zu üben: </w:t>
      </w:r>
    </w:p>
    <w:p w14:paraId="7EE82139" w14:textId="3DD5CA78" w:rsidR="00D154BA" w:rsidRDefault="00D154BA" w:rsidP="008A3AF0">
      <w:pPr>
        <w:pStyle w:val="ListParagraph"/>
        <w:numPr>
          <w:ilvl w:val="0"/>
          <w:numId w:val="3"/>
        </w:numPr>
        <w:spacing w:line="360" w:lineRule="auto"/>
        <w:jc w:val="both"/>
        <w:rPr>
          <w:lang w:val="en-US"/>
        </w:rPr>
      </w:pPr>
      <w:r w:rsidRPr="0084435D">
        <w:rPr>
          <w:lang w:val="en-US"/>
        </w:rPr>
        <w:t xml:space="preserve">Button1: </w:t>
      </w:r>
      <w:proofErr w:type="spellStart"/>
      <w:r w:rsidR="00077AAB" w:rsidRPr="0084435D">
        <w:rPr>
          <w:lang w:val="en-US"/>
        </w:rPr>
        <w:t>Eventtyp</w:t>
      </w:r>
      <w:proofErr w:type="spellEnd"/>
      <w:r w:rsidR="00077AAB" w:rsidRPr="0084435D">
        <w:rPr>
          <w:lang w:val="en-US"/>
        </w:rPr>
        <w:t xml:space="preserve"> „</w:t>
      </w:r>
      <w:proofErr w:type="gramStart"/>
      <w:r w:rsidR="00077AAB" w:rsidRPr="0084435D">
        <w:rPr>
          <w:lang w:val="en-US"/>
        </w:rPr>
        <w:t>click“</w:t>
      </w:r>
      <w:proofErr w:type="gramEnd"/>
      <w:r w:rsidR="00077AAB" w:rsidRPr="0084435D">
        <w:rPr>
          <w:lang w:val="en-US"/>
        </w:rPr>
        <w:t xml:space="preserve">, </w:t>
      </w:r>
      <w:proofErr w:type="spellStart"/>
      <w:r w:rsidR="00077AAB" w:rsidRPr="0084435D">
        <w:rPr>
          <w:lang w:val="en-US"/>
        </w:rPr>
        <w:t>aufgerufene</w:t>
      </w:r>
      <w:proofErr w:type="spellEnd"/>
      <w:r w:rsidR="00077AAB" w:rsidRPr="0084435D">
        <w:rPr>
          <w:lang w:val="en-US"/>
        </w:rPr>
        <w:t xml:space="preserve"> </w:t>
      </w:r>
      <w:proofErr w:type="spellStart"/>
      <w:r w:rsidR="00077AAB" w:rsidRPr="0084435D">
        <w:rPr>
          <w:lang w:val="en-US"/>
        </w:rPr>
        <w:t>Methode</w:t>
      </w:r>
      <w:proofErr w:type="spellEnd"/>
      <w:r w:rsidR="00077AAB" w:rsidRPr="0084435D">
        <w:rPr>
          <w:lang w:val="en-US"/>
        </w:rPr>
        <w:t xml:space="preserve">: </w:t>
      </w:r>
      <w:proofErr w:type="spellStart"/>
      <w:r w:rsidR="0084435D" w:rsidRPr="0084435D">
        <w:rPr>
          <w:lang w:val="en-US"/>
        </w:rPr>
        <w:t>style.backgroundcolor</w:t>
      </w:r>
      <w:proofErr w:type="spellEnd"/>
    </w:p>
    <w:p w14:paraId="4DC539D4" w14:textId="30E9C3FF" w:rsidR="00742137" w:rsidRPr="00F14FAB" w:rsidRDefault="00742137" w:rsidP="008A3AF0">
      <w:pPr>
        <w:pStyle w:val="ListParagraph"/>
        <w:numPr>
          <w:ilvl w:val="1"/>
          <w:numId w:val="3"/>
        </w:numPr>
        <w:spacing w:line="360" w:lineRule="auto"/>
        <w:jc w:val="both"/>
      </w:pPr>
      <w:r w:rsidRPr="00F14FAB">
        <w:t xml:space="preserve">Ergebnis: </w:t>
      </w:r>
      <w:r w:rsidR="00F14FAB" w:rsidRPr="00F14FAB">
        <w:t xml:space="preserve">Bei einem Klick verändert sich die </w:t>
      </w:r>
      <w:r w:rsidR="00F14FAB">
        <w:t>Füllfarbe des Buttons</w:t>
      </w:r>
    </w:p>
    <w:p w14:paraId="15B66E9A" w14:textId="1310D738" w:rsidR="0084435D" w:rsidRDefault="0084435D" w:rsidP="008A3AF0">
      <w:pPr>
        <w:pStyle w:val="ListParagraph"/>
        <w:numPr>
          <w:ilvl w:val="0"/>
          <w:numId w:val="3"/>
        </w:numPr>
        <w:spacing w:line="360" w:lineRule="auto"/>
        <w:jc w:val="both"/>
        <w:rPr>
          <w:lang w:val="en-US"/>
        </w:rPr>
      </w:pPr>
      <w:r>
        <w:rPr>
          <w:lang w:val="en-US"/>
        </w:rPr>
        <w:t>Button</w:t>
      </w:r>
      <w:r w:rsidR="006628F7">
        <w:rPr>
          <w:lang w:val="en-US"/>
        </w:rPr>
        <w:t>2</w:t>
      </w:r>
      <w:r>
        <w:rPr>
          <w:lang w:val="en-US"/>
        </w:rPr>
        <w:t xml:space="preserve">: </w:t>
      </w:r>
      <w:proofErr w:type="spellStart"/>
      <w:r>
        <w:rPr>
          <w:lang w:val="en-US"/>
        </w:rPr>
        <w:t>Eventtyp</w:t>
      </w:r>
      <w:proofErr w:type="spellEnd"/>
      <w:r w:rsidR="006628F7">
        <w:rPr>
          <w:lang w:val="en-US"/>
        </w:rPr>
        <w:t xml:space="preserve"> “mouseover”, </w:t>
      </w:r>
      <w:proofErr w:type="spellStart"/>
      <w:r w:rsidR="006628F7" w:rsidRPr="0084435D">
        <w:rPr>
          <w:lang w:val="en-US"/>
        </w:rPr>
        <w:t>aufgerufene</w:t>
      </w:r>
      <w:proofErr w:type="spellEnd"/>
      <w:r w:rsidR="006628F7" w:rsidRPr="0084435D">
        <w:rPr>
          <w:lang w:val="en-US"/>
        </w:rPr>
        <w:t xml:space="preserve"> </w:t>
      </w:r>
      <w:proofErr w:type="spellStart"/>
      <w:r w:rsidR="006628F7" w:rsidRPr="0084435D">
        <w:rPr>
          <w:lang w:val="en-US"/>
        </w:rPr>
        <w:t>Methode</w:t>
      </w:r>
      <w:proofErr w:type="spellEnd"/>
      <w:r w:rsidR="006628F7" w:rsidRPr="0084435D">
        <w:rPr>
          <w:lang w:val="en-US"/>
        </w:rPr>
        <w:t>:</w:t>
      </w:r>
      <w:r w:rsidR="00250852" w:rsidRPr="00250852">
        <w:rPr>
          <w:lang w:val="en-US"/>
        </w:rPr>
        <w:t xml:space="preserve"> </w:t>
      </w:r>
      <w:proofErr w:type="spellStart"/>
      <w:proofErr w:type="gramStart"/>
      <w:r w:rsidR="00250852" w:rsidRPr="0084435D">
        <w:rPr>
          <w:lang w:val="en-US"/>
        </w:rPr>
        <w:t>style.backgroundcolor</w:t>
      </w:r>
      <w:proofErr w:type="spellEnd"/>
      <w:proofErr w:type="gramEnd"/>
    </w:p>
    <w:p w14:paraId="081D410F" w14:textId="0B55D6DF" w:rsidR="00F14FAB" w:rsidRPr="00F14FAB" w:rsidRDefault="00F14FAB" w:rsidP="008A3AF0">
      <w:pPr>
        <w:pStyle w:val="ListParagraph"/>
        <w:numPr>
          <w:ilvl w:val="1"/>
          <w:numId w:val="3"/>
        </w:numPr>
        <w:spacing w:line="360" w:lineRule="auto"/>
        <w:jc w:val="both"/>
      </w:pPr>
      <w:r w:rsidRPr="00F14FAB">
        <w:t xml:space="preserve">Ergebnis: Bei </w:t>
      </w:r>
      <w:proofErr w:type="spellStart"/>
      <w:r w:rsidRPr="00F14FAB">
        <w:t>Hovern</w:t>
      </w:r>
      <w:proofErr w:type="spellEnd"/>
      <w:r w:rsidRPr="00F14FAB">
        <w:t xml:space="preserve"> über den Button </w:t>
      </w:r>
      <w:r>
        <w:t>verändert sich seine Füllfarbe</w:t>
      </w:r>
      <w:r w:rsidR="002D5964">
        <w:t xml:space="preserve"> permanent</w:t>
      </w:r>
    </w:p>
    <w:p w14:paraId="2896B717" w14:textId="77777777" w:rsidR="00232439" w:rsidRDefault="006628F7" w:rsidP="008A3AF0">
      <w:pPr>
        <w:pStyle w:val="ListParagraph"/>
        <w:numPr>
          <w:ilvl w:val="0"/>
          <w:numId w:val="3"/>
        </w:numPr>
        <w:spacing w:line="360" w:lineRule="auto"/>
        <w:jc w:val="both"/>
        <w:rPr>
          <w:lang w:val="en-US"/>
        </w:rPr>
      </w:pPr>
      <w:r>
        <w:rPr>
          <w:lang w:val="en-US"/>
        </w:rPr>
        <w:t xml:space="preserve">Button3: </w:t>
      </w:r>
      <w:proofErr w:type="spellStart"/>
      <w:r>
        <w:rPr>
          <w:lang w:val="en-US"/>
        </w:rPr>
        <w:t>Eventtyp</w:t>
      </w:r>
      <w:proofErr w:type="spellEnd"/>
      <w:r>
        <w:rPr>
          <w:lang w:val="en-US"/>
        </w:rPr>
        <w:t xml:space="preserve"> “mouseover”,</w:t>
      </w:r>
      <w:r w:rsidR="00250852" w:rsidRPr="00250852">
        <w:rPr>
          <w:lang w:val="en-US"/>
        </w:rPr>
        <w:t xml:space="preserve"> </w:t>
      </w:r>
      <w:r w:rsidR="00250852">
        <w:rPr>
          <w:lang w:val="en-US"/>
        </w:rPr>
        <w:t>und “</w:t>
      </w:r>
      <w:proofErr w:type="spellStart"/>
      <w:r w:rsidR="00250852">
        <w:rPr>
          <w:lang w:val="en-US"/>
        </w:rPr>
        <w:t>mouseout</w:t>
      </w:r>
      <w:proofErr w:type="spellEnd"/>
      <w:r w:rsidR="00250852">
        <w:rPr>
          <w:lang w:val="en-US"/>
        </w:rPr>
        <w:t>”,</w:t>
      </w:r>
      <w:r w:rsidR="00250852" w:rsidRPr="006628F7">
        <w:rPr>
          <w:lang w:val="en-US"/>
        </w:rPr>
        <w:t xml:space="preserve"> </w:t>
      </w:r>
      <w:proofErr w:type="spellStart"/>
      <w:r w:rsidRPr="0084435D">
        <w:rPr>
          <w:lang w:val="en-US"/>
        </w:rPr>
        <w:t>aufgerufene</w:t>
      </w:r>
      <w:proofErr w:type="spellEnd"/>
      <w:r w:rsidRPr="0084435D">
        <w:rPr>
          <w:lang w:val="en-US"/>
        </w:rPr>
        <w:t xml:space="preserve"> </w:t>
      </w:r>
      <w:proofErr w:type="spellStart"/>
      <w:r w:rsidRPr="0084435D">
        <w:rPr>
          <w:lang w:val="en-US"/>
        </w:rPr>
        <w:t>Methode</w:t>
      </w:r>
      <w:proofErr w:type="spellEnd"/>
      <w:r w:rsidRPr="0084435D">
        <w:rPr>
          <w:lang w:val="en-US"/>
        </w:rPr>
        <w:t>:</w:t>
      </w:r>
    </w:p>
    <w:p w14:paraId="6950B072" w14:textId="35A69596" w:rsidR="006628F7" w:rsidRDefault="00C754BF" w:rsidP="008A3AF0">
      <w:pPr>
        <w:pStyle w:val="ListParagraph"/>
        <w:spacing w:line="360" w:lineRule="auto"/>
        <w:ind w:firstLine="720"/>
        <w:jc w:val="both"/>
        <w:rPr>
          <w:lang w:val="en-US"/>
        </w:rPr>
      </w:pPr>
      <w:proofErr w:type="spellStart"/>
      <w:proofErr w:type="gramStart"/>
      <w:r w:rsidRPr="0084435D">
        <w:rPr>
          <w:lang w:val="en-US"/>
        </w:rPr>
        <w:t>style.backgroundcolor</w:t>
      </w:r>
      <w:proofErr w:type="spellEnd"/>
      <w:proofErr w:type="gramEnd"/>
    </w:p>
    <w:p w14:paraId="79563D9F" w14:textId="7B7F0CB4" w:rsidR="00F14FAB" w:rsidRPr="002D5964" w:rsidRDefault="00F14FAB" w:rsidP="008A3AF0">
      <w:pPr>
        <w:pStyle w:val="ListParagraph"/>
        <w:numPr>
          <w:ilvl w:val="1"/>
          <w:numId w:val="3"/>
        </w:numPr>
        <w:spacing w:line="360" w:lineRule="auto"/>
        <w:jc w:val="both"/>
      </w:pPr>
      <w:r w:rsidRPr="002D5964">
        <w:t>Ergebnis:</w:t>
      </w:r>
      <w:r w:rsidR="002D5964" w:rsidRPr="002D5964">
        <w:t xml:space="preserve"> Bei </w:t>
      </w:r>
      <w:proofErr w:type="spellStart"/>
      <w:r w:rsidR="002D5964" w:rsidRPr="002D5964">
        <w:t>Hovern</w:t>
      </w:r>
      <w:proofErr w:type="spellEnd"/>
      <w:r w:rsidR="002D5964" w:rsidRPr="002D5964">
        <w:t xml:space="preserve"> über Button ver</w:t>
      </w:r>
      <w:r w:rsidR="002D5964">
        <w:t>ändert sich die Füllfarbe des Buttons temporär. Sie wird auf den Originalzustand zurückgesetzt sobal</w:t>
      </w:r>
      <w:r w:rsidR="001C2F40">
        <w:t>d</w:t>
      </w:r>
      <w:r w:rsidR="002D5964">
        <w:t xml:space="preserve"> der Cursor die Buttonfläche wieder verlässt. </w:t>
      </w:r>
    </w:p>
    <w:p w14:paraId="51F46FF4" w14:textId="77777777" w:rsidR="00232439" w:rsidRDefault="006628F7" w:rsidP="008A3AF0">
      <w:pPr>
        <w:pStyle w:val="ListParagraph"/>
        <w:numPr>
          <w:ilvl w:val="0"/>
          <w:numId w:val="3"/>
        </w:numPr>
        <w:spacing w:line="360" w:lineRule="auto"/>
        <w:jc w:val="both"/>
        <w:rPr>
          <w:lang w:val="en-US"/>
        </w:rPr>
      </w:pPr>
      <w:r>
        <w:rPr>
          <w:lang w:val="en-US"/>
        </w:rPr>
        <w:t xml:space="preserve">Button4: </w:t>
      </w:r>
      <w:proofErr w:type="spellStart"/>
      <w:r>
        <w:rPr>
          <w:lang w:val="en-US"/>
        </w:rPr>
        <w:t>Eventtyp</w:t>
      </w:r>
      <w:proofErr w:type="spellEnd"/>
      <w:r>
        <w:rPr>
          <w:lang w:val="en-US"/>
        </w:rPr>
        <w:t xml:space="preserve"> “mouseover” und “</w:t>
      </w:r>
      <w:proofErr w:type="spellStart"/>
      <w:r>
        <w:rPr>
          <w:lang w:val="en-US"/>
        </w:rPr>
        <w:t>mouseout</w:t>
      </w:r>
      <w:proofErr w:type="spellEnd"/>
      <w:r>
        <w:rPr>
          <w:lang w:val="en-US"/>
        </w:rPr>
        <w:t>”,</w:t>
      </w:r>
      <w:r w:rsidRPr="006628F7">
        <w:rPr>
          <w:lang w:val="en-US"/>
        </w:rPr>
        <w:t xml:space="preserve"> </w:t>
      </w:r>
      <w:proofErr w:type="spellStart"/>
      <w:r w:rsidRPr="0084435D">
        <w:rPr>
          <w:lang w:val="en-US"/>
        </w:rPr>
        <w:t>aufgerufene</w:t>
      </w:r>
      <w:proofErr w:type="spellEnd"/>
      <w:r w:rsidRPr="0084435D">
        <w:rPr>
          <w:lang w:val="en-US"/>
        </w:rPr>
        <w:t xml:space="preserve"> </w:t>
      </w:r>
      <w:proofErr w:type="spellStart"/>
      <w:r w:rsidRPr="0084435D">
        <w:rPr>
          <w:lang w:val="en-US"/>
        </w:rPr>
        <w:t>Methode</w:t>
      </w:r>
      <w:proofErr w:type="spellEnd"/>
      <w:r w:rsidRPr="0084435D">
        <w:rPr>
          <w:lang w:val="en-US"/>
        </w:rPr>
        <w:t>:</w:t>
      </w:r>
    </w:p>
    <w:p w14:paraId="4D2F3211" w14:textId="7B8C570C" w:rsidR="006628F7" w:rsidRDefault="00C754BF" w:rsidP="008A3AF0">
      <w:pPr>
        <w:pStyle w:val="ListParagraph"/>
        <w:spacing w:line="360" w:lineRule="auto"/>
        <w:ind w:firstLine="720"/>
        <w:jc w:val="both"/>
        <w:rPr>
          <w:lang w:val="en-US"/>
        </w:rPr>
      </w:pPr>
      <w:proofErr w:type="spellStart"/>
      <w:proofErr w:type="gramStart"/>
      <w:r>
        <w:rPr>
          <w:lang w:val="en-US"/>
        </w:rPr>
        <w:t>style.borderstyle</w:t>
      </w:r>
      <w:proofErr w:type="spellEnd"/>
      <w:proofErr w:type="gramEnd"/>
      <w:r>
        <w:rPr>
          <w:lang w:val="en-US"/>
        </w:rPr>
        <w:t xml:space="preserve">, </w:t>
      </w:r>
      <w:proofErr w:type="spellStart"/>
      <w:r>
        <w:rPr>
          <w:lang w:val="en-US"/>
        </w:rPr>
        <w:t>style.bordercolor</w:t>
      </w:r>
      <w:proofErr w:type="spellEnd"/>
      <w:r w:rsidR="00742137">
        <w:rPr>
          <w:lang w:val="en-US"/>
        </w:rPr>
        <w:t xml:space="preserve">, </w:t>
      </w:r>
      <w:proofErr w:type="spellStart"/>
      <w:r w:rsidR="00742137">
        <w:rPr>
          <w:lang w:val="en-US"/>
        </w:rPr>
        <w:t>style.color</w:t>
      </w:r>
      <w:proofErr w:type="spellEnd"/>
    </w:p>
    <w:p w14:paraId="1D395AE9" w14:textId="3CC139B4" w:rsidR="00232439" w:rsidRDefault="002D5964" w:rsidP="008A3AF0">
      <w:pPr>
        <w:pStyle w:val="ListParagraph"/>
        <w:numPr>
          <w:ilvl w:val="1"/>
          <w:numId w:val="3"/>
        </w:numPr>
        <w:spacing w:line="360" w:lineRule="auto"/>
        <w:jc w:val="both"/>
      </w:pPr>
      <w:r w:rsidRPr="001C2F40">
        <w:t xml:space="preserve">Ergebnis: </w:t>
      </w:r>
      <w:r w:rsidR="001C2F40" w:rsidRPr="001C2F40">
        <w:t>Der Rahmen, die F</w:t>
      </w:r>
      <w:r w:rsidR="001C2F40">
        <w:t xml:space="preserve">üllfarbe und Schriftfarbe ändern sich beim </w:t>
      </w:r>
      <w:proofErr w:type="spellStart"/>
      <w:r w:rsidR="001C2F40">
        <w:t>Hovern</w:t>
      </w:r>
      <w:proofErr w:type="spellEnd"/>
      <w:r w:rsidR="001C2F40">
        <w:t xml:space="preserve"> über den Button. Sie werden auf den Originalzustand zurückgesetzt sobald der Cursor die Buttonfläche wieder verlässt.</w:t>
      </w:r>
    </w:p>
    <w:p w14:paraId="7FB0E861" w14:textId="1F9B2078" w:rsidR="00DC3F97" w:rsidRDefault="00DC3F97" w:rsidP="008A3AF0">
      <w:pPr>
        <w:pStyle w:val="Heading2"/>
        <w:spacing w:line="360" w:lineRule="auto"/>
        <w:jc w:val="both"/>
      </w:pPr>
      <w:r>
        <w:t>Persönliche Reflexion</w:t>
      </w:r>
    </w:p>
    <w:p w14:paraId="632E17C5" w14:textId="0F6DBB23" w:rsidR="00C441DB" w:rsidRPr="00232439" w:rsidRDefault="007434B9" w:rsidP="008A3AF0">
      <w:pPr>
        <w:pStyle w:val="Heading3"/>
        <w:spacing w:line="360" w:lineRule="auto"/>
        <w:jc w:val="both"/>
      </w:pPr>
      <w:r w:rsidRPr="00232439">
        <w:t>Probleme und Hindernisse</w:t>
      </w:r>
    </w:p>
    <w:p w14:paraId="6CD76946" w14:textId="26F4EFFE" w:rsidR="007434B9" w:rsidRDefault="00C6778B" w:rsidP="008A3AF0">
      <w:pPr>
        <w:spacing w:line="360" w:lineRule="auto"/>
        <w:jc w:val="both"/>
      </w:pPr>
      <w:r w:rsidRPr="00C6778B">
        <w:t xml:space="preserve">Bei dieser ersten </w:t>
      </w:r>
      <w:r>
        <w:t>M</w:t>
      </w:r>
      <w:r w:rsidRPr="00C6778B">
        <w:t xml:space="preserve">anipulation bezogen sich die größten </w:t>
      </w:r>
      <w:r>
        <w:t xml:space="preserve">Probleme auf den Einstieg. Es fiel mir schwer </w:t>
      </w:r>
      <w:proofErr w:type="gramStart"/>
      <w:r>
        <w:t>anzufangen</w:t>
      </w:r>
      <w:proofErr w:type="gramEnd"/>
      <w:r>
        <w:t xml:space="preserve"> weil ich nicht genau wusste </w:t>
      </w:r>
      <w:r w:rsidR="00F84492">
        <w:t xml:space="preserve">wo und </w:t>
      </w:r>
      <w:r>
        <w:t xml:space="preserve">wie. Beim Arbeiten mit HTML wird einem zum Beispiel bereits eine grobe Struktur </w:t>
      </w:r>
      <w:r w:rsidR="00F3655F">
        <w:t>vorgegeben</w:t>
      </w:r>
      <w:r>
        <w:t xml:space="preserve">, das ist hier nicht der Fall. Was mir hier weitergeholfen hat war die Sichtung des Codes anderer auf </w:t>
      </w:r>
      <w:proofErr w:type="spellStart"/>
      <w:r w:rsidRPr="00C6778B">
        <w:rPr>
          <w:i/>
          <w:iCs/>
        </w:rPr>
        <w:t>Stackoverflow</w:t>
      </w:r>
      <w:proofErr w:type="spellEnd"/>
      <w:r>
        <w:t>. Dadurch fing ich dann einfach an zu programmieren und</w:t>
      </w:r>
      <w:r w:rsidR="00C441DB">
        <w:t xml:space="preserve"> hatte schon schnell meine ersten Code-</w:t>
      </w:r>
      <w:proofErr w:type="spellStart"/>
      <w:r w:rsidR="00F3655F">
        <w:t>S</w:t>
      </w:r>
      <w:r w:rsidR="00C441DB">
        <w:t>nippets</w:t>
      </w:r>
      <w:proofErr w:type="spellEnd"/>
      <w:r w:rsidR="00C441DB">
        <w:t xml:space="preserve"> erstellt. </w:t>
      </w:r>
      <w:r w:rsidR="008A3AF0">
        <w:tab/>
      </w:r>
      <w:r w:rsidR="00C441DB">
        <w:br/>
        <w:t xml:space="preserve">Zu Beginn bereitete mir die Arbeit mit dem integrierten Version Control Tool von </w:t>
      </w:r>
      <w:proofErr w:type="spellStart"/>
      <w:r w:rsidR="00C441DB">
        <w:t>Webstorm</w:t>
      </w:r>
      <w:proofErr w:type="spellEnd"/>
      <w:r w:rsidR="00C441DB">
        <w:t xml:space="preserve"> starke Probleme und kostete mich viel Zeit. Durch intensive Recherche und mehrere erstellt</w:t>
      </w:r>
      <w:r w:rsidR="00232439">
        <w:t xml:space="preserve">e </w:t>
      </w:r>
      <w:r w:rsidR="00C441DB">
        <w:t xml:space="preserve">und doch wieder gelöschte </w:t>
      </w:r>
      <w:proofErr w:type="spellStart"/>
      <w:r w:rsidR="00C441DB">
        <w:t>Repositories</w:t>
      </w:r>
      <w:proofErr w:type="spellEnd"/>
      <w:r w:rsidR="00C441DB">
        <w:t xml:space="preserve">, sowie einem Austausch mit meinem Dozierenden </w:t>
      </w:r>
      <w:r w:rsidR="00C441DB">
        <w:lastRenderedPageBreak/>
        <w:t xml:space="preserve">entschied ich mich dazu </w:t>
      </w:r>
      <w:proofErr w:type="spellStart"/>
      <w:r w:rsidR="00C441DB">
        <w:t>Github</w:t>
      </w:r>
      <w:proofErr w:type="spellEnd"/>
      <w:r w:rsidR="00C441DB">
        <w:t xml:space="preserve"> über Terminal und die </w:t>
      </w:r>
      <w:r w:rsidR="00232439">
        <w:t xml:space="preserve">zugehörige </w:t>
      </w:r>
      <w:r w:rsidR="00C441DB">
        <w:t xml:space="preserve">Desktop App zu verwenden. Dadurch habe ich gelernt den für mich am besten geeigneten Weg zu </w:t>
      </w:r>
      <w:r w:rsidR="0069268D">
        <w:t>wählen</w:t>
      </w:r>
      <w:r w:rsidR="00C441DB">
        <w:t xml:space="preserve">. Des </w:t>
      </w:r>
      <w:proofErr w:type="spellStart"/>
      <w:r w:rsidR="00C441DB">
        <w:t>Weiteren</w:t>
      </w:r>
      <w:proofErr w:type="spellEnd"/>
      <w:r w:rsidR="00C441DB">
        <w:t xml:space="preserve"> wurde mir bewusst, dass eine Alles </w:t>
      </w:r>
      <w:proofErr w:type="gramStart"/>
      <w:r w:rsidR="00C441DB">
        <w:t>in einem Lösung</w:t>
      </w:r>
      <w:proofErr w:type="gramEnd"/>
      <w:r w:rsidR="00C441DB">
        <w:t xml:space="preserve"> nicht immer die Optimalste ist, da diese </w:t>
      </w:r>
      <w:r w:rsidR="0069268D">
        <w:t>manchmal</w:t>
      </w:r>
      <w:r w:rsidR="00C441DB">
        <w:t xml:space="preserve"> weniger Kontrolle </w:t>
      </w:r>
      <w:r w:rsidR="009C194E">
        <w:t>bedeutet</w:t>
      </w:r>
      <w:r w:rsidR="00C441DB">
        <w:t>.</w:t>
      </w:r>
    </w:p>
    <w:p w14:paraId="4D063D67" w14:textId="77777777" w:rsidR="00C441DB" w:rsidRPr="0069268D" w:rsidRDefault="00C441DB" w:rsidP="008A3AF0">
      <w:pPr>
        <w:pStyle w:val="Heading3"/>
        <w:spacing w:line="360" w:lineRule="auto"/>
        <w:jc w:val="both"/>
      </w:pPr>
      <w:r w:rsidRPr="0069268D">
        <w:t>Zwischenfazit</w:t>
      </w:r>
    </w:p>
    <w:p w14:paraId="69EED19A" w14:textId="326ADB44" w:rsidR="00C441DB" w:rsidRPr="00C6778B" w:rsidRDefault="00C441DB" w:rsidP="008A3AF0">
      <w:pPr>
        <w:spacing w:line="360" w:lineRule="auto"/>
        <w:jc w:val="both"/>
      </w:pPr>
      <w:r>
        <w:t xml:space="preserve">Die Manipulation eines Buttons auf der Oberfläche, dem User Interface, empfand ich als sehr gut geeigneten Einstieg in dieses </w:t>
      </w:r>
      <w:proofErr w:type="spellStart"/>
      <w:r>
        <w:t>Assignment</w:t>
      </w:r>
      <w:proofErr w:type="spellEnd"/>
      <w:r>
        <w:t>. Der JavaScript Code andere</w:t>
      </w:r>
      <w:r w:rsidR="008C1F9C">
        <w:t>r</w:t>
      </w:r>
      <w:r>
        <w:t xml:space="preserve"> Developer ist an diesem Komplexitätspunkt gut nachzuvollziehen wodurch ein Einstieg erleichtert wurde. </w:t>
      </w:r>
      <w:r>
        <w:br/>
      </w:r>
      <w:r w:rsidR="008C1F9C">
        <w:t>I</w:t>
      </w:r>
      <w:r>
        <w:t xml:space="preserve">ch </w:t>
      </w:r>
      <w:r w:rsidR="008C1F9C">
        <w:t xml:space="preserve">habe </w:t>
      </w:r>
      <w:r>
        <w:t>viele verschiedene Arten</w:t>
      </w:r>
      <w:r w:rsidR="008C1F9C">
        <w:t xml:space="preserve"> von Buttonmanipulationen</w:t>
      </w:r>
      <w:r>
        <w:t xml:space="preserve"> ausgetestet und konnte für mich die Vielfalt auf dieser niedrigen Komplexitätsebene entdecken. Dieses erste Interaktionselement dient i</w:t>
      </w:r>
      <w:r w:rsidR="0069268D">
        <w:t xml:space="preserve">m </w:t>
      </w:r>
      <w:r>
        <w:t xml:space="preserve">Verlauf des </w:t>
      </w:r>
      <w:proofErr w:type="spellStart"/>
      <w:r>
        <w:t>Assignments</w:t>
      </w:r>
      <w:proofErr w:type="spellEnd"/>
      <w:r>
        <w:t xml:space="preserve"> weiteren Manipulationen </w:t>
      </w:r>
      <w:r w:rsidRPr="003E69D6">
        <w:t xml:space="preserve">(Manipulation </w:t>
      </w:r>
      <w:r w:rsidR="00265EF6">
        <w:t>3</w:t>
      </w:r>
      <w:r w:rsidR="003E69D6" w:rsidRPr="003E69D6">
        <w:t xml:space="preserve"> Ajax Abruf und </w:t>
      </w:r>
      <w:r w:rsidR="00265EF6">
        <w:t>4</w:t>
      </w:r>
      <w:r w:rsidR="003E69D6" w:rsidRPr="003E69D6">
        <w:t xml:space="preserve"> Ajax </w:t>
      </w:r>
      <w:r w:rsidR="0007261C">
        <w:t>Präsentation auf UI</w:t>
      </w:r>
      <w:r w:rsidRPr="003E69D6">
        <w:t>).</w:t>
      </w:r>
    </w:p>
    <w:p w14:paraId="16945FC4" w14:textId="458BAA99" w:rsidR="00C441DB" w:rsidRPr="007853A2" w:rsidRDefault="00A1093B" w:rsidP="008A3AF0">
      <w:pPr>
        <w:pStyle w:val="Heading1"/>
        <w:spacing w:line="360" w:lineRule="auto"/>
        <w:jc w:val="both"/>
        <w:rPr>
          <w:rStyle w:val="Heading2Char"/>
          <w:rFonts w:eastAsia="Times New Roman"/>
          <w:bCs/>
          <w:color w:val="374C80" w:themeColor="accent1" w:themeShade="BF"/>
          <w:sz w:val="32"/>
          <w:szCs w:val="28"/>
        </w:rPr>
      </w:pPr>
      <w:r w:rsidRPr="007853A2">
        <w:rPr>
          <w:rFonts w:eastAsia="Times New Roman"/>
        </w:rPr>
        <w:t>2</w:t>
      </w:r>
      <w:r w:rsidR="00C441DB" w:rsidRPr="007853A2">
        <w:rPr>
          <w:rFonts w:eastAsia="Times New Roman"/>
        </w:rPr>
        <w:t xml:space="preserve"> Animation mit </w:t>
      </w:r>
      <w:proofErr w:type="spellStart"/>
      <w:r w:rsidR="00C441DB" w:rsidRPr="007853A2">
        <w:rPr>
          <w:rFonts w:eastAsia="Times New Roman"/>
        </w:rPr>
        <w:t>Canvas</w:t>
      </w:r>
      <w:proofErr w:type="spellEnd"/>
    </w:p>
    <w:p w14:paraId="2EED31E1" w14:textId="796B80E0" w:rsidR="00C6778B" w:rsidRDefault="00C441DB" w:rsidP="008A3AF0">
      <w:pPr>
        <w:spacing w:line="360" w:lineRule="auto"/>
        <w:jc w:val="both"/>
      </w:pPr>
      <w:r w:rsidRPr="00C441DB">
        <w:rPr>
          <w:rStyle w:val="Heading2Char"/>
        </w:rPr>
        <w:t>Idee</w:t>
      </w:r>
      <w:r w:rsidRPr="00C441DB">
        <w:rPr>
          <w:rStyle w:val="Heading2Char"/>
        </w:rPr>
        <w:br/>
      </w:r>
      <w:r w:rsidRPr="00C441DB">
        <w:t xml:space="preserve">Die Bühne </w:t>
      </w:r>
      <w:proofErr w:type="gramStart"/>
      <w:r w:rsidRPr="00C441DB">
        <w:t>des Templates</w:t>
      </w:r>
      <w:proofErr w:type="gramEnd"/>
      <w:r w:rsidRPr="00C441DB">
        <w:t xml:space="preserve"> bi</w:t>
      </w:r>
      <w:r>
        <w:t xml:space="preserve">etet viel Platz. Hier soll ein Satz einige Sekunden nach </w:t>
      </w:r>
      <w:r w:rsidR="009865AB">
        <w:t>Ö</w:t>
      </w:r>
      <w:r>
        <w:t>ffnen der Website erscheinen. Die einzelnen Worte werden dabei zeitverzögert ausgesteuert.</w:t>
      </w:r>
    </w:p>
    <w:p w14:paraId="5F11843A" w14:textId="77777777" w:rsidR="004B5A44" w:rsidRDefault="004B5A44" w:rsidP="008A3AF0">
      <w:pPr>
        <w:pStyle w:val="Heading2"/>
        <w:spacing w:line="360" w:lineRule="auto"/>
        <w:jc w:val="both"/>
      </w:pPr>
      <w:r>
        <w:t>Theoretischer Hintergrund</w:t>
      </w:r>
    </w:p>
    <w:p w14:paraId="5699A5D5" w14:textId="1DA7B9E5" w:rsidR="00A1093B" w:rsidRDefault="004B5A44" w:rsidP="008A3AF0">
      <w:pPr>
        <w:spacing w:line="360" w:lineRule="auto"/>
        <w:jc w:val="both"/>
      </w:pPr>
      <w:r>
        <w:t>Mit JavaScript können animierte Inhalte in Kopplung an das HTML-</w:t>
      </w:r>
      <w:proofErr w:type="spellStart"/>
      <w:r>
        <w:t>Canvas</w:t>
      </w:r>
      <w:proofErr w:type="spellEnd"/>
      <w:r>
        <w:t xml:space="preserve"> </w:t>
      </w:r>
      <w:r w:rsidR="009865AB">
        <w:t>T</w:t>
      </w:r>
      <w:r>
        <w:t xml:space="preserve">ag ausgesteuert werden. Das </w:t>
      </w:r>
      <w:proofErr w:type="spellStart"/>
      <w:r>
        <w:t>Canvas</w:t>
      </w:r>
      <w:proofErr w:type="spellEnd"/>
      <w:r>
        <w:t>-</w:t>
      </w:r>
      <w:r w:rsidR="009865AB">
        <w:t>T</w:t>
      </w:r>
      <w:r>
        <w:t xml:space="preserve">ag stellt einen leeren Container auf der Website dar, in den mit Hilfe von JS Inhalte „gezeichnet“ werden können. Dies betrifft Wörter, Formen, aber auch ganze Bilder </w:t>
      </w:r>
      <w:r>
        <w:fldChar w:fldCharType="begin"/>
      </w:r>
      <w:r>
        <w:instrText xml:space="preserve"> ADDIN ZOTERO_ITEM CSL_CITATION {"citationID":"20M8abPh","properties":{"formattedCitation":"({\\i{}HTML Canvas}, n.d.)","plainCitation":"(HTML Canvas, n.d.)","noteIndex":0},"citationItems":[{"id":490,"uris":["http://zotero.org/groups/2464718/items/V29XWGDL"],"uri":["http://zotero.org/groups/2464718/items/V29XWGDL"],"itemData":{"id":490,"type":"webpage","title":"HTML Canvas","URL":"https://www.w3schools.com/html/html5_canvas.asp","accessed":{"date-parts":[["2020",4,5]]}}}],"schema":"https://github.com/citation-style-language/schema/raw/master/csl-citation.json"} </w:instrText>
      </w:r>
      <w:r>
        <w:fldChar w:fldCharType="separate"/>
      </w:r>
      <w:r w:rsidRPr="004B5A44">
        <w:rPr>
          <w:rFonts w:cs="Times New Roman"/>
        </w:rPr>
        <w:t>(</w:t>
      </w:r>
      <w:r w:rsidRPr="004B5A44">
        <w:rPr>
          <w:rFonts w:cs="Times New Roman"/>
          <w:i/>
          <w:iCs/>
        </w:rPr>
        <w:t>HTML Canvas</w:t>
      </w:r>
      <w:r w:rsidRPr="004B5A44">
        <w:rPr>
          <w:rFonts w:cs="Times New Roman"/>
        </w:rPr>
        <w:t>, n.d.)</w:t>
      </w:r>
      <w:r>
        <w:fldChar w:fldCharType="end"/>
      </w:r>
      <w:r>
        <w:t>. Das Event, das hierbei i.d.R. die Animation auslöst, ist das Laden der Seite.</w:t>
      </w:r>
      <w:r w:rsidR="0069268D">
        <w:t xml:space="preserve"> </w:t>
      </w:r>
      <w:r w:rsidR="006D038A">
        <w:t xml:space="preserve">Das </w:t>
      </w:r>
      <w:proofErr w:type="spellStart"/>
      <w:r w:rsidR="006D038A">
        <w:t>Canvas</w:t>
      </w:r>
      <w:proofErr w:type="spellEnd"/>
      <w:r w:rsidR="006D038A">
        <w:t xml:space="preserve"> kann in verschiedenen Kontexten verwe</w:t>
      </w:r>
      <w:r w:rsidR="00102729">
        <w:t>n</w:t>
      </w:r>
      <w:r w:rsidR="006D038A">
        <w:t xml:space="preserve">det werden. Deshalb wird dieser nach dem Zugriff auf das HTML-Element mit </w:t>
      </w:r>
      <w:proofErr w:type="spellStart"/>
      <w:proofErr w:type="gramStart"/>
      <w:r w:rsidR="006D038A" w:rsidRPr="006D038A">
        <w:rPr>
          <w:i/>
          <w:iCs/>
        </w:rPr>
        <w:t>getElementByID</w:t>
      </w:r>
      <w:proofErr w:type="spellEnd"/>
      <w:r w:rsidR="006D038A" w:rsidRPr="006D038A">
        <w:rPr>
          <w:i/>
          <w:iCs/>
        </w:rPr>
        <w:t>(</w:t>
      </w:r>
      <w:proofErr w:type="gramEnd"/>
      <w:r w:rsidR="006D038A" w:rsidRPr="006D038A">
        <w:rPr>
          <w:i/>
          <w:iCs/>
        </w:rPr>
        <w:t>)</w:t>
      </w:r>
      <w:r w:rsidR="006D038A">
        <w:t xml:space="preserve"> mit der </w:t>
      </w:r>
      <w:proofErr w:type="spellStart"/>
      <w:r w:rsidR="006D038A" w:rsidRPr="006D038A">
        <w:rPr>
          <w:i/>
          <w:iCs/>
        </w:rPr>
        <w:t>getConntext</w:t>
      </w:r>
      <w:proofErr w:type="spellEnd"/>
      <w:r w:rsidR="006D038A" w:rsidRPr="006D038A">
        <w:rPr>
          <w:i/>
          <w:iCs/>
        </w:rPr>
        <w:t>()-Methode</w:t>
      </w:r>
      <w:r w:rsidR="006D038A">
        <w:t xml:space="preserve"> festgelegt. Danach stehen alle Methoden dieses Kontextes zur Verfügung. Die meist genutzten Basisfunktionen sind dabei </w:t>
      </w:r>
      <w:proofErr w:type="spellStart"/>
      <w:r w:rsidR="006D038A" w:rsidRPr="006D038A">
        <w:rPr>
          <w:i/>
          <w:iCs/>
        </w:rPr>
        <w:t>moveTo</w:t>
      </w:r>
      <w:proofErr w:type="spellEnd"/>
      <w:r w:rsidR="006D038A" w:rsidRPr="006D038A">
        <w:rPr>
          <w:i/>
          <w:iCs/>
        </w:rPr>
        <w:t xml:space="preserve">(), </w:t>
      </w:r>
      <w:proofErr w:type="spellStart"/>
      <w:r w:rsidR="006D038A" w:rsidRPr="006D038A">
        <w:rPr>
          <w:i/>
          <w:iCs/>
        </w:rPr>
        <w:t>lineTo</w:t>
      </w:r>
      <w:proofErr w:type="spellEnd"/>
      <w:r w:rsidR="006D038A" w:rsidRPr="006D038A">
        <w:rPr>
          <w:i/>
          <w:iCs/>
        </w:rPr>
        <w:t xml:space="preserve">, </w:t>
      </w:r>
      <w:proofErr w:type="spellStart"/>
      <w:r w:rsidR="006D038A" w:rsidRPr="006D038A">
        <w:rPr>
          <w:i/>
          <w:iCs/>
        </w:rPr>
        <w:t>stroke</w:t>
      </w:r>
      <w:proofErr w:type="spellEnd"/>
      <w:r w:rsidR="006D038A" w:rsidRPr="006D038A">
        <w:rPr>
          <w:i/>
          <w:iCs/>
        </w:rPr>
        <w:t xml:space="preserve">(), </w:t>
      </w:r>
      <w:proofErr w:type="spellStart"/>
      <w:r w:rsidR="006D038A" w:rsidRPr="006D038A">
        <w:rPr>
          <w:i/>
          <w:iCs/>
        </w:rPr>
        <w:t>beginPath</w:t>
      </w:r>
      <w:proofErr w:type="spellEnd"/>
      <w:r w:rsidR="006D038A" w:rsidRPr="006D038A">
        <w:rPr>
          <w:i/>
          <w:iCs/>
        </w:rPr>
        <w:t xml:space="preserve">(), </w:t>
      </w:r>
      <w:proofErr w:type="spellStart"/>
      <w:r w:rsidR="006D038A" w:rsidRPr="006D038A">
        <w:rPr>
          <w:i/>
          <w:iCs/>
        </w:rPr>
        <w:t>arc</w:t>
      </w:r>
      <w:proofErr w:type="spellEnd"/>
      <w:r w:rsidR="006D038A" w:rsidRPr="006D038A">
        <w:rPr>
          <w:i/>
          <w:iCs/>
        </w:rPr>
        <w:t xml:space="preserve">(), </w:t>
      </w:r>
      <w:proofErr w:type="spellStart"/>
      <w:r w:rsidR="006D038A" w:rsidRPr="006D038A">
        <w:rPr>
          <w:i/>
          <w:iCs/>
        </w:rPr>
        <w:t>font</w:t>
      </w:r>
      <w:proofErr w:type="spellEnd"/>
      <w:r w:rsidR="006D038A" w:rsidRPr="006D038A">
        <w:rPr>
          <w:i/>
          <w:iCs/>
        </w:rPr>
        <w:t xml:space="preserve">(), </w:t>
      </w:r>
      <w:proofErr w:type="spellStart"/>
      <w:r w:rsidR="006D038A" w:rsidRPr="006D038A">
        <w:rPr>
          <w:i/>
          <w:iCs/>
        </w:rPr>
        <w:t>fillText</w:t>
      </w:r>
      <w:proofErr w:type="spellEnd"/>
      <w:r w:rsidR="006D038A" w:rsidRPr="006D038A">
        <w:rPr>
          <w:i/>
          <w:iCs/>
        </w:rPr>
        <w:t xml:space="preserve">(), </w:t>
      </w:r>
      <w:proofErr w:type="spellStart"/>
      <w:r w:rsidR="006D038A" w:rsidRPr="006D038A">
        <w:rPr>
          <w:i/>
          <w:iCs/>
        </w:rPr>
        <w:t>strokeText</w:t>
      </w:r>
      <w:proofErr w:type="spellEnd"/>
      <w:r w:rsidR="006D038A" w:rsidRPr="006D038A">
        <w:rPr>
          <w:i/>
          <w:iCs/>
        </w:rPr>
        <w:t xml:space="preserve">(), </w:t>
      </w:r>
      <w:proofErr w:type="spellStart"/>
      <w:r w:rsidR="006D038A" w:rsidRPr="006D038A">
        <w:rPr>
          <w:i/>
          <w:iCs/>
        </w:rPr>
        <w:t>drawImage</w:t>
      </w:r>
      <w:proofErr w:type="spellEnd"/>
      <w:r w:rsidR="006D038A" w:rsidRPr="006D038A">
        <w:rPr>
          <w:i/>
          <w:iCs/>
        </w:rPr>
        <w:t>()</w:t>
      </w:r>
      <w:r w:rsidR="006D038A">
        <w:t xml:space="preserve"> </w:t>
      </w:r>
      <w:r w:rsidR="006D038A">
        <w:fldChar w:fldCharType="begin"/>
      </w:r>
      <w:r w:rsidR="006D038A">
        <w:instrText xml:space="preserve"> ADDIN ZOTERO_ITEM CSL_CITATION {"citationID":"yk3q08Ga","properties":{"formattedCitation":"({\\i{}HTML Canvas}, n.d.)","plainCitation":"(HTML Canvas, n.d.)","noteIndex":0},"citationItems":[{"id":490,"uris":["http://zotero.org/groups/2464718/items/V29XWGDL"],"uri":["http://zotero.org/groups/2464718/items/V29XWGDL"],"itemData":{"id":490,"type":"webpage","title":"HTML Canvas","URL":"https://www.w3schools.com/html/html5_canvas.asp","accessed":{"date-parts":[["2020",4,5]]}}}],"schema":"https://github.com/citation-style-language/schema/raw/master/csl-citation.json"} </w:instrText>
      </w:r>
      <w:r w:rsidR="006D038A">
        <w:fldChar w:fldCharType="separate"/>
      </w:r>
      <w:r w:rsidR="006D038A" w:rsidRPr="006D038A">
        <w:rPr>
          <w:rFonts w:cs="Times New Roman"/>
        </w:rPr>
        <w:t>(</w:t>
      </w:r>
      <w:r w:rsidR="006D038A" w:rsidRPr="006D038A">
        <w:rPr>
          <w:rFonts w:cs="Times New Roman"/>
          <w:i/>
          <w:iCs/>
        </w:rPr>
        <w:t>HTML Canvas</w:t>
      </w:r>
      <w:r w:rsidR="006D038A" w:rsidRPr="006D038A">
        <w:rPr>
          <w:rFonts w:cs="Times New Roman"/>
        </w:rPr>
        <w:t xml:space="preserve">, </w:t>
      </w:r>
      <w:proofErr w:type="spellStart"/>
      <w:r w:rsidR="006D038A" w:rsidRPr="006D038A">
        <w:rPr>
          <w:rFonts w:cs="Times New Roman"/>
        </w:rPr>
        <w:t>n.d</w:t>
      </w:r>
      <w:proofErr w:type="spellEnd"/>
      <w:r w:rsidR="006D038A" w:rsidRPr="006D038A">
        <w:rPr>
          <w:rFonts w:cs="Times New Roman"/>
        </w:rPr>
        <w:t>.)</w:t>
      </w:r>
      <w:r w:rsidR="006D038A">
        <w:fldChar w:fldCharType="end"/>
      </w:r>
      <w:r w:rsidR="006D038A">
        <w:t xml:space="preserve">. Diese ermöglichen die Basisfunktionen im </w:t>
      </w:r>
      <w:proofErr w:type="spellStart"/>
      <w:r w:rsidR="006D038A">
        <w:t>Canvas</w:t>
      </w:r>
      <w:proofErr w:type="spellEnd"/>
      <w:r w:rsidR="006D038A">
        <w:t xml:space="preserve">. </w:t>
      </w:r>
      <w:r w:rsidR="008A3AF0">
        <w:tab/>
      </w:r>
      <w:r w:rsidR="006D038A">
        <w:br/>
        <w:t xml:space="preserve">Neben dem </w:t>
      </w:r>
      <w:proofErr w:type="spellStart"/>
      <w:r w:rsidR="006D038A">
        <w:t>Canvas</w:t>
      </w:r>
      <w:proofErr w:type="spellEnd"/>
      <w:r w:rsidR="006D038A">
        <w:t xml:space="preserve"> wird in dieser Manipulation außerdem die </w:t>
      </w:r>
      <w:proofErr w:type="spellStart"/>
      <w:proofErr w:type="gramStart"/>
      <w:r w:rsidR="006D038A" w:rsidRPr="006D038A">
        <w:rPr>
          <w:i/>
          <w:iCs/>
        </w:rPr>
        <w:t>setTimeout</w:t>
      </w:r>
      <w:proofErr w:type="spellEnd"/>
      <w:r w:rsidR="006D038A" w:rsidRPr="006D038A">
        <w:rPr>
          <w:i/>
          <w:iCs/>
        </w:rPr>
        <w:t>(</w:t>
      </w:r>
      <w:proofErr w:type="gramEnd"/>
      <w:r w:rsidR="006D038A" w:rsidRPr="006D038A">
        <w:rPr>
          <w:i/>
          <w:iCs/>
        </w:rPr>
        <w:t>)-Methode</w:t>
      </w:r>
      <w:r w:rsidR="006D038A">
        <w:t xml:space="preserve"> verwendet. Diese dient dazu Inhalte erst nach einer bestimmten Zeit auf der Website anzeigen zu lassen </w:t>
      </w:r>
      <w:r w:rsidR="006D038A">
        <w:fldChar w:fldCharType="begin"/>
      </w:r>
      <w:r w:rsidR="006D038A">
        <w:instrText xml:space="preserve"> ADDIN ZOTERO_ITEM CSL_CITATION {"citationID":"0bBwOl3X","properties":{"formattedCitation":"({\\i{}Window setTimeout() Method}, n.d.)","plainCitation":"(Window setTimeout() Method, n.d.)","noteIndex":0},"citationItems":[{"id":498,"uris":["http://zotero.org/groups/2464718/items/JKCYQ666"],"uri":["http://zotero.org/groups/2464718/items/JKCYQ666"],"itemData":{"id":498,"type":"webpage","title":"Window setTimeout() Method","URL":"https://www.w3schools.com/jsref/met_win_settimeout.asp","accessed":{"date-parts":[["2020",4,5]]}}}],"schema":"https://github.com/citation-style-language/schema/raw/master/csl-citation.json"} </w:instrText>
      </w:r>
      <w:r w:rsidR="006D038A">
        <w:fldChar w:fldCharType="separate"/>
      </w:r>
      <w:r w:rsidR="006D038A" w:rsidRPr="006D038A">
        <w:rPr>
          <w:rFonts w:cs="Times New Roman"/>
        </w:rPr>
        <w:t>(</w:t>
      </w:r>
      <w:r w:rsidR="006D038A" w:rsidRPr="006D038A">
        <w:rPr>
          <w:rFonts w:cs="Times New Roman"/>
          <w:i/>
          <w:iCs/>
        </w:rPr>
        <w:t>Window setTimeout() Method</w:t>
      </w:r>
      <w:r w:rsidR="006D038A" w:rsidRPr="006D038A">
        <w:rPr>
          <w:rFonts w:cs="Times New Roman"/>
        </w:rPr>
        <w:t>, n.d.)</w:t>
      </w:r>
      <w:r w:rsidR="006D038A">
        <w:fldChar w:fldCharType="end"/>
      </w:r>
      <w:r w:rsidR="006D038A">
        <w:t>.</w:t>
      </w:r>
      <w:r w:rsidR="00A1093B">
        <w:t xml:space="preserve"> In diese Methode kann eine Funktion eingebettet werden, die eine bestimmte Aktion nach der definierten Zeit ausführt </w:t>
      </w:r>
      <w:r w:rsidR="00A1093B">
        <w:fldChar w:fldCharType="begin"/>
      </w:r>
      <w:r w:rsidR="00A1093B">
        <w:instrText xml:space="preserve"> ADDIN ZOTERO_ITEM CSL_CITATION {"citationID":"rqtxdK2H","properties":{"formattedCitation":"({\\i{}javascript\\uc0\\u8212{}Delay script loading}, n.d.)","plainCitation":"(javascript—Delay script loading, n.d.)","noteIndex":0},"citationItems":[{"id":502,"uris":["http://zotero.org/groups/2464718/items/KHX4KVAY"],"uri":["http://zotero.org/groups/2464718/items/KHX4KVAY"],"itemData":{"id":502,"type":"webpage","container-title":"Stack Overflow","note":"source: stackoverflow.com","title":"javascript - Delay script loading","URL":"https://stackoverflow.com/questions/9611714/delay-script-loading","accessed":{"date-parts":[["2020",4,5]]}}}],"schema":"https://github.com/citation-style-language/schema/raw/master/csl-citation.json"} </w:instrText>
      </w:r>
      <w:r w:rsidR="00A1093B">
        <w:fldChar w:fldCharType="separate"/>
      </w:r>
      <w:r w:rsidR="00A1093B" w:rsidRPr="00A1093B">
        <w:rPr>
          <w:rFonts w:cs="Times New Roman"/>
        </w:rPr>
        <w:t>(</w:t>
      </w:r>
      <w:r w:rsidR="00A1093B" w:rsidRPr="00A1093B">
        <w:rPr>
          <w:rFonts w:cs="Times New Roman"/>
          <w:i/>
          <w:iCs/>
        </w:rPr>
        <w:t xml:space="preserve">javascript—Delay script </w:t>
      </w:r>
      <w:r w:rsidR="00A1093B" w:rsidRPr="00A1093B">
        <w:rPr>
          <w:rFonts w:cs="Times New Roman"/>
          <w:i/>
          <w:iCs/>
        </w:rPr>
        <w:lastRenderedPageBreak/>
        <w:t>loading</w:t>
      </w:r>
      <w:r w:rsidR="00A1093B" w:rsidRPr="00A1093B">
        <w:rPr>
          <w:rFonts w:cs="Times New Roman"/>
        </w:rPr>
        <w:t>, n.d.)</w:t>
      </w:r>
      <w:r w:rsidR="00A1093B">
        <w:fldChar w:fldCharType="end"/>
      </w:r>
      <w:r w:rsidR="00A1093B">
        <w:t xml:space="preserve">. Diese Methode kann für unterschiedlichste Elemente angezeigt werden. Ursprünglich ist sie dafür gedacht </w:t>
      </w:r>
      <w:proofErr w:type="spellStart"/>
      <w:r w:rsidR="00A1093B">
        <w:t>Alertboxen</w:t>
      </w:r>
      <w:proofErr w:type="spellEnd"/>
      <w:r w:rsidR="00A1093B">
        <w:t xml:space="preserve"> anzuzeigen. Sie kann aber auch für andere Elemente wie das </w:t>
      </w:r>
      <w:proofErr w:type="spellStart"/>
      <w:r w:rsidR="00A1093B">
        <w:t>Canvas</w:t>
      </w:r>
      <w:proofErr w:type="spellEnd"/>
      <w:r w:rsidR="00A1093B">
        <w:t xml:space="preserve"> angewandt werden</w:t>
      </w:r>
      <w:r w:rsidR="0069268D">
        <w:t xml:space="preserve"> </w:t>
      </w:r>
      <w:r w:rsidR="00A1093B">
        <w:fldChar w:fldCharType="begin"/>
      </w:r>
      <w:r w:rsidR="00A1093B">
        <w:instrText xml:space="preserve"> ADDIN ZOTERO_ITEM CSL_CITATION {"citationID":"zBnFhviK","properties":{"formattedCitation":"({\\i{}javascript\\uc0\\u8212{}SetTimeout with canvas}, n.d.)","plainCitation":"(javascript—SetTimeout with canvas, n.d.)","noteIndex":0},"citationItems":[{"id":504,"uris":["http://zotero.org/groups/2464718/items/59VCHXC6"],"uri":["http://zotero.org/groups/2464718/items/59VCHXC6"],"itemData":{"id":504,"type":"webpage","container-title":"Stack Overflow","note":"source: stackoverflow.com","title":"javascript - setTimeout with canvas","URL":"https://stackoverflow.com/questions/12087874/settimeout-with-canvas","accessed":{"date-parts":[["2020",4,5]]}}}],"schema":"https://github.com/citation-style-language/schema/raw/master/csl-citation.json"} </w:instrText>
      </w:r>
      <w:r w:rsidR="00A1093B">
        <w:fldChar w:fldCharType="separate"/>
      </w:r>
      <w:r w:rsidR="00A1093B" w:rsidRPr="00A1093B">
        <w:rPr>
          <w:rFonts w:cs="Times New Roman"/>
        </w:rPr>
        <w:t>(</w:t>
      </w:r>
      <w:r w:rsidR="00A1093B" w:rsidRPr="00A1093B">
        <w:rPr>
          <w:rFonts w:cs="Times New Roman"/>
          <w:i/>
          <w:iCs/>
        </w:rPr>
        <w:t>javascript—SetTimeout with canvas</w:t>
      </w:r>
      <w:r w:rsidR="00A1093B" w:rsidRPr="00A1093B">
        <w:rPr>
          <w:rFonts w:cs="Times New Roman"/>
        </w:rPr>
        <w:t>, n.d.)</w:t>
      </w:r>
      <w:r w:rsidR="00A1093B">
        <w:fldChar w:fldCharType="end"/>
      </w:r>
      <w:r w:rsidR="00A1093B">
        <w:t xml:space="preserve">. </w:t>
      </w:r>
    </w:p>
    <w:p w14:paraId="38CD6924" w14:textId="469338C5" w:rsidR="00297C1B" w:rsidRPr="0069268D" w:rsidRDefault="00A1093B" w:rsidP="008A3AF0">
      <w:pPr>
        <w:spacing w:line="360" w:lineRule="auto"/>
        <w:jc w:val="both"/>
        <w:rPr>
          <w:rFonts w:eastAsiaTheme="majorEastAsia"/>
        </w:rPr>
      </w:pPr>
      <w:r w:rsidRPr="00C6778B">
        <w:rPr>
          <w:rStyle w:val="Heading2Char"/>
        </w:rPr>
        <w:t>Praktische Umsetzung Programmieren</w:t>
      </w:r>
      <w:r w:rsidR="008A3AF0">
        <w:rPr>
          <w:rStyle w:val="Heading2Char"/>
        </w:rPr>
        <w:tab/>
      </w:r>
      <w:r w:rsidR="00297C1B">
        <w:rPr>
          <w:rStyle w:val="Heading2Char"/>
        </w:rPr>
        <w:br/>
      </w:r>
      <w:r>
        <w:rPr>
          <w:rFonts w:eastAsiaTheme="majorEastAsia"/>
        </w:rPr>
        <w:t xml:space="preserve">Für die Umsetzung wurde dem HTML-Dokument ein </w:t>
      </w:r>
      <w:proofErr w:type="spellStart"/>
      <w:r>
        <w:rPr>
          <w:rFonts w:eastAsiaTheme="majorEastAsia"/>
        </w:rPr>
        <w:t>Canvas</w:t>
      </w:r>
      <w:proofErr w:type="spellEnd"/>
      <w:r>
        <w:rPr>
          <w:rFonts w:eastAsiaTheme="majorEastAsia"/>
        </w:rPr>
        <w:t xml:space="preserve"> Tag inklusive Größen</w:t>
      </w:r>
      <w:r w:rsidR="00DA44B6">
        <w:rPr>
          <w:rFonts w:eastAsiaTheme="majorEastAsia"/>
        </w:rPr>
        <w:t>angaben</w:t>
      </w:r>
      <w:r>
        <w:rPr>
          <w:rFonts w:eastAsiaTheme="majorEastAsia"/>
        </w:rPr>
        <w:t xml:space="preserve"> definiert. Im JS</w:t>
      </w:r>
      <w:r w:rsidR="00DA44B6">
        <w:rPr>
          <w:rFonts w:eastAsiaTheme="majorEastAsia"/>
        </w:rPr>
        <w:t>-Dokument</w:t>
      </w:r>
      <w:r>
        <w:rPr>
          <w:rFonts w:eastAsiaTheme="majorEastAsia"/>
        </w:rPr>
        <w:t xml:space="preserve"> w</w:t>
      </w:r>
      <w:r w:rsidR="00297C1B">
        <w:rPr>
          <w:rFonts w:eastAsiaTheme="majorEastAsia"/>
        </w:rPr>
        <w:t xml:space="preserve">erden drei Animationen auf dem gleichen </w:t>
      </w:r>
      <w:proofErr w:type="spellStart"/>
      <w:r w:rsidR="00297C1B">
        <w:rPr>
          <w:rFonts w:eastAsiaTheme="majorEastAsia"/>
        </w:rPr>
        <w:t>Canvas</w:t>
      </w:r>
      <w:proofErr w:type="spellEnd"/>
      <w:r w:rsidR="00297C1B">
        <w:rPr>
          <w:rFonts w:eastAsiaTheme="majorEastAsia"/>
        </w:rPr>
        <w:t xml:space="preserve"> durchgeführt. Diese sind über drei Funktionen definiert.</w:t>
      </w:r>
      <w:r w:rsidR="0069268D">
        <w:rPr>
          <w:rFonts w:eastAsiaTheme="majorEastAsia"/>
        </w:rPr>
        <w:t xml:space="preserve"> </w:t>
      </w:r>
      <w:r w:rsidR="00297C1B">
        <w:rPr>
          <w:rFonts w:eastAsiaTheme="majorEastAsia"/>
        </w:rPr>
        <w:t xml:space="preserve">In jeder Animationsfunktion wird zuerst die Methode </w:t>
      </w:r>
      <w:proofErr w:type="spellStart"/>
      <w:r w:rsidR="00297C1B">
        <w:rPr>
          <w:rFonts w:eastAsiaTheme="majorEastAsia"/>
        </w:rPr>
        <w:t>setTimeout</w:t>
      </w:r>
      <w:proofErr w:type="spellEnd"/>
      <w:r w:rsidR="00297C1B">
        <w:rPr>
          <w:rFonts w:eastAsiaTheme="majorEastAsia"/>
        </w:rPr>
        <w:t xml:space="preserve"> </w:t>
      </w:r>
      <w:proofErr w:type="spellStart"/>
      <w:r w:rsidR="00297C1B">
        <w:rPr>
          <w:rFonts w:eastAsiaTheme="majorEastAsia"/>
        </w:rPr>
        <w:t>eingenestet</w:t>
      </w:r>
      <w:proofErr w:type="spellEnd"/>
      <w:r w:rsidR="00297C1B">
        <w:rPr>
          <w:rFonts w:eastAsiaTheme="majorEastAsia"/>
        </w:rPr>
        <w:t xml:space="preserve">. Innerhalb dieser wird das </w:t>
      </w:r>
      <w:proofErr w:type="spellStart"/>
      <w:r w:rsidR="00297C1B">
        <w:rPr>
          <w:rFonts w:eastAsiaTheme="majorEastAsia"/>
        </w:rPr>
        <w:t>Canvaselement</w:t>
      </w:r>
      <w:proofErr w:type="spellEnd"/>
      <w:r w:rsidR="00297C1B">
        <w:rPr>
          <w:rFonts w:eastAsiaTheme="majorEastAsia"/>
        </w:rPr>
        <w:t xml:space="preserve"> definiert. Dazu wird über die Methode </w:t>
      </w:r>
      <w:proofErr w:type="spellStart"/>
      <w:proofErr w:type="gramStart"/>
      <w:r w:rsidR="00297C1B" w:rsidRPr="00297C1B">
        <w:rPr>
          <w:rFonts w:eastAsiaTheme="majorEastAsia"/>
          <w:i/>
          <w:iCs/>
        </w:rPr>
        <w:t>getElementByID</w:t>
      </w:r>
      <w:proofErr w:type="spellEnd"/>
      <w:r w:rsidR="00297C1B" w:rsidRPr="00297C1B">
        <w:rPr>
          <w:rFonts w:eastAsiaTheme="majorEastAsia"/>
          <w:i/>
          <w:iCs/>
        </w:rPr>
        <w:t>(</w:t>
      </w:r>
      <w:proofErr w:type="gramEnd"/>
      <w:r w:rsidR="00297C1B" w:rsidRPr="00297C1B">
        <w:rPr>
          <w:rFonts w:eastAsiaTheme="majorEastAsia"/>
          <w:i/>
          <w:iCs/>
        </w:rPr>
        <w:t>)</w:t>
      </w:r>
      <w:r w:rsidR="00297C1B">
        <w:rPr>
          <w:rFonts w:eastAsiaTheme="majorEastAsia"/>
        </w:rPr>
        <w:t xml:space="preserve"> auf das </w:t>
      </w:r>
      <w:proofErr w:type="spellStart"/>
      <w:r w:rsidR="00297C1B">
        <w:rPr>
          <w:rFonts w:eastAsiaTheme="majorEastAsia"/>
        </w:rPr>
        <w:t>Canvas</w:t>
      </w:r>
      <w:proofErr w:type="spellEnd"/>
      <w:r w:rsidR="00297C1B">
        <w:rPr>
          <w:rFonts w:eastAsiaTheme="majorEastAsia"/>
        </w:rPr>
        <w:t xml:space="preserve">-Element zugegriffen und über </w:t>
      </w:r>
      <w:proofErr w:type="spellStart"/>
      <w:r w:rsidR="00297C1B" w:rsidRPr="00297C1B">
        <w:rPr>
          <w:rFonts w:eastAsiaTheme="majorEastAsia"/>
          <w:i/>
          <w:iCs/>
        </w:rPr>
        <w:t>getContext</w:t>
      </w:r>
      <w:proofErr w:type="spellEnd"/>
      <w:r w:rsidR="00297C1B" w:rsidRPr="00297C1B">
        <w:rPr>
          <w:rFonts w:eastAsiaTheme="majorEastAsia"/>
          <w:i/>
          <w:iCs/>
        </w:rPr>
        <w:t>()</w:t>
      </w:r>
      <w:r w:rsidR="00297C1B">
        <w:rPr>
          <w:rFonts w:eastAsiaTheme="majorEastAsia"/>
        </w:rPr>
        <w:t xml:space="preserve"> der 2d-Kontext festgelegt. Anschließend werden die Methoden </w:t>
      </w:r>
      <w:proofErr w:type="spellStart"/>
      <w:proofErr w:type="gramStart"/>
      <w:r w:rsidR="00297C1B">
        <w:rPr>
          <w:rFonts w:eastAsiaTheme="majorEastAsia"/>
        </w:rPr>
        <w:t>font</w:t>
      </w:r>
      <w:proofErr w:type="spellEnd"/>
      <w:r w:rsidR="00297C1B">
        <w:rPr>
          <w:rFonts w:eastAsiaTheme="majorEastAsia"/>
        </w:rPr>
        <w:t>(</w:t>
      </w:r>
      <w:proofErr w:type="gramEnd"/>
      <w:r w:rsidR="00297C1B">
        <w:rPr>
          <w:rFonts w:eastAsiaTheme="majorEastAsia"/>
        </w:rPr>
        <w:t xml:space="preserve">), </w:t>
      </w:r>
      <w:proofErr w:type="spellStart"/>
      <w:r w:rsidR="00297C1B">
        <w:rPr>
          <w:rFonts w:eastAsiaTheme="majorEastAsia"/>
        </w:rPr>
        <w:t>fillStyle</w:t>
      </w:r>
      <w:proofErr w:type="spellEnd"/>
      <w:r w:rsidR="00297C1B">
        <w:rPr>
          <w:rFonts w:eastAsiaTheme="majorEastAsia"/>
        </w:rPr>
        <w:t xml:space="preserve">, </w:t>
      </w:r>
      <w:proofErr w:type="spellStart"/>
      <w:r w:rsidR="00297C1B">
        <w:rPr>
          <w:rFonts w:eastAsiaTheme="majorEastAsia"/>
        </w:rPr>
        <w:t>filltext</w:t>
      </w:r>
      <w:proofErr w:type="spellEnd"/>
      <w:r w:rsidR="00297C1B">
        <w:rPr>
          <w:rFonts w:eastAsiaTheme="majorEastAsia"/>
        </w:rPr>
        <w:t xml:space="preserve">() an der zuvor initialisierten </w:t>
      </w:r>
      <w:proofErr w:type="spellStart"/>
      <w:r w:rsidR="00297C1B">
        <w:rPr>
          <w:rFonts w:eastAsiaTheme="majorEastAsia"/>
        </w:rPr>
        <w:t>Canvas</w:t>
      </w:r>
      <w:proofErr w:type="spellEnd"/>
      <w:r w:rsidR="00297C1B">
        <w:rPr>
          <w:rFonts w:eastAsiaTheme="majorEastAsia"/>
        </w:rPr>
        <w:t xml:space="preserve">-Variablen aufgerufen. Diese definieren Schriftgröße und -art, Füllfarbe, Textinhalt und Position im </w:t>
      </w:r>
      <w:proofErr w:type="spellStart"/>
      <w:r w:rsidR="00297C1B">
        <w:rPr>
          <w:rFonts w:eastAsiaTheme="majorEastAsia"/>
        </w:rPr>
        <w:t>Canvas</w:t>
      </w:r>
      <w:proofErr w:type="spellEnd"/>
      <w:r w:rsidR="00297C1B">
        <w:rPr>
          <w:rFonts w:eastAsiaTheme="majorEastAsia"/>
        </w:rPr>
        <w:t>. Anschließend wird die Funktion aufgerufen.</w:t>
      </w:r>
      <w:r w:rsidR="00956BE6">
        <w:rPr>
          <w:rFonts w:eastAsiaTheme="majorEastAsia"/>
        </w:rPr>
        <w:t xml:space="preserve"> </w:t>
      </w:r>
      <w:r w:rsidR="00297C1B">
        <w:rPr>
          <w:rFonts w:eastAsiaTheme="majorEastAsia"/>
        </w:rPr>
        <w:t xml:space="preserve">Zum Ende wird die Zeitverzögerung in Millisekunden angegeben. Diese ist aufsteigend gestaffelt damit die Textinhalte nacheinander auf der Website animiert werden. </w:t>
      </w:r>
      <w:r w:rsidR="00956BE6">
        <w:rPr>
          <w:rFonts w:eastAsiaTheme="majorEastAsia"/>
        </w:rPr>
        <w:t>Da die drei Funktion einige gleiche Zeilen an Code enthalten wird eine</w:t>
      </w:r>
      <w:r w:rsidR="00454557">
        <w:rPr>
          <w:rFonts w:eastAsiaTheme="majorEastAsia"/>
        </w:rPr>
        <w:t xml:space="preserve"> allgemeine Funktion geschrieben, an die dann für die jeweilige Animation spezifische Param</w:t>
      </w:r>
      <w:r w:rsidR="00786235">
        <w:rPr>
          <w:rFonts w:eastAsiaTheme="majorEastAsia"/>
        </w:rPr>
        <w:t>e</w:t>
      </w:r>
      <w:r w:rsidR="00454557">
        <w:rPr>
          <w:rFonts w:eastAsiaTheme="majorEastAsia"/>
        </w:rPr>
        <w:t xml:space="preserve">ter übergeben werden. </w:t>
      </w:r>
      <w:r w:rsidR="00786235">
        <w:rPr>
          <w:rFonts w:eastAsiaTheme="majorEastAsia"/>
        </w:rPr>
        <w:t xml:space="preserve">Dies betrifft den Textinhalt und </w:t>
      </w:r>
      <w:r w:rsidR="0069268D">
        <w:rPr>
          <w:rFonts w:eastAsiaTheme="majorEastAsia"/>
        </w:rPr>
        <w:t>dessen</w:t>
      </w:r>
      <w:r w:rsidR="00786235">
        <w:rPr>
          <w:rFonts w:eastAsiaTheme="majorEastAsia"/>
        </w:rPr>
        <w:t xml:space="preserve"> Position.</w:t>
      </w:r>
      <w:r w:rsidR="00E313FB">
        <w:rPr>
          <w:rFonts w:eastAsiaTheme="majorEastAsia"/>
        </w:rPr>
        <w:t xml:space="preserve"> </w:t>
      </w:r>
      <w:proofErr w:type="gramStart"/>
      <w:r w:rsidR="00E313FB">
        <w:rPr>
          <w:rFonts w:eastAsiaTheme="majorEastAsia"/>
        </w:rPr>
        <w:t xml:space="preserve">Der </w:t>
      </w:r>
      <w:r w:rsidR="00E313FB" w:rsidRPr="0069268D">
        <w:rPr>
          <w:rFonts w:eastAsiaTheme="majorEastAsia"/>
          <w:i/>
          <w:iCs/>
        </w:rPr>
        <w:t>Timeout</w:t>
      </w:r>
      <w:proofErr w:type="gramEnd"/>
      <w:r w:rsidR="00E313FB">
        <w:rPr>
          <w:rFonts w:eastAsiaTheme="majorEastAsia"/>
        </w:rPr>
        <w:t xml:space="preserve"> wird innerhalb der einzelnen Funktionen definiert. </w:t>
      </w:r>
      <w:r w:rsidR="00297C1B">
        <w:rPr>
          <w:rFonts w:eastAsiaTheme="majorEastAsia"/>
        </w:rPr>
        <w:br/>
        <w:t xml:space="preserve">Somit wird nun der Text I NEED YOU in großen roten </w:t>
      </w:r>
      <w:r w:rsidR="00956BE6">
        <w:rPr>
          <w:rFonts w:eastAsiaTheme="majorEastAsia"/>
        </w:rPr>
        <w:t>L</w:t>
      </w:r>
      <w:r w:rsidR="00297C1B">
        <w:rPr>
          <w:rFonts w:eastAsiaTheme="majorEastAsia"/>
        </w:rPr>
        <w:t xml:space="preserve">ettern auf der Bühne </w:t>
      </w:r>
      <w:proofErr w:type="gramStart"/>
      <w:r w:rsidR="00297C1B">
        <w:rPr>
          <w:rFonts w:eastAsiaTheme="majorEastAsia"/>
        </w:rPr>
        <w:t>des Templates</w:t>
      </w:r>
      <w:proofErr w:type="gramEnd"/>
      <w:r w:rsidR="00297C1B">
        <w:rPr>
          <w:rFonts w:eastAsiaTheme="majorEastAsia"/>
        </w:rPr>
        <w:t xml:space="preserve"> mit einer Zeitverzögerung von einer Sekunde für I, zwei Sekunden für </w:t>
      </w:r>
      <w:r w:rsidR="000B3E57">
        <w:rPr>
          <w:rFonts w:eastAsiaTheme="majorEastAsia"/>
        </w:rPr>
        <w:t>NEED</w:t>
      </w:r>
      <w:r w:rsidR="00297C1B">
        <w:rPr>
          <w:rFonts w:eastAsiaTheme="majorEastAsia"/>
        </w:rPr>
        <w:t xml:space="preserve"> und drei Sekunden für YOU </w:t>
      </w:r>
      <w:r w:rsidR="000B3E57">
        <w:rPr>
          <w:rFonts w:eastAsiaTheme="majorEastAsia"/>
        </w:rPr>
        <w:t xml:space="preserve">in der Schriftart </w:t>
      </w:r>
      <w:proofErr w:type="spellStart"/>
      <w:r w:rsidR="000B3E57" w:rsidRPr="000B3E57">
        <w:rPr>
          <w:rFonts w:eastAsiaTheme="majorEastAsia"/>
          <w:i/>
          <w:iCs/>
        </w:rPr>
        <w:t>Changa</w:t>
      </w:r>
      <w:proofErr w:type="spellEnd"/>
      <w:r w:rsidR="00E54EEB">
        <w:rPr>
          <w:rFonts w:eastAsiaTheme="majorEastAsia"/>
          <w:i/>
          <w:iCs/>
        </w:rPr>
        <w:t xml:space="preserve"> </w:t>
      </w:r>
      <w:proofErr w:type="spellStart"/>
      <w:r w:rsidR="00E54EEB">
        <w:rPr>
          <w:rFonts w:eastAsiaTheme="majorEastAsia"/>
          <w:i/>
          <w:iCs/>
        </w:rPr>
        <w:t>One</w:t>
      </w:r>
      <w:proofErr w:type="spellEnd"/>
      <w:r w:rsidR="000B3E57">
        <w:rPr>
          <w:rFonts w:eastAsiaTheme="majorEastAsia"/>
        </w:rPr>
        <w:t xml:space="preserve"> </w:t>
      </w:r>
      <w:r w:rsidR="00297C1B">
        <w:rPr>
          <w:rFonts w:eastAsiaTheme="majorEastAsia"/>
        </w:rPr>
        <w:t xml:space="preserve">ausgesteuert. </w:t>
      </w:r>
    </w:p>
    <w:p w14:paraId="00A29258" w14:textId="7CE80D37" w:rsidR="0030441C" w:rsidRDefault="0030441C" w:rsidP="008A3AF0">
      <w:pPr>
        <w:pStyle w:val="Heading2"/>
        <w:spacing w:line="360" w:lineRule="auto"/>
        <w:jc w:val="both"/>
      </w:pPr>
      <w:r>
        <w:t>Persönliche Ref</w:t>
      </w:r>
      <w:r w:rsidR="00CB41EE">
        <w:t>le</w:t>
      </w:r>
      <w:r>
        <w:t>xion</w:t>
      </w:r>
    </w:p>
    <w:p w14:paraId="566BC5F2" w14:textId="1735A90A" w:rsidR="004B5A44" w:rsidRDefault="004B5A44" w:rsidP="008A3AF0">
      <w:pPr>
        <w:pStyle w:val="Heading3"/>
        <w:spacing w:line="360" w:lineRule="auto"/>
        <w:jc w:val="both"/>
      </w:pPr>
      <w:r w:rsidRPr="00C6778B">
        <w:t>Probleme und Hindernisse</w:t>
      </w:r>
    </w:p>
    <w:p w14:paraId="2D949203" w14:textId="18F5A859" w:rsidR="00A1093B" w:rsidRPr="00E54EEB" w:rsidRDefault="004B5A44" w:rsidP="008A3AF0">
      <w:pPr>
        <w:spacing w:line="360" w:lineRule="auto"/>
        <w:jc w:val="both"/>
      </w:pPr>
      <w:r>
        <w:t xml:space="preserve">Die Erstellung des </w:t>
      </w:r>
      <w:proofErr w:type="spellStart"/>
      <w:r>
        <w:t>Canvas</w:t>
      </w:r>
      <w:proofErr w:type="spellEnd"/>
      <w:r>
        <w:t xml:space="preserve"> an sich stellte keine Probleme dar. Allerdings bedurfte es einiger Recherche bezüglich der Positionierung. Das </w:t>
      </w:r>
      <w:proofErr w:type="spellStart"/>
      <w:r>
        <w:t>Canvas</w:t>
      </w:r>
      <w:proofErr w:type="spellEnd"/>
      <w:r>
        <w:t xml:space="preserve"> b</w:t>
      </w:r>
      <w:r w:rsidR="0069268D">
        <w:t>ie</w:t>
      </w:r>
      <w:r>
        <w:t xml:space="preserve">tet zwei Arten der Position an: die des </w:t>
      </w:r>
      <w:proofErr w:type="spellStart"/>
      <w:r>
        <w:t>Canvas</w:t>
      </w:r>
      <w:proofErr w:type="spellEnd"/>
      <w:r>
        <w:t xml:space="preserve"> an sich und die der Inhalte. Erstere wird über CSS-Eigenschaften, </w:t>
      </w:r>
      <w:proofErr w:type="spellStart"/>
      <w:r w:rsidR="0069268D">
        <w:t>z</w:t>
      </w:r>
      <w:r>
        <w:t>weitere</w:t>
      </w:r>
      <w:proofErr w:type="spellEnd"/>
      <w:r>
        <w:t xml:space="preserve"> über JS gesteuert</w:t>
      </w:r>
      <w:r w:rsidR="0069268D">
        <w:t xml:space="preserve"> </w:t>
      </w:r>
      <w:r>
        <w:fldChar w:fldCharType="begin"/>
      </w:r>
      <w:r>
        <w:instrText xml:space="preserve"> ADDIN ZOTERO_ITEM CSL_CITATION {"citationID":"wpWusM1T","properties":{"formattedCitation":"({\\i{}css\\uc0\\u8212{}How to position canvas using relative/absolute positioning}, n.d.)","plainCitation":"(css—How to position canvas using relative/absolute positioning, n.d.)","noteIndex":0},"citationItems":[{"id":492,"uris":["http://zotero.org/groups/2464718/items/7FMB2KIH"],"uri":["http://zotero.org/groups/2464718/items/7FMB2KIH"],"itemData":{"id":492,"type":"webpage","container-title":"Stack Overflow","note":"source: stackoverflow.com","title":"css - How to position canvas using relative/absolute positioning","URL":"https://stackoverflow.com/questions/17265803/how-to-position-canvas-using-relative-absolute-positioning","accessed":{"date-parts":[["2020",4,5]]}}}],"schema":"https://github.com/citation-style-language/schema/raw/master/csl-citation.json"} </w:instrText>
      </w:r>
      <w:r>
        <w:fldChar w:fldCharType="separate"/>
      </w:r>
      <w:r w:rsidRPr="004B5A44">
        <w:rPr>
          <w:rFonts w:cs="Times New Roman"/>
        </w:rPr>
        <w:t>(</w:t>
      </w:r>
      <w:r w:rsidRPr="004B5A44">
        <w:rPr>
          <w:rFonts w:cs="Times New Roman"/>
          <w:i/>
          <w:iCs/>
        </w:rPr>
        <w:t>css—How to position canvas using relative/absolute positioning</w:t>
      </w:r>
      <w:r w:rsidRPr="004B5A44">
        <w:rPr>
          <w:rFonts w:cs="Times New Roman"/>
        </w:rPr>
        <w:t>, n.d.)</w:t>
      </w:r>
      <w:r>
        <w:fldChar w:fldCharType="end"/>
      </w:r>
      <w:r>
        <w:t xml:space="preserve">. Ein weiteres Problem stellte das Styling des Textes dar. Nach einer kurzen Recherche stellte ich fest, dass es verschieden Methoden für die </w:t>
      </w:r>
      <w:proofErr w:type="spellStart"/>
      <w:r>
        <w:t>Outlines</w:t>
      </w:r>
      <w:proofErr w:type="spellEnd"/>
      <w:r w:rsidR="006D038A">
        <w:t xml:space="preserve"> </w:t>
      </w:r>
      <w:r w:rsidR="0069268D">
        <w:t>(</w:t>
      </w:r>
      <w:proofErr w:type="spellStart"/>
      <w:r w:rsidR="006D038A" w:rsidRPr="006D038A">
        <w:rPr>
          <w:i/>
          <w:iCs/>
        </w:rPr>
        <w:t>strokeText</w:t>
      </w:r>
      <w:proofErr w:type="spellEnd"/>
      <w:r w:rsidR="006D038A" w:rsidRPr="006D038A">
        <w:rPr>
          <w:i/>
          <w:iCs/>
        </w:rPr>
        <w:t>()</w:t>
      </w:r>
      <w:r w:rsidR="0069268D">
        <w:rPr>
          <w:i/>
          <w:iCs/>
        </w:rPr>
        <w:t>)</w:t>
      </w:r>
      <w:r>
        <w:t xml:space="preserve"> und die Füllung des Textes</w:t>
      </w:r>
      <w:r w:rsidR="006D038A">
        <w:t xml:space="preserve"> </w:t>
      </w:r>
      <w:r w:rsidR="0069268D">
        <w:t>(</w:t>
      </w:r>
      <w:proofErr w:type="spellStart"/>
      <w:r w:rsidR="006D038A" w:rsidRPr="006D038A">
        <w:rPr>
          <w:i/>
          <w:iCs/>
        </w:rPr>
        <w:t>fillText</w:t>
      </w:r>
      <w:proofErr w:type="spellEnd"/>
      <w:r w:rsidR="006D038A" w:rsidRPr="006D038A">
        <w:rPr>
          <w:i/>
          <w:iCs/>
        </w:rPr>
        <w:t>()</w:t>
      </w:r>
      <w:r w:rsidR="0069268D">
        <w:rPr>
          <w:i/>
          <w:iCs/>
        </w:rPr>
        <w:t>)</w:t>
      </w:r>
      <w:r>
        <w:t xml:space="preserve"> </w:t>
      </w:r>
      <w:r w:rsidR="0069268D">
        <w:t xml:space="preserve">gibt </w:t>
      </w:r>
      <w:r w:rsidR="006D038A">
        <w:fldChar w:fldCharType="begin"/>
      </w:r>
      <w:r w:rsidR="006D038A">
        <w:instrText xml:space="preserve"> ADDIN ZOTERO_ITEM CSL_CITATION {"citationID":"jncvDZgW","properties":{"formattedCitation":"(Chinnathambi, n.d.)","plainCitation":"(Chinnathambi, n.d.)","noteIndex":0},"citationItems":[{"id":494,"uris":["http://zotero.org/groups/2464718/items/7Y2GTHEZ"],"uri":["http://zotero.org/groups/2464718/items/7Y2GTHEZ"],"itemData":{"id":494,"type":"webpage","abstract":"Learn how to draw text to kick your drawing skills on the canvas up a few notches!","container-title":"kirupa.com","note":"source: www.kirupa.com","title":"Drawing Text on the Canvas","URL":"https://www.kirupa.com/canvas/drawing_text.htm","author":[{"family":"Chinnathambi","given":"Kirupa"}],"accessed":{"date-parts":[["2020",4,5]]}}}],"schema":"https://github.com/citation-style-language/schema/raw/master/csl-citation.json"} </w:instrText>
      </w:r>
      <w:r w:rsidR="006D038A">
        <w:fldChar w:fldCharType="separate"/>
      </w:r>
      <w:r w:rsidR="006D038A">
        <w:rPr>
          <w:noProof/>
        </w:rPr>
        <w:t>(Chinnathambi, n.d.)</w:t>
      </w:r>
      <w:r w:rsidR="006D038A">
        <w:fldChar w:fldCharType="end"/>
      </w:r>
      <w:r w:rsidR="006D038A">
        <w:t xml:space="preserve"> </w:t>
      </w:r>
      <w:r w:rsidR="006D038A">
        <w:fldChar w:fldCharType="begin"/>
      </w:r>
      <w:r w:rsidR="006D038A">
        <w:instrText xml:space="preserve"> ADDIN ZOTERO_ITEM CSL_CITATION {"citationID":"uVuGNJfJ","properties":{"formattedCitation":"({\\i{}HTML Canvas Text}, n.d.)","plainCitation":"(HTML Canvas Text, n.d.)","noteIndex":0},"citationItems":[{"id":496,"uris":["http://zotero.org/groups/2464718/items/KMQAHXQR"],"uri":["http://zotero.org/groups/2464718/items/KMQAHXQR"],"itemData":{"id":496,"type":"webpage","title":"HTML Canvas Text","URL":"https://www.w3schools.com/graphics/canvas_text.asp","accessed":{"date-parts":[["2020",4,5]]}}}],"schema":"https://github.com/citation-style-language/schema/raw/master/csl-citation.json"} </w:instrText>
      </w:r>
      <w:r w:rsidR="006D038A">
        <w:fldChar w:fldCharType="separate"/>
      </w:r>
      <w:r w:rsidR="006D038A" w:rsidRPr="00A1093B">
        <w:rPr>
          <w:rFonts w:cs="Times New Roman"/>
        </w:rPr>
        <w:t>(</w:t>
      </w:r>
      <w:r w:rsidR="006D038A" w:rsidRPr="00A1093B">
        <w:rPr>
          <w:rFonts w:cs="Times New Roman"/>
          <w:i/>
          <w:iCs/>
        </w:rPr>
        <w:t xml:space="preserve">HTML </w:t>
      </w:r>
      <w:proofErr w:type="spellStart"/>
      <w:r w:rsidR="006D038A" w:rsidRPr="00A1093B">
        <w:rPr>
          <w:rFonts w:cs="Times New Roman"/>
          <w:i/>
          <w:iCs/>
        </w:rPr>
        <w:t>Canvas</w:t>
      </w:r>
      <w:proofErr w:type="spellEnd"/>
      <w:r w:rsidR="006D038A" w:rsidRPr="00A1093B">
        <w:rPr>
          <w:rFonts w:cs="Times New Roman"/>
          <w:i/>
          <w:iCs/>
        </w:rPr>
        <w:t xml:space="preserve"> Text</w:t>
      </w:r>
      <w:r w:rsidR="006D038A" w:rsidRPr="00A1093B">
        <w:rPr>
          <w:rFonts w:cs="Times New Roman"/>
        </w:rPr>
        <w:t xml:space="preserve">, </w:t>
      </w:r>
      <w:proofErr w:type="spellStart"/>
      <w:r w:rsidR="006D038A" w:rsidRPr="00A1093B">
        <w:rPr>
          <w:rFonts w:cs="Times New Roman"/>
        </w:rPr>
        <w:t>n.d</w:t>
      </w:r>
      <w:proofErr w:type="spellEnd"/>
      <w:r w:rsidR="006D038A" w:rsidRPr="00A1093B">
        <w:rPr>
          <w:rFonts w:cs="Times New Roman"/>
        </w:rPr>
        <w:t>.)</w:t>
      </w:r>
      <w:r w:rsidR="006D038A">
        <w:fldChar w:fldCharType="end"/>
      </w:r>
      <w:r>
        <w:t>.</w:t>
      </w:r>
      <w:r w:rsidR="008A3AF0">
        <w:tab/>
      </w:r>
      <w:r w:rsidR="00A1093B">
        <w:br/>
        <w:t xml:space="preserve">Nachdem das </w:t>
      </w:r>
      <w:proofErr w:type="spellStart"/>
      <w:r w:rsidR="00A1093B">
        <w:t>Canvas</w:t>
      </w:r>
      <w:proofErr w:type="spellEnd"/>
      <w:r w:rsidR="00A1093B">
        <w:t xml:space="preserve"> umgesetzt wurde fiel beim </w:t>
      </w:r>
      <w:proofErr w:type="spellStart"/>
      <w:r w:rsidR="00A1093B">
        <w:t>Neuladen</w:t>
      </w:r>
      <w:proofErr w:type="spellEnd"/>
      <w:r w:rsidR="00A1093B">
        <w:t xml:space="preserve"> des Inhaltes in einem neuen Tab auf, dass der Loop nicht die </w:t>
      </w:r>
      <w:r w:rsidR="0069268D">
        <w:t>eigebettete</w:t>
      </w:r>
      <w:r w:rsidR="00A1093B">
        <w:t xml:space="preserve"> Schrift von Anfang an abgriff und die Animation des ersten Buchstabens </w:t>
      </w:r>
      <w:r w:rsidR="00A1093B" w:rsidRPr="0069268D">
        <w:rPr>
          <w:i/>
          <w:iCs/>
        </w:rPr>
        <w:t>I</w:t>
      </w:r>
      <w:r w:rsidR="00A1093B">
        <w:t xml:space="preserve"> zweimal aussteuerte. Somit erschien einmal ein </w:t>
      </w:r>
      <w:r w:rsidR="00A1093B" w:rsidRPr="0069268D">
        <w:rPr>
          <w:i/>
          <w:iCs/>
        </w:rPr>
        <w:t>I</w:t>
      </w:r>
      <w:r w:rsidR="00A1093B">
        <w:t xml:space="preserve"> in der </w:t>
      </w:r>
      <w:r w:rsidR="0069268D">
        <w:t>Fallbackschrift</w:t>
      </w:r>
      <w:r w:rsidR="00A1093B">
        <w:t xml:space="preserve"> und eins in der neu definierten. </w:t>
      </w:r>
      <w:r w:rsidR="0030441C">
        <w:t>Nach</w:t>
      </w:r>
      <w:r w:rsidR="00FD4491">
        <w:t xml:space="preserve"> einiger Eigenrecherche bedurfte eines </w:t>
      </w:r>
      <w:proofErr w:type="spellStart"/>
      <w:r w:rsidR="00FD4491">
        <w:t>eines</w:t>
      </w:r>
      <w:proofErr w:type="spellEnd"/>
      <w:r w:rsidR="00FD4491">
        <w:t xml:space="preserve"> Tech Reviews mit Kollegen aus meinem Betrieb. Wir fanden gemeinsam heraus, dass die Einbindung </w:t>
      </w:r>
      <w:r w:rsidR="00FD4491">
        <w:lastRenderedPageBreak/>
        <w:t xml:space="preserve">der neuen Schrift in das HTML-Dokument dem </w:t>
      </w:r>
      <w:proofErr w:type="spellStart"/>
      <w:r w:rsidR="00FD4491">
        <w:t>Canvas</w:t>
      </w:r>
      <w:proofErr w:type="spellEnd"/>
      <w:r w:rsidR="00FD4491">
        <w:t>-Element nicht ausreicht</w:t>
      </w:r>
      <w:r w:rsidR="00817C6D">
        <w:t xml:space="preserve">. </w:t>
      </w:r>
      <w:r w:rsidR="00817C6D" w:rsidRPr="00D70247">
        <w:rPr>
          <w:lang w:val="en-US"/>
        </w:rPr>
        <w:t xml:space="preserve">Die </w:t>
      </w:r>
      <w:proofErr w:type="spellStart"/>
      <w:r w:rsidR="00817C6D" w:rsidRPr="00D70247">
        <w:rPr>
          <w:lang w:val="en-US"/>
        </w:rPr>
        <w:t>Schrift</w:t>
      </w:r>
      <w:proofErr w:type="spellEnd"/>
      <w:r w:rsidR="00817C6D" w:rsidRPr="00D70247">
        <w:rPr>
          <w:lang w:val="en-US"/>
        </w:rPr>
        <w:t xml:space="preserve"> muss </w:t>
      </w:r>
      <w:proofErr w:type="spellStart"/>
      <w:r w:rsidR="00817C6D" w:rsidRPr="00D70247">
        <w:rPr>
          <w:lang w:val="en-US"/>
        </w:rPr>
        <w:t>vorher</w:t>
      </w:r>
      <w:proofErr w:type="spellEnd"/>
      <w:r w:rsidR="00817C6D" w:rsidRPr="00D70247">
        <w:rPr>
          <w:lang w:val="en-US"/>
        </w:rPr>
        <w:t xml:space="preserve"> </w:t>
      </w:r>
      <w:proofErr w:type="spellStart"/>
      <w:r w:rsidR="00817C6D" w:rsidRPr="00D70247">
        <w:rPr>
          <w:lang w:val="en-US"/>
        </w:rPr>
        <w:t>schon</w:t>
      </w:r>
      <w:proofErr w:type="spellEnd"/>
      <w:r w:rsidR="00817C6D" w:rsidRPr="00D70247">
        <w:rPr>
          <w:lang w:val="en-US"/>
        </w:rPr>
        <w:t xml:space="preserve"> </w:t>
      </w:r>
      <w:proofErr w:type="spellStart"/>
      <w:r w:rsidR="00817C6D" w:rsidRPr="00D70247">
        <w:rPr>
          <w:lang w:val="en-US"/>
        </w:rPr>
        <w:t>einmal</w:t>
      </w:r>
      <w:proofErr w:type="spellEnd"/>
      <w:r w:rsidR="00817C6D" w:rsidRPr="00D70247">
        <w:rPr>
          <w:lang w:val="en-US"/>
        </w:rPr>
        <w:t xml:space="preserve"> </w:t>
      </w:r>
      <w:proofErr w:type="spellStart"/>
      <w:r w:rsidR="00817C6D" w:rsidRPr="00D70247">
        <w:rPr>
          <w:lang w:val="en-US"/>
        </w:rPr>
        <w:t>aufgerufen</w:t>
      </w:r>
      <w:proofErr w:type="spellEnd"/>
      <w:r w:rsidR="00817C6D" w:rsidRPr="00D70247">
        <w:rPr>
          <w:lang w:val="en-US"/>
        </w:rPr>
        <w:t xml:space="preserve"> </w:t>
      </w:r>
      <w:proofErr w:type="spellStart"/>
      <w:r w:rsidR="00817C6D" w:rsidRPr="00D70247">
        <w:rPr>
          <w:lang w:val="en-US"/>
        </w:rPr>
        <w:t>worden</w:t>
      </w:r>
      <w:proofErr w:type="spellEnd"/>
      <w:r w:rsidR="00817C6D" w:rsidRPr="00D70247">
        <w:rPr>
          <w:lang w:val="en-US"/>
        </w:rPr>
        <w:t xml:space="preserve"> sein</w:t>
      </w:r>
      <w:r w:rsidR="00746234" w:rsidRPr="00D70247">
        <w:rPr>
          <w:lang w:val="en-US"/>
        </w:rPr>
        <w:t xml:space="preserve"> </w:t>
      </w:r>
      <w:r w:rsidR="00746234">
        <w:fldChar w:fldCharType="begin"/>
      </w:r>
      <w:r w:rsidR="00D70247" w:rsidRPr="00D70247">
        <w:rPr>
          <w:lang w:val="en-US"/>
        </w:rPr>
        <w:instrText xml:space="preserve"> ADDIN ZOTERO_ITEM CSL_CITATION {"citationID":"ah9PUcQs","properties":{"formattedCitation":"({\\i{}html\\uc0\\u8212{}Drawing text to &lt;canvas&gt; with @font-face does not work at the first time}, n.d.)","plainCitation":"(html—Drawing text to &lt;canvas&gt; with @font-face does not work at the first time, n.d.)","noteIndex":0},"citationItems":[{"id":511,"uris":["http://zotero.org/groups/2464718/items/AEYMJN2I"],"uri":["http://zotero.org/groups/2464718/items/AEYMJN2I"],"itemData":{"id":511,"type":"webpage","container-title":"Stack Overflow","note":"source: stackoverflow.com","title":"html - Drawing text to &lt;canvas&gt; with @font-face does not work at the first time","URL":"https://stackoverflow.com/questions/2756575/drawing-text-to-canvas-with-font-face-does-not-work-at-the-first-time","accessed":{"date-parts":[["2020",4,13]]}}}],"schema":"https://github.com/citation-style-language/schema/raw/master/csl-citation.json"} </w:instrText>
      </w:r>
      <w:r w:rsidR="00746234">
        <w:fldChar w:fldCharType="separate"/>
      </w:r>
      <w:r w:rsidR="00D70247" w:rsidRPr="00D70247">
        <w:rPr>
          <w:rFonts w:cs="Times New Roman"/>
          <w:lang w:val="en-GB"/>
        </w:rPr>
        <w:t>(</w:t>
      </w:r>
      <w:r w:rsidR="00D70247" w:rsidRPr="00D70247">
        <w:rPr>
          <w:rFonts w:cs="Times New Roman"/>
          <w:i/>
          <w:iCs/>
          <w:lang w:val="en-GB"/>
        </w:rPr>
        <w:t>html—Drawing text to &lt;canvas&gt; with @font-face does not work at the first time</w:t>
      </w:r>
      <w:r w:rsidR="00D70247" w:rsidRPr="00D70247">
        <w:rPr>
          <w:rFonts w:cs="Times New Roman"/>
          <w:lang w:val="en-GB"/>
        </w:rPr>
        <w:t>, n.d.)</w:t>
      </w:r>
      <w:r w:rsidR="00746234">
        <w:fldChar w:fldCharType="end"/>
      </w:r>
      <w:r w:rsidR="00746234" w:rsidRPr="00D70247">
        <w:rPr>
          <w:lang w:val="en-US"/>
        </w:rPr>
        <w:t xml:space="preserve"> </w:t>
      </w:r>
      <w:r w:rsidR="00817C6D">
        <w:t xml:space="preserve">. Deshalb wurde zusätzlich das HTML-Element </w:t>
      </w:r>
      <w:r w:rsidR="00E54EEB" w:rsidRPr="0069268D">
        <w:rPr>
          <w:i/>
          <w:iCs/>
        </w:rPr>
        <w:t>h2</w:t>
      </w:r>
      <w:r w:rsidR="00E54EEB">
        <w:t xml:space="preserve"> mit der Schrift </w:t>
      </w:r>
      <w:proofErr w:type="spellStart"/>
      <w:r w:rsidR="00E54EEB" w:rsidRPr="00E54EEB">
        <w:rPr>
          <w:i/>
          <w:iCs/>
        </w:rPr>
        <w:t>Changa</w:t>
      </w:r>
      <w:proofErr w:type="spellEnd"/>
      <w:r w:rsidR="00E54EEB" w:rsidRPr="00E54EEB">
        <w:rPr>
          <w:i/>
          <w:iCs/>
        </w:rPr>
        <w:t xml:space="preserve"> </w:t>
      </w:r>
      <w:proofErr w:type="spellStart"/>
      <w:r w:rsidR="00E54EEB" w:rsidRPr="00E54EEB">
        <w:rPr>
          <w:i/>
          <w:iCs/>
        </w:rPr>
        <w:t>One</w:t>
      </w:r>
      <w:proofErr w:type="spellEnd"/>
      <w:r w:rsidR="00E54EEB">
        <w:rPr>
          <w:i/>
          <w:iCs/>
        </w:rPr>
        <w:t xml:space="preserve"> </w:t>
      </w:r>
      <w:r w:rsidR="00E54EEB" w:rsidRPr="00E54EEB">
        <w:t>im zugehörigen CSS-Styling</w:t>
      </w:r>
      <w:r w:rsidR="00E54EEB">
        <w:rPr>
          <w:i/>
          <w:iCs/>
        </w:rPr>
        <w:t xml:space="preserve"> </w:t>
      </w:r>
      <w:r w:rsidR="00E54EEB">
        <w:t xml:space="preserve">versehen. Somit wird diese beim Laden der Seite </w:t>
      </w:r>
      <w:r w:rsidR="00CB41EE">
        <w:t xml:space="preserve">vor der Erstellung des </w:t>
      </w:r>
      <w:proofErr w:type="spellStart"/>
      <w:r w:rsidR="00CB41EE">
        <w:t>Canvas</w:t>
      </w:r>
      <w:proofErr w:type="spellEnd"/>
      <w:r w:rsidR="00CB41EE">
        <w:t xml:space="preserve"> aufgerufen und kann von diesem </w:t>
      </w:r>
      <w:r w:rsidR="0069268D">
        <w:t xml:space="preserve">dann </w:t>
      </w:r>
      <w:r w:rsidR="00CB41EE">
        <w:t xml:space="preserve">mit eingebunden werden. </w:t>
      </w:r>
    </w:p>
    <w:p w14:paraId="46B7B16C" w14:textId="66398681" w:rsidR="00297C1B" w:rsidRDefault="00297C1B" w:rsidP="008A3AF0">
      <w:pPr>
        <w:pStyle w:val="Heading3"/>
        <w:spacing w:line="360" w:lineRule="auto"/>
        <w:jc w:val="both"/>
      </w:pPr>
      <w:r>
        <w:t>Zwischenfazit</w:t>
      </w:r>
    </w:p>
    <w:p w14:paraId="69B41D29" w14:textId="44FBF7B2" w:rsidR="00C6778B" w:rsidRPr="00C441DB" w:rsidRDefault="00A61EED" w:rsidP="008A3AF0">
      <w:pPr>
        <w:spacing w:line="360" w:lineRule="auto"/>
        <w:jc w:val="both"/>
      </w:pPr>
      <w:r>
        <w:t xml:space="preserve">Die zweite </w:t>
      </w:r>
      <w:proofErr w:type="spellStart"/>
      <w:r>
        <w:t>Manipulatoin</w:t>
      </w:r>
      <w:proofErr w:type="spellEnd"/>
      <w:r>
        <w:t xml:space="preserve"> des </w:t>
      </w:r>
      <w:proofErr w:type="spellStart"/>
      <w:r>
        <w:t>Assignments</w:t>
      </w:r>
      <w:proofErr w:type="spellEnd"/>
      <w:r>
        <w:t xml:space="preserve"> stellte mich vor komplexere Herausforderungen.</w:t>
      </w:r>
      <w:r w:rsidR="00C275DC">
        <w:t xml:space="preserve"> Letztens Endes konnte ich diese durch Codebeispiele von </w:t>
      </w:r>
      <w:proofErr w:type="spellStart"/>
      <w:r w:rsidR="00C275DC" w:rsidRPr="0069268D">
        <w:rPr>
          <w:i/>
          <w:iCs/>
        </w:rPr>
        <w:t>Stackoverflow</w:t>
      </w:r>
      <w:proofErr w:type="spellEnd"/>
      <w:r w:rsidR="00C275DC">
        <w:t xml:space="preserve"> und mit gemeinsamer Hilfe meiner Kollegen lösen.</w:t>
      </w:r>
      <w:r>
        <w:t xml:space="preserve"> Die </w:t>
      </w:r>
      <w:r w:rsidR="0069268D">
        <w:t>G</w:t>
      </w:r>
      <w:r>
        <w:t xml:space="preserve">rößte dabei war </w:t>
      </w:r>
      <w:r w:rsidR="0069268D">
        <w:t xml:space="preserve">es </w:t>
      </w:r>
      <w:r>
        <w:t xml:space="preserve">die Methode </w:t>
      </w:r>
      <w:proofErr w:type="spellStart"/>
      <w:proofErr w:type="gramStart"/>
      <w:r w:rsidRPr="0069268D">
        <w:rPr>
          <w:i/>
          <w:iCs/>
        </w:rPr>
        <w:t>setTimeout</w:t>
      </w:r>
      <w:proofErr w:type="spellEnd"/>
      <w:r w:rsidR="0069268D" w:rsidRPr="0069268D">
        <w:rPr>
          <w:i/>
          <w:iCs/>
        </w:rPr>
        <w:t>(</w:t>
      </w:r>
      <w:proofErr w:type="gramEnd"/>
      <w:r w:rsidR="0069268D" w:rsidRPr="0069268D">
        <w:rPr>
          <w:i/>
          <w:iCs/>
        </w:rPr>
        <w:t>)</w:t>
      </w:r>
      <w:r>
        <w:t xml:space="preserve">zu integrieren und eine verschachtelte Funktion zu erstellen. Nach dem Bewältigen der Aufgabe habe ich nun nicht nur gelernt wie ich Animationen mit Hilfe des </w:t>
      </w:r>
      <w:proofErr w:type="spellStart"/>
      <w:r>
        <w:t>Canvas</w:t>
      </w:r>
      <w:proofErr w:type="spellEnd"/>
      <w:r>
        <w:t xml:space="preserve">-Tag einfügen kann, sondern auch wie ich selbst Funktionen schreiben und miteinander verbinden kann. </w:t>
      </w:r>
      <w:r w:rsidR="004D1117">
        <w:br/>
        <w:t>Darüber hinaus konnte ich den Stil meines Codes für die Z</w:t>
      </w:r>
      <w:r w:rsidR="00F23B7E">
        <w:t>u</w:t>
      </w:r>
      <w:r w:rsidR="004D1117">
        <w:t xml:space="preserve">kunft verbessern indem ich gelernt habe wie ich Funktionen so schreibe, dass ich sie an anderer Stelle wiederverwenden kann. </w:t>
      </w:r>
      <w:r w:rsidR="00F23B7E">
        <w:t xml:space="preserve">Das im vorigen Abschnitt beschriebene Problem </w:t>
      </w:r>
      <w:r w:rsidR="00311710">
        <w:t>beim</w:t>
      </w:r>
      <w:r w:rsidR="00F23B7E">
        <w:t xml:space="preserve"> Laden der Schrift hat mich gelehrt, dass </w:t>
      </w:r>
      <w:r w:rsidR="00CA69B8">
        <w:t xml:space="preserve">auch erfahrene Programmierer nicht alles wissen und ich somit auch nicht alles wissen muss. Es ist in Ordnung andere Personen aus dem Feld um Hilfe zu bitten, da es sehr spezifische Hürden </w:t>
      </w:r>
      <w:r w:rsidR="00311710">
        <w:t>geben</w:t>
      </w:r>
      <w:r w:rsidR="00CA69B8">
        <w:t xml:space="preserve"> kann.</w:t>
      </w:r>
    </w:p>
    <w:p w14:paraId="1B304AD4" w14:textId="4C22DF78" w:rsidR="00265EF6" w:rsidRDefault="00265EF6" w:rsidP="008A3AF0">
      <w:pPr>
        <w:pStyle w:val="Heading1"/>
        <w:spacing w:line="360" w:lineRule="auto"/>
        <w:jc w:val="both"/>
        <w:rPr>
          <w:rFonts w:eastAsia="Times New Roman"/>
        </w:rPr>
      </w:pPr>
      <w:r>
        <w:rPr>
          <w:rFonts w:eastAsia="Times New Roman"/>
        </w:rPr>
        <w:t>3</w:t>
      </w:r>
      <w:r w:rsidR="00311710">
        <w:rPr>
          <w:rFonts w:eastAsia="Times New Roman"/>
        </w:rPr>
        <w:t xml:space="preserve"> </w:t>
      </w:r>
      <w:r>
        <w:rPr>
          <w:rFonts w:eastAsia="Times New Roman"/>
        </w:rPr>
        <w:t>Ajax Abruf</w:t>
      </w:r>
    </w:p>
    <w:p w14:paraId="7458B49E" w14:textId="70F523FC" w:rsidR="00265EF6" w:rsidRDefault="00265EF6" w:rsidP="008A3AF0">
      <w:pPr>
        <w:pStyle w:val="Heading2"/>
        <w:spacing w:line="360" w:lineRule="auto"/>
        <w:jc w:val="both"/>
      </w:pPr>
      <w:r>
        <w:t>Idee</w:t>
      </w:r>
    </w:p>
    <w:p w14:paraId="07726C38" w14:textId="604EF0BC" w:rsidR="00C51778" w:rsidRDefault="00C51778" w:rsidP="008A3AF0">
      <w:pPr>
        <w:spacing w:line="360" w:lineRule="auto"/>
        <w:jc w:val="both"/>
      </w:pPr>
      <w:r>
        <w:t xml:space="preserve">Mit Hilfe von Ajax sollen Daten von einem anderen Server abgerufen werden. </w:t>
      </w:r>
      <w:r w:rsidR="001630C9">
        <w:t>Dies gesch</w:t>
      </w:r>
      <w:r w:rsidR="00BA1D8A">
        <w:t>ie</w:t>
      </w:r>
      <w:r w:rsidR="001630C9">
        <w:t>ht im Hintergrund ohne</w:t>
      </w:r>
      <w:r w:rsidR="00311710">
        <w:t xml:space="preserve"> Kenntnisnahme </w:t>
      </w:r>
      <w:proofErr w:type="gramStart"/>
      <w:r w:rsidR="00311710">
        <w:t xml:space="preserve">von </w:t>
      </w:r>
      <w:proofErr w:type="spellStart"/>
      <w:r w:rsidR="00311710">
        <w:t>NutzerInnen</w:t>
      </w:r>
      <w:proofErr w:type="spellEnd"/>
      <w:proofErr w:type="gramEnd"/>
      <w:r w:rsidR="00311710">
        <w:t>.</w:t>
      </w:r>
    </w:p>
    <w:p w14:paraId="5DAA2E03" w14:textId="77777777" w:rsidR="00263310" w:rsidRDefault="00263310" w:rsidP="008A3AF0">
      <w:pPr>
        <w:pStyle w:val="Heading2"/>
        <w:spacing w:line="360" w:lineRule="auto"/>
        <w:jc w:val="both"/>
      </w:pPr>
      <w:r>
        <w:t>Theoretischer Hintergrund</w:t>
      </w:r>
    </w:p>
    <w:p w14:paraId="19DA1025" w14:textId="2CAA9B5F" w:rsidR="00263310" w:rsidRDefault="00AE3DDC" w:rsidP="008A3AF0">
      <w:pPr>
        <w:spacing w:line="360" w:lineRule="auto"/>
        <w:jc w:val="both"/>
      </w:pPr>
      <w:r w:rsidRPr="00AE3DDC">
        <w:t>Ajax (</w:t>
      </w:r>
      <w:proofErr w:type="spellStart"/>
      <w:r w:rsidRPr="00AE3DDC">
        <w:t>Asynchronous</w:t>
      </w:r>
      <w:proofErr w:type="spellEnd"/>
      <w:r w:rsidRPr="00AE3DDC">
        <w:t xml:space="preserve"> JavaScript </w:t>
      </w:r>
      <w:proofErr w:type="spellStart"/>
      <w:r w:rsidRPr="00AE3DDC">
        <w:t>and</w:t>
      </w:r>
      <w:proofErr w:type="spellEnd"/>
      <w:r w:rsidRPr="00AE3DDC">
        <w:t xml:space="preserve"> XML) ermöglicht ei</w:t>
      </w:r>
      <w:r>
        <w:t>n asynchrones</w:t>
      </w:r>
      <w:r w:rsidR="00D56808">
        <w:t xml:space="preserve"> Senden und Empfangen von Daten ohne einen Page </w:t>
      </w:r>
      <w:proofErr w:type="spellStart"/>
      <w:r w:rsidR="00D56808">
        <w:t>Reload</w:t>
      </w:r>
      <w:proofErr w:type="spellEnd"/>
      <w:r w:rsidR="00D56808">
        <w:t xml:space="preserve"> auszuführen</w:t>
      </w:r>
      <w:r w:rsidR="00311710">
        <w:t xml:space="preserve"> </w:t>
      </w:r>
      <w:r w:rsidR="00311710">
        <w:fldChar w:fldCharType="begin"/>
      </w:r>
      <w:r w:rsidR="00311710">
        <w:instrText xml:space="preserve"> ADDIN ZOTERO_ITEM CSL_CITATION {"citationID":"ayya5l66","properties":{"formattedCitation":"({\\i{}AJAX Send an XMLHttpRequest To a Server}, n.d.)","plainCitation":"(AJAX Send an XMLHttpRequest To a Server, n.d.)","noteIndex":0},"citationItems":[{"id":513,"uris":["http://zotero.org/groups/2464718/items/FIJ9VUKL"],"uri":["http://zotero.org/groups/2464718/items/FIJ9VUKL"],"itemData":{"id":513,"type":"webpage","title":"AJAX Send an XMLHttpRequest To a Server","URL":"https://www.w3schools.com/xml/ajax_xmlhttprequest_send.asp","accessed":{"date-parts":[["2020",4,13]]}}}],"schema":"https://github.com/citation-style-language/schema/raw/master/csl-citation.json"} </w:instrText>
      </w:r>
      <w:r w:rsidR="00311710">
        <w:fldChar w:fldCharType="separate"/>
      </w:r>
      <w:r w:rsidR="00311710" w:rsidRPr="00311710">
        <w:rPr>
          <w:rFonts w:cs="Times New Roman"/>
        </w:rPr>
        <w:t>(</w:t>
      </w:r>
      <w:r w:rsidR="00311710" w:rsidRPr="00311710">
        <w:rPr>
          <w:rFonts w:cs="Times New Roman"/>
          <w:i/>
          <w:iCs/>
        </w:rPr>
        <w:t>AJAX Send an XMLHttpRequest To a Server</w:t>
      </w:r>
      <w:r w:rsidR="00311710" w:rsidRPr="00311710">
        <w:rPr>
          <w:rFonts w:cs="Times New Roman"/>
        </w:rPr>
        <w:t>, n.d.)</w:t>
      </w:r>
      <w:r w:rsidR="00311710">
        <w:fldChar w:fldCharType="end"/>
      </w:r>
      <w:r w:rsidR="00D56808">
        <w:t xml:space="preserve">. </w:t>
      </w:r>
      <w:r w:rsidR="00D37130">
        <w:t>Ein Beispiel dafür ist eine Suchleiste auf einer Website. Mit Ajax kann</w:t>
      </w:r>
      <w:r w:rsidR="00311710">
        <w:t>,</w:t>
      </w:r>
      <w:r w:rsidR="00D37130">
        <w:t xml:space="preserve"> </w:t>
      </w:r>
      <w:r w:rsidR="00B47198">
        <w:t xml:space="preserve">während </w:t>
      </w:r>
      <w:proofErr w:type="spellStart"/>
      <w:r w:rsidR="00B47198">
        <w:t>NutzerInnen</w:t>
      </w:r>
      <w:proofErr w:type="spellEnd"/>
      <w:r w:rsidR="00B47198">
        <w:t xml:space="preserve"> ihren Suchbegriff eingeben</w:t>
      </w:r>
      <w:r w:rsidR="00311710">
        <w:t>,</w:t>
      </w:r>
      <w:r w:rsidR="00B47198">
        <w:t xml:space="preserve"> eine Datenbank auf einem Server durchsuchen und den Suchbegriff entsprechend der gefundenen Begriffe </w:t>
      </w:r>
      <w:r w:rsidR="00311710">
        <w:t>vorausfüllen</w:t>
      </w:r>
      <w:r w:rsidR="00B47198">
        <w:t xml:space="preserve">. </w:t>
      </w:r>
      <w:r w:rsidR="00761B6E">
        <w:t xml:space="preserve">Somit wird asynchron eine Datenabfrage an den Server geschickt und passende Daten empfangen und ausgesteuert. </w:t>
      </w:r>
      <w:r w:rsidR="00FA296F">
        <w:t>Die Kommunikation mit dem Server läuft dabei folgendermaßen ab: Ein Event wird im Browser abgefeuert z.B. Klick</w:t>
      </w:r>
      <w:r w:rsidR="00233A03">
        <w:t xml:space="preserve">. Dieses erstellt ein </w:t>
      </w:r>
      <w:proofErr w:type="spellStart"/>
      <w:r w:rsidR="004805F6">
        <w:t>XML</w:t>
      </w:r>
      <w:r w:rsidR="00233A03">
        <w:t>HTTPRequestObject</w:t>
      </w:r>
      <w:proofErr w:type="spellEnd"/>
      <w:r w:rsidR="00233A03">
        <w:t xml:space="preserve">, welches einen </w:t>
      </w:r>
      <w:proofErr w:type="spellStart"/>
      <w:r w:rsidR="00233A03">
        <w:lastRenderedPageBreak/>
        <w:t>HTTPRequest</w:t>
      </w:r>
      <w:proofErr w:type="spellEnd"/>
      <w:r w:rsidR="00233A03">
        <w:t xml:space="preserve"> an den Server sendet. Dieser wird vom Server geprüft und eine Antwort wird an den Browser gesendet. </w:t>
      </w:r>
      <w:r w:rsidR="0059500C">
        <w:t xml:space="preserve">Dieser verarbeitet die Antwort mit Hilfe von JavaScript und </w:t>
      </w:r>
      <w:proofErr w:type="spellStart"/>
      <w:r w:rsidR="0059500C">
        <w:t>updated</w:t>
      </w:r>
      <w:proofErr w:type="spellEnd"/>
      <w:r w:rsidR="0059500C">
        <w:t xml:space="preserve"> entsprechend den Seiteninhalt. Wichtig zu beachten ist, dass</w:t>
      </w:r>
      <w:r w:rsidR="000641EA">
        <w:t xml:space="preserve"> die Dateien, auf die man zugreifen möchte und </w:t>
      </w:r>
      <w:r w:rsidR="002836AD">
        <w:t xml:space="preserve">die Websitedokumente auf dem gleichen Server liegen. Denn Ajax erlaubt keinen </w:t>
      </w:r>
      <w:proofErr w:type="spellStart"/>
      <w:r w:rsidR="002836AD">
        <w:t>cross</w:t>
      </w:r>
      <w:proofErr w:type="spellEnd"/>
      <w:r w:rsidR="00311710">
        <w:t>-</w:t>
      </w:r>
      <w:r w:rsidR="002836AD">
        <w:t>domain Zugriff. Es kommt hierbei zu Kollisionen mit CORS (</w:t>
      </w:r>
      <w:r w:rsidR="00067794">
        <w:t>Cross Origin Ressource Sharing</w:t>
      </w:r>
      <w:r w:rsidR="002836AD">
        <w:t>)</w:t>
      </w:r>
      <w:r w:rsidR="00067794">
        <w:t xml:space="preserve">. Dieses kontrolliert den Zugriff auf den Server von anderen </w:t>
      </w:r>
      <w:r w:rsidR="00F56611">
        <w:t>Zugriffsquellen aus und verbietet diese in der Regel.</w:t>
      </w:r>
    </w:p>
    <w:p w14:paraId="2F759FA9" w14:textId="23481C73" w:rsidR="00311710" w:rsidRDefault="0072112C" w:rsidP="008A3AF0">
      <w:pPr>
        <w:spacing w:line="360" w:lineRule="auto"/>
        <w:jc w:val="both"/>
        <w:rPr>
          <w:rFonts w:eastAsiaTheme="majorEastAsia"/>
        </w:rPr>
      </w:pPr>
      <w:r w:rsidRPr="00C6778B">
        <w:rPr>
          <w:rStyle w:val="Heading2Char"/>
        </w:rPr>
        <w:t>Praktische Umsetzung Programmieren</w:t>
      </w:r>
      <w:r w:rsidR="008A3AF0">
        <w:rPr>
          <w:rStyle w:val="Heading2Char"/>
        </w:rPr>
        <w:tab/>
      </w:r>
      <w:r w:rsidR="00311710">
        <w:rPr>
          <w:rStyle w:val="Heading2Char"/>
        </w:rPr>
        <w:br/>
      </w:r>
      <w:r w:rsidR="000135AC">
        <w:rPr>
          <w:rFonts w:eastAsiaTheme="majorEastAsia"/>
        </w:rPr>
        <w:t>Zuerst wird</w:t>
      </w:r>
      <w:r w:rsidR="00311710">
        <w:rPr>
          <w:rFonts w:eastAsiaTheme="majorEastAsia"/>
        </w:rPr>
        <w:t>,</w:t>
      </w:r>
      <w:r w:rsidR="000135AC">
        <w:rPr>
          <w:rFonts w:eastAsiaTheme="majorEastAsia"/>
        </w:rPr>
        <w:t xml:space="preserve"> wie in der Theorie beschrieben</w:t>
      </w:r>
      <w:r w:rsidR="00311710">
        <w:rPr>
          <w:rFonts w:eastAsiaTheme="majorEastAsia"/>
        </w:rPr>
        <w:t>,</w:t>
      </w:r>
      <w:r w:rsidR="000135AC">
        <w:rPr>
          <w:rFonts w:eastAsiaTheme="majorEastAsia"/>
        </w:rPr>
        <w:t xml:space="preserve"> ein neues </w:t>
      </w:r>
      <w:proofErr w:type="spellStart"/>
      <w:r w:rsidR="004805F6">
        <w:rPr>
          <w:rFonts w:eastAsiaTheme="majorEastAsia"/>
        </w:rPr>
        <w:t>XML</w:t>
      </w:r>
      <w:r w:rsidR="000135AC">
        <w:rPr>
          <w:rFonts w:eastAsiaTheme="majorEastAsia"/>
        </w:rPr>
        <w:t>HTTPRequestObject</w:t>
      </w:r>
      <w:proofErr w:type="spellEnd"/>
      <w:r w:rsidR="000135AC">
        <w:rPr>
          <w:rFonts w:eastAsiaTheme="majorEastAsia"/>
        </w:rPr>
        <w:t xml:space="preserve"> erstellt. </w:t>
      </w:r>
      <w:r w:rsidR="00E22C33">
        <w:rPr>
          <w:rFonts w:eastAsiaTheme="majorEastAsia"/>
        </w:rPr>
        <w:t xml:space="preserve">Anschließend wird die Methode </w:t>
      </w:r>
      <w:r w:rsidR="00E22C33" w:rsidRPr="00311710">
        <w:rPr>
          <w:rFonts w:eastAsiaTheme="majorEastAsia"/>
          <w:i/>
          <w:iCs/>
        </w:rPr>
        <w:t>open</w:t>
      </w:r>
      <w:r w:rsidR="00E22C33">
        <w:rPr>
          <w:rFonts w:eastAsiaTheme="majorEastAsia"/>
        </w:rPr>
        <w:t xml:space="preserve"> an diesem Objekt aufgerufen</w:t>
      </w:r>
      <w:r w:rsidR="00311710">
        <w:rPr>
          <w:rFonts w:eastAsiaTheme="majorEastAsia"/>
        </w:rPr>
        <w:t xml:space="preserve"> </w:t>
      </w:r>
      <w:r w:rsidR="00D96058">
        <w:rPr>
          <w:rFonts w:eastAsiaTheme="majorEastAsia"/>
        </w:rPr>
        <w:fldChar w:fldCharType="begin"/>
      </w:r>
      <w:r w:rsidR="00374CA2">
        <w:rPr>
          <w:rFonts w:eastAsiaTheme="majorEastAsia"/>
        </w:rPr>
        <w:instrText xml:space="preserve"> ADDIN ZOTERO_ITEM CSL_CITATION {"citationID":"mXolluBE","properties":{"formattedCitation":"({\\i{}AJAX Send an XMLHttpRequest To a Server}, n.d.)","plainCitation":"(AJAX Send an XMLHttpRequest To a Server, n.d.)","noteIndex":0},"citationItems":[{"id":513,"uris":["http://zotero.org/groups/2464718/items/FIJ9VUKL"],"uri":["http://zotero.org/groups/2464718/items/FIJ9VUKL"],"itemData":{"id":513,"type":"webpage","title":"AJAX Send an XMLHttpRequest To a Server","URL":"https://www.w3schools.com/xml/ajax_xmlhttprequest_send.asp","accessed":{"date-parts":[["2020",4,13]]}}}],"schema":"https://github.com/citation-style-language/schema/raw/master/csl-citation.json"} </w:instrText>
      </w:r>
      <w:r w:rsidR="00D96058">
        <w:rPr>
          <w:rFonts w:eastAsiaTheme="majorEastAsia"/>
        </w:rPr>
        <w:fldChar w:fldCharType="separate"/>
      </w:r>
      <w:r w:rsidR="00374CA2" w:rsidRPr="00374CA2">
        <w:rPr>
          <w:rFonts w:cs="Times New Roman"/>
        </w:rPr>
        <w:t>(</w:t>
      </w:r>
      <w:r w:rsidR="00374CA2" w:rsidRPr="00374CA2">
        <w:rPr>
          <w:rFonts w:cs="Times New Roman"/>
          <w:i/>
          <w:iCs/>
        </w:rPr>
        <w:t>AJAX Send an XMLHttpRequest To a Server</w:t>
      </w:r>
      <w:r w:rsidR="00374CA2" w:rsidRPr="00374CA2">
        <w:rPr>
          <w:rFonts w:cs="Times New Roman"/>
        </w:rPr>
        <w:t>, n.d.)</w:t>
      </w:r>
      <w:r w:rsidR="00D96058">
        <w:rPr>
          <w:rFonts w:eastAsiaTheme="majorEastAsia"/>
        </w:rPr>
        <w:fldChar w:fldCharType="end"/>
      </w:r>
      <w:r w:rsidR="00E22C33">
        <w:rPr>
          <w:rFonts w:eastAsiaTheme="majorEastAsia"/>
        </w:rPr>
        <w:t xml:space="preserve">. </w:t>
      </w:r>
      <w:r w:rsidR="00AF47E1">
        <w:rPr>
          <w:rFonts w:eastAsiaTheme="majorEastAsia"/>
        </w:rPr>
        <w:t xml:space="preserve">Diese spezifiziert den </w:t>
      </w:r>
      <w:proofErr w:type="spellStart"/>
      <w:r w:rsidR="00AF47E1">
        <w:rPr>
          <w:rFonts w:eastAsiaTheme="majorEastAsia"/>
        </w:rPr>
        <w:t>HTTPRequest</w:t>
      </w:r>
      <w:proofErr w:type="spellEnd"/>
      <w:r w:rsidR="00AF47E1">
        <w:rPr>
          <w:rFonts w:eastAsiaTheme="majorEastAsia"/>
        </w:rPr>
        <w:t xml:space="preserve">. </w:t>
      </w:r>
      <w:r w:rsidR="009602C6">
        <w:rPr>
          <w:rFonts w:eastAsiaTheme="majorEastAsia"/>
        </w:rPr>
        <w:t xml:space="preserve">Innerhalb dieser wird die Methode </w:t>
      </w:r>
      <w:r w:rsidR="009602C6" w:rsidRPr="009602C6">
        <w:rPr>
          <w:rFonts w:eastAsiaTheme="majorEastAsia"/>
          <w:i/>
          <w:iCs/>
        </w:rPr>
        <w:t>GET</w:t>
      </w:r>
      <w:r w:rsidR="009602C6">
        <w:rPr>
          <w:rFonts w:eastAsiaTheme="majorEastAsia"/>
          <w:i/>
          <w:iCs/>
        </w:rPr>
        <w:t xml:space="preserve"> </w:t>
      </w:r>
      <w:r w:rsidR="009602C6">
        <w:rPr>
          <w:rFonts w:eastAsiaTheme="majorEastAsia"/>
        </w:rPr>
        <w:t xml:space="preserve">aufgerufen, sowie die zugehörige </w:t>
      </w:r>
      <w:r w:rsidR="009602C6" w:rsidRPr="00311710">
        <w:rPr>
          <w:rFonts w:eastAsiaTheme="majorEastAsia"/>
          <w:i/>
          <w:iCs/>
        </w:rPr>
        <w:t>URL</w:t>
      </w:r>
      <w:r w:rsidR="009602C6">
        <w:rPr>
          <w:rFonts w:eastAsiaTheme="majorEastAsia"/>
        </w:rPr>
        <w:t xml:space="preserve">. Damit wird die Art </w:t>
      </w:r>
      <w:r w:rsidR="009B4FBE">
        <w:rPr>
          <w:rFonts w:eastAsiaTheme="majorEastAsia"/>
        </w:rPr>
        <w:t xml:space="preserve">des </w:t>
      </w:r>
      <w:proofErr w:type="spellStart"/>
      <w:r w:rsidR="009B4FBE">
        <w:rPr>
          <w:rFonts w:eastAsiaTheme="majorEastAsia"/>
        </w:rPr>
        <w:t>HTTPRequests</w:t>
      </w:r>
      <w:proofErr w:type="spellEnd"/>
      <w:r w:rsidR="009B4FBE">
        <w:rPr>
          <w:rFonts w:eastAsiaTheme="majorEastAsia"/>
        </w:rPr>
        <w:t xml:space="preserve"> festgelegt. Es wird etwas abgerufen von der angegebenen URL</w:t>
      </w:r>
      <w:r w:rsidR="00311710">
        <w:rPr>
          <w:rFonts w:eastAsiaTheme="majorEastAsia"/>
        </w:rPr>
        <w:t xml:space="preserve"> </w:t>
      </w:r>
      <w:r w:rsidR="000124DE" w:rsidRPr="00311710">
        <w:rPr>
          <w:rFonts w:eastAsiaTheme="majorEastAsia"/>
          <w:i/>
          <w:iCs/>
        </w:rPr>
        <w:t>https://learnwebcode.github.io/json-example/animals-1.json</w:t>
      </w:r>
      <w:r w:rsidR="009B4FBE">
        <w:rPr>
          <w:rFonts w:eastAsiaTheme="majorEastAsia"/>
        </w:rPr>
        <w:t xml:space="preserve">. </w:t>
      </w:r>
      <w:r w:rsidR="003E15A9">
        <w:rPr>
          <w:rFonts w:eastAsiaTheme="majorEastAsia"/>
        </w:rPr>
        <w:t xml:space="preserve">Im nächsten Schritt wird die Methode </w:t>
      </w:r>
      <w:proofErr w:type="spellStart"/>
      <w:r w:rsidR="003E15A9" w:rsidRPr="00311710">
        <w:rPr>
          <w:rFonts w:eastAsiaTheme="majorEastAsia"/>
          <w:i/>
          <w:iCs/>
        </w:rPr>
        <w:t>onload</w:t>
      </w:r>
      <w:proofErr w:type="spellEnd"/>
      <w:r w:rsidR="003E15A9">
        <w:rPr>
          <w:rFonts w:eastAsiaTheme="majorEastAsia"/>
        </w:rPr>
        <w:t xml:space="preserve"> an dem </w:t>
      </w:r>
      <w:proofErr w:type="spellStart"/>
      <w:r w:rsidR="009F08DA">
        <w:rPr>
          <w:rFonts w:eastAsiaTheme="majorEastAsia"/>
        </w:rPr>
        <w:t>XMLHTTPRequestObject</w:t>
      </w:r>
      <w:proofErr w:type="spellEnd"/>
      <w:r w:rsidR="009F08DA">
        <w:rPr>
          <w:rFonts w:eastAsiaTheme="majorEastAsia"/>
        </w:rPr>
        <w:t xml:space="preserve"> aufgerufen. In dieser ist eine Callback-Methode definiert, die ausgeführt wird, wenn der </w:t>
      </w:r>
      <w:proofErr w:type="spellStart"/>
      <w:r w:rsidR="009F08DA">
        <w:rPr>
          <w:rFonts w:eastAsiaTheme="majorEastAsia"/>
        </w:rPr>
        <w:t>HTTPRequest</w:t>
      </w:r>
      <w:proofErr w:type="spellEnd"/>
      <w:r w:rsidR="009F08DA">
        <w:rPr>
          <w:rFonts w:eastAsiaTheme="majorEastAsia"/>
        </w:rPr>
        <w:t xml:space="preserve"> erfolgreich war </w:t>
      </w:r>
      <w:r w:rsidR="009F08DA">
        <w:rPr>
          <w:rFonts w:eastAsiaTheme="majorEastAsia"/>
        </w:rPr>
        <w:fldChar w:fldCharType="begin"/>
      </w:r>
      <w:r w:rsidR="00110CD3">
        <w:rPr>
          <w:rFonts w:eastAsiaTheme="majorEastAsia"/>
        </w:rPr>
        <w:instrText xml:space="preserve"> ADDIN ZOTERO_ITEM CSL_CITATION {"citationID":"huMPwG5B","properties":{"formattedCitation":"({\\i{}XMLHttpRequestEventTarget.onload}, n.d.)","plainCitation":"(XMLHttpRequestEventTarget.onload, n.d.)","noteIndex":0},"citationItems":[{"id":515,"uris":["http://zotero.org/groups/2464718/items/3YGWFMTC"],"uri":["http://zotero.org/groups/2464718/items/3YGWFMTC"],"itemData":{"id":515,"type":"webpage","abstract":"The XMLHttpRequestEventTarget.onload is the function called when an XMLHttpRequest transaction completes successfully.","container-title":"MDN Web Docs","language":"en","note":"source: developer.mozilla.org","title":"XMLHttpRequestEventTarget.onload","URL":"https://developer.mozilla.org/en-US/docs/Web/API/XMLHttpRequestEventTarget/onload","accessed":{"date-parts":[["2020",4,13]]}}}],"schema":"https://github.com/citation-style-language/schema/raw/master/csl-citation.json"} </w:instrText>
      </w:r>
      <w:r w:rsidR="009F08DA">
        <w:rPr>
          <w:rFonts w:eastAsiaTheme="majorEastAsia"/>
        </w:rPr>
        <w:fldChar w:fldCharType="separate"/>
      </w:r>
      <w:r w:rsidR="00110CD3" w:rsidRPr="00110CD3">
        <w:rPr>
          <w:rFonts w:cs="Times New Roman"/>
        </w:rPr>
        <w:t>(</w:t>
      </w:r>
      <w:r w:rsidR="00110CD3" w:rsidRPr="00110CD3">
        <w:rPr>
          <w:rFonts w:cs="Times New Roman"/>
          <w:i/>
          <w:iCs/>
        </w:rPr>
        <w:t>XMLHttpRequestEventTarget.onload</w:t>
      </w:r>
      <w:r w:rsidR="00110CD3" w:rsidRPr="00110CD3">
        <w:rPr>
          <w:rFonts w:cs="Times New Roman"/>
        </w:rPr>
        <w:t>, n.d.)</w:t>
      </w:r>
      <w:r w:rsidR="009F08DA">
        <w:rPr>
          <w:rFonts w:eastAsiaTheme="majorEastAsia"/>
        </w:rPr>
        <w:fldChar w:fldCharType="end"/>
      </w:r>
      <w:r w:rsidR="000139A6">
        <w:rPr>
          <w:rFonts w:eastAsiaTheme="majorEastAsia"/>
        </w:rPr>
        <w:t xml:space="preserve">. </w:t>
      </w:r>
      <w:r w:rsidR="00BD79D2">
        <w:rPr>
          <w:rFonts w:eastAsiaTheme="majorEastAsia"/>
        </w:rPr>
        <w:t xml:space="preserve">Mit Hilfe des </w:t>
      </w:r>
      <w:r w:rsidR="006A55D4">
        <w:rPr>
          <w:rFonts w:eastAsiaTheme="majorEastAsia"/>
        </w:rPr>
        <w:t>A</w:t>
      </w:r>
      <w:r w:rsidR="00BD79D2">
        <w:rPr>
          <w:rFonts w:eastAsiaTheme="majorEastAsia"/>
        </w:rPr>
        <w:t xml:space="preserve">ufrufes von </w:t>
      </w:r>
      <w:proofErr w:type="spellStart"/>
      <w:r w:rsidR="00BD79D2" w:rsidRPr="00BD79D2">
        <w:rPr>
          <w:rFonts w:eastAsiaTheme="majorEastAsia"/>
          <w:i/>
          <w:iCs/>
        </w:rPr>
        <w:t>responseText</w:t>
      </w:r>
      <w:proofErr w:type="spellEnd"/>
      <w:r w:rsidR="00BD79D2">
        <w:rPr>
          <w:rFonts w:eastAsiaTheme="majorEastAsia"/>
        </w:rPr>
        <w:t xml:space="preserve"> innerhalb der Callback-Funktion wird der Text ausgegeben, der auf dem Server abgerufen wird.</w:t>
      </w:r>
      <w:r w:rsidR="009F08DA">
        <w:rPr>
          <w:rFonts w:eastAsiaTheme="majorEastAsia"/>
        </w:rPr>
        <w:t xml:space="preserve"> </w:t>
      </w:r>
      <w:r w:rsidR="00BD79D2">
        <w:rPr>
          <w:rFonts w:eastAsiaTheme="majorEastAsia"/>
        </w:rPr>
        <w:t>Diese</w:t>
      </w:r>
      <w:r w:rsidR="00311710">
        <w:rPr>
          <w:rFonts w:eastAsiaTheme="majorEastAsia"/>
        </w:rPr>
        <w:t>r</w:t>
      </w:r>
      <w:r w:rsidR="00BD79D2">
        <w:rPr>
          <w:rFonts w:eastAsiaTheme="majorEastAsia"/>
        </w:rPr>
        <w:t xml:space="preserve"> </w:t>
      </w:r>
      <w:proofErr w:type="gramStart"/>
      <w:r w:rsidR="00BD79D2">
        <w:rPr>
          <w:rFonts w:eastAsiaTheme="majorEastAsia"/>
        </w:rPr>
        <w:t>werden</w:t>
      </w:r>
      <w:proofErr w:type="gramEnd"/>
      <w:r w:rsidR="00BD79D2">
        <w:rPr>
          <w:rFonts w:eastAsiaTheme="majorEastAsia"/>
        </w:rPr>
        <w:t xml:space="preserve"> anschließend in der Konsole ausgegeben. </w:t>
      </w:r>
      <w:r w:rsidR="00534A66">
        <w:rPr>
          <w:rFonts w:eastAsiaTheme="majorEastAsia"/>
        </w:rPr>
        <w:t xml:space="preserve">Somit wird der Ajax Request </w:t>
      </w:r>
      <w:proofErr w:type="spellStart"/>
      <w:r w:rsidR="00534A66">
        <w:rPr>
          <w:rFonts w:eastAsiaTheme="majorEastAsia"/>
        </w:rPr>
        <w:t>folgendermaßend</w:t>
      </w:r>
      <w:proofErr w:type="spellEnd"/>
      <w:r w:rsidR="00534A66">
        <w:rPr>
          <w:rFonts w:eastAsiaTheme="majorEastAsia"/>
        </w:rPr>
        <w:t xml:space="preserve"> definiert: </w:t>
      </w:r>
    </w:p>
    <w:p w14:paraId="3B06335B" w14:textId="77777777" w:rsidR="00311710" w:rsidRDefault="00534A66" w:rsidP="008A3AF0">
      <w:pPr>
        <w:pStyle w:val="ListParagraph"/>
        <w:numPr>
          <w:ilvl w:val="0"/>
          <w:numId w:val="7"/>
        </w:numPr>
        <w:spacing w:line="360" w:lineRule="auto"/>
        <w:jc w:val="both"/>
        <w:rPr>
          <w:rFonts w:eastAsiaTheme="majorEastAsia"/>
        </w:rPr>
      </w:pPr>
      <w:r w:rsidRPr="00311710">
        <w:rPr>
          <w:rFonts w:eastAsiaTheme="majorEastAsia"/>
        </w:rPr>
        <w:t>es wird etwas abgerufen</w:t>
      </w:r>
      <w:r w:rsidR="000472AA" w:rsidRPr="00311710">
        <w:rPr>
          <w:rFonts w:eastAsiaTheme="majorEastAsia"/>
        </w:rPr>
        <w:t xml:space="preserve"> von einer anderen Domain</w:t>
      </w:r>
    </w:p>
    <w:p w14:paraId="667CCC34" w14:textId="30E1F3D0" w:rsidR="00534A66" w:rsidRPr="00311710" w:rsidRDefault="000472AA" w:rsidP="008A3AF0">
      <w:pPr>
        <w:pStyle w:val="ListParagraph"/>
        <w:numPr>
          <w:ilvl w:val="0"/>
          <w:numId w:val="7"/>
        </w:numPr>
        <w:spacing w:line="360" w:lineRule="auto"/>
        <w:jc w:val="both"/>
        <w:rPr>
          <w:rFonts w:ascii="Helvetica Neue Thin" w:eastAsiaTheme="majorEastAsia" w:hAnsi="Helvetica Neue Thin" w:cstheme="majorBidi"/>
          <w:bCs/>
          <w:color w:val="4A66AC" w:themeColor="accent1"/>
          <w:sz w:val="26"/>
          <w:szCs w:val="26"/>
        </w:rPr>
      </w:pPr>
      <w:r w:rsidRPr="00311710">
        <w:rPr>
          <w:rFonts w:eastAsiaTheme="majorEastAsia"/>
        </w:rPr>
        <w:t>dieses Abrufen passiert, wenn die HTML-</w:t>
      </w:r>
      <w:r w:rsidR="00311710">
        <w:rPr>
          <w:rFonts w:eastAsiaTheme="majorEastAsia"/>
        </w:rPr>
        <w:t>S</w:t>
      </w:r>
      <w:r w:rsidRPr="00311710">
        <w:rPr>
          <w:rFonts w:eastAsiaTheme="majorEastAsia"/>
        </w:rPr>
        <w:t xml:space="preserve">eite lädt und </w:t>
      </w:r>
      <w:r w:rsidR="00823CDF" w:rsidRPr="00311710">
        <w:rPr>
          <w:rFonts w:eastAsiaTheme="majorEastAsia"/>
        </w:rPr>
        <w:t>gibt die Daten, die von der anderen Domain abgefragt werden in der Konsole aus</w:t>
      </w:r>
    </w:p>
    <w:p w14:paraId="54593E97" w14:textId="20783182" w:rsidR="00311710" w:rsidRPr="00A940BD" w:rsidRDefault="00823CDF" w:rsidP="008A3AF0">
      <w:pPr>
        <w:spacing w:after="0" w:line="360" w:lineRule="auto"/>
        <w:jc w:val="both"/>
        <w:rPr>
          <w:rFonts w:eastAsiaTheme="majorEastAsia"/>
          <w:lang w:val="en-DE"/>
        </w:rPr>
      </w:pPr>
      <w:r>
        <w:rPr>
          <w:rFonts w:eastAsiaTheme="majorEastAsia"/>
        </w:rPr>
        <w:t xml:space="preserve">Abschließend wird durch das Aufrufen der Methode </w:t>
      </w:r>
      <w:r w:rsidRPr="00823CDF">
        <w:rPr>
          <w:rFonts w:eastAsiaTheme="majorEastAsia"/>
          <w:i/>
          <w:iCs/>
        </w:rPr>
        <w:t>send</w:t>
      </w:r>
      <w:r>
        <w:rPr>
          <w:rFonts w:eastAsiaTheme="majorEastAsia"/>
          <w:i/>
          <w:iCs/>
        </w:rPr>
        <w:t xml:space="preserve"> </w:t>
      </w:r>
      <w:r>
        <w:rPr>
          <w:rFonts w:eastAsiaTheme="majorEastAsia"/>
        </w:rPr>
        <w:t xml:space="preserve">dieser </w:t>
      </w:r>
      <w:proofErr w:type="spellStart"/>
      <w:r>
        <w:rPr>
          <w:rFonts w:eastAsiaTheme="majorEastAsia"/>
        </w:rPr>
        <w:t>HTTPRequest</w:t>
      </w:r>
      <w:proofErr w:type="spellEnd"/>
      <w:r>
        <w:rPr>
          <w:rFonts w:eastAsiaTheme="majorEastAsia"/>
        </w:rPr>
        <w:t xml:space="preserve"> abgesendet. Durch das Öffnen der Konsole im Developer Tool kann durch die Callback-Funktion überprüft werden ob der Request erfolgreich war.</w:t>
      </w:r>
      <w:r w:rsidR="008A3AF0">
        <w:rPr>
          <w:rFonts w:eastAsiaTheme="majorEastAsia"/>
        </w:rPr>
        <w:tab/>
      </w:r>
      <w:r w:rsidR="003D6EF0">
        <w:rPr>
          <w:rFonts w:eastAsiaTheme="majorEastAsia"/>
        </w:rPr>
        <w:br/>
        <w:t xml:space="preserve">(Als Basis für die Umsetzung dieser Manipulation diente folgendes Tutorial: </w:t>
      </w:r>
      <w:r w:rsidR="00A67EC1">
        <w:rPr>
          <w:rFonts w:eastAsiaTheme="majorEastAsia"/>
        </w:rPr>
        <w:fldChar w:fldCharType="begin"/>
      </w:r>
      <w:r w:rsidR="00A67EC1">
        <w:rPr>
          <w:rFonts w:eastAsiaTheme="majorEastAsia"/>
        </w:rPr>
        <w:instrText xml:space="preserve"> ADDIN ZOTERO_ITEM CSL_CITATION {"citationID":"XCXTvu9a","properties":{"formattedCitation":"({\\i{}JSON and AJAX Tutorial: With Real Examples\\uc0\\u8212{}YouTube}, n.d.)","plainCitation":"(JSON and AJAX Tutorial: With Real Examples—YouTube, n.d.)","noteIndex":0},"citationItems":[{"id":521,"uris":["http://zotero.org/groups/2464718/items/5AV7HXF9"],"uri":["http://zotero.org/groups/2464718/items/5AV7HXF9"],"itemData":{"id":521,"type":"webpage","title":"JSON and AJAX Tutorial: With Real Examples - YouTube","URL":"https://www.youtube.com/watch?v=rJesac0_Ftw","accessed":{"date-parts":[["2020",4,13]]}}}],"schema":"https://github.com/citation-style-language/schema/raw/master/csl-citation.json"} </w:instrText>
      </w:r>
      <w:r w:rsidR="00A67EC1">
        <w:rPr>
          <w:rFonts w:eastAsiaTheme="majorEastAsia"/>
        </w:rPr>
        <w:fldChar w:fldCharType="separate"/>
      </w:r>
      <w:r w:rsidR="00A67EC1" w:rsidRPr="00A67EC1">
        <w:rPr>
          <w:rFonts w:cs="Times New Roman"/>
        </w:rPr>
        <w:t>(</w:t>
      </w:r>
      <w:r w:rsidR="00A67EC1" w:rsidRPr="00A67EC1">
        <w:rPr>
          <w:rFonts w:cs="Times New Roman"/>
          <w:i/>
          <w:iCs/>
        </w:rPr>
        <w:t>JSON and AJAX Tutorial: With Real Examples—YouTube</w:t>
      </w:r>
      <w:r w:rsidR="00A67EC1" w:rsidRPr="00A67EC1">
        <w:rPr>
          <w:rFonts w:cs="Times New Roman"/>
        </w:rPr>
        <w:t>, n.d.)</w:t>
      </w:r>
      <w:r w:rsidR="00A67EC1">
        <w:rPr>
          <w:rFonts w:eastAsiaTheme="majorEastAsia"/>
        </w:rPr>
        <w:fldChar w:fldCharType="end"/>
      </w:r>
    </w:p>
    <w:p w14:paraId="3DC2B5D2" w14:textId="6B41BF6A" w:rsidR="003D6EF0" w:rsidRDefault="003D6EF0" w:rsidP="008A3AF0">
      <w:pPr>
        <w:pStyle w:val="Heading2"/>
        <w:spacing w:line="360" w:lineRule="auto"/>
        <w:jc w:val="both"/>
      </w:pPr>
      <w:r>
        <w:t>Persönliche Reflexion</w:t>
      </w:r>
    </w:p>
    <w:p w14:paraId="5751653A" w14:textId="28C0FC51" w:rsidR="003D6EF0" w:rsidRDefault="003D6EF0" w:rsidP="008A3AF0">
      <w:pPr>
        <w:pStyle w:val="Heading3"/>
        <w:spacing w:line="360" w:lineRule="auto"/>
        <w:jc w:val="both"/>
      </w:pPr>
      <w:r w:rsidRPr="00C6778B">
        <w:t>Probleme und Hindernisse</w:t>
      </w:r>
    </w:p>
    <w:p w14:paraId="0E9C805A" w14:textId="3E1017E0" w:rsidR="009E33C0" w:rsidRPr="009E33C0" w:rsidRDefault="00916260" w:rsidP="008A3AF0">
      <w:pPr>
        <w:spacing w:line="360" w:lineRule="auto"/>
        <w:jc w:val="both"/>
      </w:pPr>
      <w:r>
        <w:t xml:space="preserve">Diese Manipulation stellte für mich bei der Bearbeitung einen deutlich höheren Arbeitsaufwand dar. Neben der intensiven Auseinandersetzung mit dem Thema stand ich außerdem vor dem in der Theorie beschriebenen Zugriffproblem mit CORS. </w:t>
      </w:r>
      <w:r w:rsidR="0046394E">
        <w:t xml:space="preserve">Ich hatte also keinen Zugriff auf andere Server und war ratlos wie ich diesen bekommen würde. </w:t>
      </w:r>
      <w:r w:rsidR="008A3AF0">
        <w:tab/>
      </w:r>
      <w:r w:rsidR="0046394E">
        <w:br/>
      </w:r>
      <w:r w:rsidR="0046394E">
        <w:lastRenderedPageBreak/>
        <w:t>Nach einiger Recherche entdeckte ich ein hilfreiches Tutorial zum Umgang mit Ajax</w:t>
      </w:r>
      <w:r w:rsidR="00A67EC1">
        <w:t xml:space="preserve"> </w:t>
      </w:r>
      <w:r w:rsidR="00A67EC1">
        <w:fldChar w:fldCharType="begin"/>
      </w:r>
      <w:r w:rsidR="00A67EC1">
        <w:instrText xml:space="preserve"> ADDIN ZOTERO_ITEM CSL_CITATION {"citationID":"7Cq4ZTQJ","properties":{"formattedCitation":"({\\i{}JSON and AJAX Tutorial: With Real Examples\\uc0\\u8212{}YouTube}, n.d.)","plainCitation":"(JSON and AJAX Tutorial: With Real Examples—YouTube, n.d.)","noteIndex":0},"citationItems":[{"id":521,"uris":["http://zotero.org/groups/2464718/items/5AV7HXF9"],"uri":["http://zotero.org/groups/2464718/items/5AV7HXF9"],"itemData":{"id":521,"type":"webpage","title":"JSON and AJAX Tutorial: With Real Examples - YouTube","URL":"https://www.youtube.com/watch?v=rJesac0_Ftw","accessed":{"date-parts":[["2020",4,13]]}}}],"schema":"https://github.com/citation-style-language/schema/raw/master/csl-citation.json"} </w:instrText>
      </w:r>
      <w:r w:rsidR="00A67EC1">
        <w:fldChar w:fldCharType="separate"/>
      </w:r>
      <w:r w:rsidR="00A67EC1" w:rsidRPr="00A67EC1">
        <w:rPr>
          <w:rFonts w:cs="Times New Roman"/>
        </w:rPr>
        <w:t>(</w:t>
      </w:r>
      <w:r w:rsidR="00A67EC1" w:rsidRPr="00A67EC1">
        <w:rPr>
          <w:rFonts w:cs="Times New Roman"/>
          <w:i/>
          <w:iCs/>
        </w:rPr>
        <w:t>JSON and AJAX Tutorial: With Real Examples—YouTube</w:t>
      </w:r>
      <w:r w:rsidR="00A67EC1" w:rsidRPr="00A67EC1">
        <w:rPr>
          <w:rFonts w:cs="Times New Roman"/>
        </w:rPr>
        <w:t>, n.d.)</w:t>
      </w:r>
      <w:r w:rsidR="00A67EC1">
        <w:fldChar w:fldCharType="end"/>
      </w:r>
      <w:r w:rsidR="00A67EC1">
        <w:t xml:space="preserve">). </w:t>
      </w:r>
      <w:r w:rsidR="0046394E">
        <w:t>Allerding</w:t>
      </w:r>
      <w:r w:rsidR="00A67EC1">
        <w:t>s</w:t>
      </w:r>
      <w:r w:rsidR="0046394E">
        <w:t xml:space="preserve"> schien auch die dort verlinkte URL, die einen Zugriff versprach</w:t>
      </w:r>
      <w:r w:rsidR="00311710">
        <w:t>,</w:t>
      </w:r>
      <w:r w:rsidR="0046394E">
        <w:t xml:space="preserve"> nicht zu funktionieren. Somit war ich mit meinem Latein am Ende und nahm das Thema als zweites Problem mit in den Tech Review mit meinen Kollegen. </w:t>
      </w:r>
      <w:r w:rsidR="005041A6">
        <w:t xml:space="preserve">Wir fanden heraus, dass ich das Problem richtig erkannt hatte, fragten uns aber weshalb es in dem Tutorial funktionierte und nicht bei mir. Nach genauem </w:t>
      </w:r>
      <w:r w:rsidR="00311710">
        <w:t>B</w:t>
      </w:r>
      <w:r w:rsidR="005041A6">
        <w:t xml:space="preserve">etrachten entdeckten wir, dass die URL in dem Video eine andere war als die verlinkte. Die in dem Video war frei zugänglich für mich, wodurch mein Ajax Request dann doch noch erfolgreich wurde. </w:t>
      </w:r>
    </w:p>
    <w:p w14:paraId="4CD97324" w14:textId="786CAF4B" w:rsidR="009E33C0" w:rsidRPr="00823CDF" w:rsidRDefault="009E33C0" w:rsidP="008A3AF0">
      <w:pPr>
        <w:pStyle w:val="Heading3"/>
        <w:spacing w:line="360" w:lineRule="auto"/>
        <w:jc w:val="both"/>
      </w:pPr>
      <w:r>
        <w:t>Zwischenfazit</w:t>
      </w:r>
    </w:p>
    <w:p w14:paraId="1ABEE76D" w14:textId="1F762648" w:rsidR="009E33C0" w:rsidRDefault="009E33C0" w:rsidP="008A3AF0">
      <w:pPr>
        <w:spacing w:line="360" w:lineRule="auto"/>
        <w:jc w:val="both"/>
        <w:rPr>
          <w:rFonts w:eastAsiaTheme="majorEastAsia"/>
        </w:rPr>
      </w:pPr>
      <w:r>
        <w:rPr>
          <w:rFonts w:eastAsiaTheme="majorEastAsia"/>
        </w:rPr>
        <w:t xml:space="preserve">Bevor ich die Manipulation anging sah ich mir </w:t>
      </w:r>
      <w:r w:rsidR="00311710">
        <w:rPr>
          <w:rFonts w:eastAsiaTheme="majorEastAsia"/>
        </w:rPr>
        <w:t>umfangreiches</w:t>
      </w:r>
      <w:r>
        <w:rPr>
          <w:rFonts w:eastAsiaTheme="majorEastAsia"/>
        </w:rPr>
        <w:t xml:space="preserve"> Material zum Thema </w:t>
      </w:r>
      <w:r w:rsidRPr="00A069C1">
        <w:rPr>
          <w:rFonts w:eastAsiaTheme="majorEastAsia"/>
          <w:i/>
          <w:iCs/>
        </w:rPr>
        <w:t>Ajax</w:t>
      </w:r>
      <w:r>
        <w:rPr>
          <w:rFonts w:eastAsiaTheme="majorEastAsia"/>
        </w:rPr>
        <w:t xml:space="preserve"> online an. Dabei nutze ich für die Theorie </w:t>
      </w:r>
      <w:r w:rsidRPr="00A069C1">
        <w:rPr>
          <w:rFonts w:eastAsiaTheme="majorEastAsia"/>
          <w:i/>
          <w:iCs/>
        </w:rPr>
        <w:t xml:space="preserve">MDM </w:t>
      </w:r>
      <w:proofErr w:type="spellStart"/>
      <w:r w:rsidRPr="00A069C1">
        <w:rPr>
          <w:rFonts w:eastAsiaTheme="majorEastAsia"/>
          <w:i/>
          <w:iCs/>
        </w:rPr>
        <w:t>WebDocs</w:t>
      </w:r>
      <w:proofErr w:type="spellEnd"/>
      <w:r>
        <w:rPr>
          <w:rFonts w:eastAsiaTheme="majorEastAsia"/>
        </w:rPr>
        <w:t xml:space="preserve"> und für die Praxis sah ich mir einige </w:t>
      </w:r>
      <w:r w:rsidRPr="00A069C1">
        <w:rPr>
          <w:rFonts w:eastAsiaTheme="majorEastAsia"/>
          <w:i/>
          <w:iCs/>
        </w:rPr>
        <w:t>YouTube</w:t>
      </w:r>
      <w:r>
        <w:rPr>
          <w:rFonts w:eastAsiaTheme="majorEastAsia"/>
        </w:rPr>
        <w:t>-Tutorials zu dem Thema an. Im Gegensatz zu den ersten beiden Manipulationen fiel es mir schwerer die praktische Umsetzung zu verstehen und benötigte deutlich mehr Recherche</w:t>
      </w:r>
      <w:r w:rsidR="00A069C1">
        <w:rPr>
          <w:rFonts w:eastAsiaTheme="majorEastAsia"/>
        </w:rPr>
        <w:t>.</w:t>
      </w:r>
      <w:r>
        <w:rPr>
          <w:rFonts w:eastAsiaTheme="majorEastAsia"/>
        </w:rPr>
        <w:t xml:space="preserve"> </w:t>
      </w:r>
      <w:r w:rsidR="009E72A7">
        <w:rPr>
          <w:rFonts w:eastAsiaTheme="majorEastAsia"/>
        </w:rPr>
        <w:t>Für mich persönlich waren die Vorgänge im Hintergrund zu Beginn schwer zu greifen und sehr abstrakt</w:t>
      </w:r>
      <w:r w:rsidR="00A069C1">
        <w:rPr>
          <w:rFonts w:eastAsiaTheme="majorEastAsia"/>
        </w:rPr>
        <w:t xml:space="preserve">. Dies stellte aber auch den </w:t>
      </w:r>
      <w:r w:rsidR="009E72A7">
        <w:rPr>
          <w:rFonts w:eastAsiaTheme="majorEastAsia"/>
        </w:rPr>
        <w:t>Hauptgrund</w:t>
      </w:r>
      <w:r w:rsidR="00A069C1">
        <w:rPr>
          <w:rFonts w:eastAsiaTheme="majorEastAsia"/>
        </w:rPr>
        <w:t xml:space="preserve"> das </w:t>
      </w:r>
      <w:r w:rsidR="009E72A7">
        <w:rPr>
          <w:rFonts w:eastAsiaTheme="majorEastAsia"/>
        </w:rPr>
        <w:t xml:space="preserve">Thema in Angriff </w:t>
      </w:r>
      <w:r w:rsidR="00A069C1">
        <w:rPr>
          <w:rFonts w:eastAsiaTheme="majorEastAsia"/>
        </w:rPr>
        <w:t xml:space="preserve">zu </w:t>
      </w:r>
      <w:r w:rsidR="009E72A7">
        <w:rPr>
          <w:rFonts w:eastAsiaTheme="majorEastAsia"/>
        </w:rPr>
        <w:t xml:space="preserve">nehmen. </w:t>
      </w:r>
      <w:r w:rsidR="00A069C1">
        <w:rPr>
          <w:rFonts w:eastAsiaTheme="majorEastAsia"/>
        </w:rPr>
        <w:t>I</w:t>
      </w:r>
      <w:r w:rsidR="009E72A7">
        <w:rPr>
          <w:rFonts w:eastAsiaTheme="majorEastAsia"/>
        </w:rPr>
        <w:t xml:space="preserve">n der Vorlesung hatte ich bereits den gleichen Eindruck und wollte </w:t>
      </w:r>
      <w:r w:rsidR="00815CE9">
        <w:rPr>
          <w:rFonts w:eastAsiaTheme="majorEastAsia"/>
        </w:rPr>
        <w:t xml:space="preserve">diese Unsicherheit durch dieses </w:t>
      </w:r>
      <w:proofErr w:type="spellStart"/>
      <w:r w:rsidR="00815CE9">
        <w:rPr>
          <w:rFonts w:eastAsiaTheme="majorEastAsia"/>
        </w:rPr>
        <w:t>Assignment</w:t>
      </w:r>
      <w:proofErr w:type="spellEnd"/>
      <w:r w:rsidR="00815CE9">
        <w:rPr>
          <w:rFonts w:eastAsiaTheme="majorEastAsia"/>
        </w:rPr>
        <w:t xml:space="preserve"> lösen. Nach dieser Manipulation mit Ajax habe ich nun den Eindruck grundlegende Funktionsweise und Methoden verstanden </w:t>
      </w:r>
      <w:r w:rsidR="00A069C1">
        <w:rPr>
          <w:rFonts w:eastAsiaTheme="majorEastAsia"/>
        </w:rPr>
        <w:t xml:space="preserve">zu haben </w:t>
      </w:r>
      <w:r w:rsidR="00815CE9">
        <w:rPr>
          <w:rFonts w:eastAsiaTheme="majorEastAsia"/>
        </w:rPr>
        <w:t xml:space="preserve">und nun erfolgreich </w:t>
      </w:r>
      <w:proofErr w:type="spellStart"/>
      <w:r w:rsidR="00815CE9">
        <w:rPr>
          <w:rFonts w:eastAsiaTheme="majorEastAsia"/>
        </w:rPr>
        <w:t>HTTPRequest</w:t>
      </w:r>
      <w:proofErr w:type="spellEnd"/>
      <w:r w:rsidR="00815CE9">
        <w:rPr>
          <w:rFonts w:eastAsiaTheme="majorEastAsia"/>
        </w:rPr>
        <w:t xml:space="preserve"> senden</w:t>
      </w:r>
      <w:r w:rsidR="00A069C1">
        <w:rPr>
          <w:rFonts w:eastAsiaTheme="majorEastAsia"/>
        </w:rPr>
        <w:t xml:space="preserve"> zu können</w:t>
      </w:r>
      <w:r w:rsidR="00815CE9">
        <w:rPr>
          <w:rFonts w:eastAsiaTheme="majorEastAsia"/>
        </w:rPr>
        <w:t xml:space="preserve">. </w:t>
      </w:r>
      <w:r w:rsidR="00566089">
        <w:rPr>
          <w:rFonts w:eastAsiaTheme="majorEastAsia"/>
        </w:rPr>
        <w:t>Allerdings müsste ich mich für eine künftige Verwendung noch einmal intensiv mit dem Thema CORS auseinandersetzen</w:t>
      </w:r>
      <w:r w:rsidR="00D24F4F">
        <w:rPr>
          <w:rFonts w:eastAsiaTheme="majorEastAsia"/>
        </w:rPr>
        <w:t xml:space="preserve">, da mir dieses auch wesentliche Probleme bereitet hat. </w:t>
      </w:r>
    </w:p>
    <w:p w14:paraId="5E3DC177" w14:textId="7A1D0BF7" w:rsidR="00C6778B" w:rsidRDefault="0007261C" w:rsidP="008A3AF0">
      <w:pPr>
        <w:pStyle w:val="Heading1"/>
        <w:spacing w:line="360" w:lineRule="auto"/>
        <w:jc w:val="both"/>
      </w:pPr>
      <w:r>
        <w:t>4</w:t>
      </w:r>
      <w:r w:rsidRPr="003E69D6">
        <w:t xml:space="preserve"> Ajax </w:t>
      </w:r>
      <w:r>
        <w:t>Präsentation auf UI</w:t>
      </w:r>
    </w:p>
    <w:p w14:paraId="79ADFDE2" w14:textId="77777777" w:rsidR="0007261C" w:rsidRDefault="0007261C" w:rsidP="008A3AF0">
      <w:pPr>
        <w:pStyle w:val="Heading2"/>
        <w:spacing w:line="360" w:lineRule="auto"/>
        <w:jc w:val="both"/>
      </w:pPr>
      <w:r>
        <w:t>Idee</w:t>
      </w:r>
    </w:p>
    <w:p w14:paraId="4760FFDC" w14:textId="07B074AD" w:rsidR="0007261C" w:rsidRDefault="0007261C" w:rsidP="008A3AF0">
      <w:pPr>
        <w:spacing w:line="360" w:lineRule="auto"/>
        <w:jc w:val="both"/>
      </w:pPr>
      <w:r>
        <w:t>In dieser Manipulation wird an Manipulation1: Button Manipulation</w:t>
      </w:r>
      <w:r w:rsidR="005107FB">
        <w:t xml:space="preserve"> und Manipulation 3</w:t>
      </w:r>
      <w:r w:rsidR="008D0EC3">
        <w:t>:</w:t>
      </w:r>
      <w:r w:rsidR="005107FB">
        <w:t xml:space="preserve"> Aja</w:t>
      </w:r>
      <w:r w:rsidR="00B676CB">
        <w:t>x</w:t>
      </w:r>
      <w:r w:rsidR="005107FB">
        <w:t xml:space="preserve"> Abruf angeknüpft. Die</w:t>
      </w:r>
      <w:r w:rsidR="00B676CB">
        <w:t xml:space="preserve"> Daten, die beim Ajax Abruf angefordert werden</w:t>
      </w:r>
      <w:r w:rsidR="00A069C1">
        <w:t>,</w:t>
      </w:r>
      <w:r w:rsidR="00B676CB">
        <w:t xml:space="preserve"> sollen </w:t>
      </w:r>
      <w:r w:rsidR="00A069C1">
        <w:t>nach</w:t>
      </w:r>
      <w:r w:rsidR="00B676CB">
        <w:t xml:space="preserve"> ein</w:t>
      </w:r>
      <w:r w:rsidR="00A069C1">
        <w:t>em</w:t>
      </w:r>
      <w:r w:rsidR="00B676CB">
        <w:t xml:space="preserve"> </w:t>
      </w:r>
      <w:r w:rsidR="00A069C1">
        <w:t xml:space="preserve">an einem Button ausgeführten </w:t>
      </w:r>
      <w:r w:rsidR="00B676CB">
        <w:t>Klick Event</w:t>
      </w:r>
      <w:r w:rsidR="0073083A">
        <w:t xml:space="preserve"> auf der Benutzeroberfläche angezeigt werden. </w:t>
      </w:r>
      <w:r w:rsidR="008D0EC3">
        <w:t xml:space="preserve">Somit können </w:t>
      </w:r>
      <w:proofErr w:type="spellStart"/>
      <w:r w:rsidR="008D0EC3">
        <w:t>NutzerInnen</w:t>
      </w:r>
      <w:proofErr w:type="spellEnd"/>
      <w:r w:rsidR="008D0EC3">
        <w:t xml:space="preserve"> Inhalte auf der Website angeze</w:t>
      </w:r>
      <w:r w:rsidR="00584B81">
        <w:t xml:space="preserve">igt werden sobald sie eine Aktion ausführen wie </w:t>
      </w:r>
      <w:r w:rsidR="00A069C1">
        <w:t xml:space="preserve">z.B. </w:t>
      </w:r>
      <w:r w:rsidR="00584B81">
        <w:t xml:space="preserve">einen Button zu klicken. </w:t>
      </w:r>
    </w:p>
    <w:p w14:paraId="6A4B2929" w14:textId="77777777" w:rsidR="0073083A" w:rsidRDefault="0073083A" w:rsidP="008A3AF0">
      <w:pPr>
        <w:pStyle w:val="Heading2"/>
        <w:spacing w:line="360" w:lineRule="auto"/>
        <w:jc w:val="both"/>
      </w:pPr>
      <w:r>
        <w:t>Theoretischer Hintergrund</w:t>
      </w:r>
    </w:p>
    <w:p w14:paraId="2DEEBD91" w14:textId="38C4E22C" w:rsidR="0073083A" w:rsidRDefault="00550A50" w:rsidP="008A3AF0">
      <w:pPr>
        <w:spacing w:line="360" w:lineRule="auto"/>
        <w:jc w:val="both"/>
      </w:pPr>
      <w:r>
        <w:t>Der t</w:t>
      </w:r>
      <w:r w:rsidR="00457BDD">
        <w:t>he</w:t>
      </w:r>
      <w:r>
        <w:t>oretische Hinte</w:t>
      </w:r>
      <w:r w:rsidR="00457BDD">
        <w:t>r</w:t>
      </w:r>
      <w:r>
        <w:t>grund zu Ajax wurde bereits bei Manipulation</w:t>
      </w:r>
      <w:r w:rsidR="00A940BD">
        <w:t xml:space="preserve"> </w:t>
      </w:r>
      <w:r>
        <w:t xml:space="preserve">3 beschrieben. </w:t>
      </w:r>
      <w:r w:rsidR="00457BDD">
        <w:t>In dieser Manipulation werden zusätzliche Funktionen, Methoden und Manipulationen am HTML-Dokument vorgenommen, die im folgenden praktischen Teil nachzuvollziehen sind.</w:t>
      </w:r>
    </w:p>
    <w:p w14:paraId="64E0196D" w14:textId="4693925B" w:rsidR="00792170" w:rsidRDefault="00457BDD" w:rsidP="008A3AF0">
      <w:pPr>
        <w:spacing w:line="360" w:lineRule="auto"/>
        <w:jc w:val="both"/>
      </w:pPr>
      <w:r w:rsidRPr="00C6778B">
        <w:rPr>
          <w:rStyle w:val="Heading2Char"/>
        </w:rPr>
        <w:lastRenderedPageBreak/>
        <w:t>Praktische Umsetzung Programmieren</w:t>
      </w:r>
      <w:r w:rsidR="008A3AF0">
        <w:rPr>
          <w:rStyle w:val="Heading2Char"/>
        </w:rPr>
        <w:tab/>
      </w:r>
      <w:r w:rsidR="00792170">
        <w:rPr>
          <w:rStyle w:val="Heading2Char"/>
        </w:rPr>
        <w:br/>
      </w:r>
      <w:r w:rsidR="0079510E">
        <w:t>Im ersten Schritt werden Button3</w:t>
      </w:r>
      <w:r w:rsidR="00CC1FCB">
        <w:t>, der Ajax Button,</w:t>
      </w:r>
      <w:r w:rsidR="0079510E">
        <w:t xml:space="preserve"> und ein </w:t>
      </w:r>
      <w:r w:rsidR="00CC1FCB">
        <w:t xml:space="preserve">im HTML-Dokument </w:t>
      </w:r>
      <w:r w:rsidR="0079510E">
        <w:t xml:space="preserve">neu angelegtes </w:t>
      </w:r>
      <w:proofErr w:type="spellStart"/>
      <w:r w:rsidR="0079510E">
        <w:t>Div</w:t>
      </w:r>
      <w:proofErr w:type="spellEnd"/>
      <w:r w:rsidR="0079510E">
        <w:t xml:space="preserve">-Element, das sich direkt unter diesem Button befindet mit ihrer ID </w:t>
      </w:r>
      <w:r w:rsidR="00FA21B7">
        <w:t xml:space="preserve">über die Methode </w:t>
      </w:r>
      <w:proofErr w:type="spellStart"/>
      <w:proofErr w:type="gramStart"/>
      <w:r w:rsidR="00FA21B7">
        <w:t>getElementByID</w:t>
      </w:r>
      <w:proofErr w:type="spellEnd"/>
      <w:r w:rsidR="00FA21B7">
        <w:t>(</w:t>
      </w:r>
      <w:proofErr w:type="gramEnd"/>
      <w:r w:rsidR="00FA21B7">
        <w:t xml:space="preserve">) </w:t>
      </w:r>
      <w:r w:rsidR="0079510E">
        <w:t>in dem JS-Dokument aufgerufen</w:t>
      </w:r>
      <w:r w:rsidR="00FA21B7">
        <w:t>.</w:t>
      </w:r>
      <w:r w:rsidR="00D607FC">
        <w:t xml:space="preserve"> Der Button wird benötigt, da an diesem das Klick-Event stattfinden wird, also den </w:t>
      </w:r>
      <w:proofErr w:type="spellStart"/>
      <w:r w:rsidR="00D607FC">
        <w:t>HTTPRequest</w:t>
      </w:r>
      <w:proofErr w:type="spellEnd"/>
      <w:r w:rsidR="00D607FC">
        <w:t xml:space="preserve"> aussteuert. D</w:t>
      </w:r>
      <w:r w:rsidR="00E65627">
        <w:t xml:space="preserve">ie abgerufenen Daten über diesen Request werden dann in dem neuen </w:t>
      </w:r>
      <w:proofErr w:type="spellStart"/>
      <w:r w:rsidR="00E65627">
        <w:t>Div</w:t>
      </w:r>
      <w:proofErr w:type="spellEnd"/>
      <w:r w:rsidR="00E65627">
        <w:t>-Element angezeigt.</w:t>
      </w:r>
      <w:r w:rsidR="005A5E5C">
        <w:t xml:space="preserve"> Im nächsten Schritt wird der </w:t>
      </w:r>
      <w:proofErr w:type="spellStart"/>
      <w:r w:rsidR="005A5E5C">
        <w:t>HTTPRequest</w:t>
      </w:r>
      <w:proofErr w:type="spellEnd"/>
      <w:r w:rsidR="005A5E5C">
        <w:t xml:space="preserve"> in die Funktion des </w:t>
      </w:r>
      <w:proofErr w:type="spellStart"/>
      <w:r w:rsidR="005A5E5C">
        <w:t>Event</w:t>
      </w:r>
      <w:r w:rsidR="008066C7">
        <w:t>Listeners</w:t>
      </w:r>
      <w:proofErr w:type="spellEnd"/>
      <w:r w:rsidR="008066C7">
        <w:t xml:space="preserve">, die an dem Button aufgerufen wird, eingebettet. Die </w:t>
      </w:r>
      <w:proofErr w:type="spellStart"/>
      <w:r w:rsidR="008066C7">
        <w:t>addEventListener</w:t>
      </w:r>
      <w:proofErr w:type="spellEnd"/>
      <w:r w:rsidR="008066C7">
        <w:t xml:space="preserve">-Funktion ist </w:t>
      </w:r>
      <w:r w:rsidR="009C42FD">
        <w:t xml:space="preserve">dabei für das Klickevent definiert. </w:t>
      </w:r>
      <w:r w:rsidR="00685C73">
        <w:t xml:space="preserve">Anschließend wird die Methode </w:t>
      </w:r>
      <w:proofErr w:type="spellStart"/>
      <w:r w:rsidR="00685C73">
        <w:t>preventDefault</w:t>
      </w:r>
      <w:proofErr w:type="spellEnd"/>
      <w:r w:rsidR="00685C73">
        <w:t xml:space="preserve">() an dem Event aufgerufen </w:t>
      </w:r>
      <w:r w:rsidR="007B536D">
        <w:t xml:space="preserve">um zu </w:t>
      </w:r>
      <w:r w:rsidR="00792170">
        <w:t>v</w:t>
      </w:r>
      <w:r w:rsidR="007B536D">
        <w:t xml:space="preserve">ermeiden, dass die </w:t>
      </w:r>
      <w:r w:rsidR="00DC3314">
        <w:t>bisher definierte Standardaktion ausgeführt wird</w:t>
      </w:r>
      <w:r w:rsidR="00B213FE">
        <w:t xml:space="preserve"> </w:t>
      </w:r>
      <w:r w:rsidR="00B213FE">
        <w:fldChar w:fldCharType="begin"/>
      </w:r>
      <w:r w:rsidR="00813922">
        <w:instrText xml:space="preserve"> ADDIN ZOTERO_ITEM CSL_CITATION {"citationID":"jwAV6UHd","properties":{"formattedCitation":"({\\i{}Event.preventDefault()}, n.d.)","plainCitation":"(Event.preventDefault(), n.d.)","noteIndex":0},"citationItems":[{"id":517,"uris":["http://zotero.org/groups/2464718/items/IXSLJ2MH"],"uri":["http://zotero.org/groups/2464718/items/IXSLJ2MH"],"itemData":{"id":517,"type":"webpage","abstract":"The Event interface's preventDefault() method tells the user agent that if the event does not get explicitly handled, its default action should not be taken as it normally would be.","container-title":"MDN Web Docs","language":"en","note":"source: developer.mozilla.org","title":"Event.preventDefault()","URL":"https://developer.mozilla.org/en-US/docs/Web/API/Event/preventDefault","accessed":{"date-parts":[["2020",4,13]]}}}],"schema":"https://github.com/citation-style-language/schema/raw/master/csl-citation.json"} </w:instrText>
      </w:r>
      <w:r w:rsidR="00B213FE">
        <w:fldChar w:fldCharType="separate"/>
      </w:r>
      <w:r w:rsidR="00813922" w:rsidRPr="00813922">
        <w:rPr>
          <w:rFonts w:cs="Times New Roman"/>
        </w:rPr>
        <w:t>(</w:t>
      </w:r>
      <w:r w:rsidR="00813922" w:rsidRPr="00813922">
        <w:rPr>
          <w:rFonts w:cs="Times New Roman"/>
          <w:i/>
          <w:iCs/>
        </w:rPr>
        <w:t>Event.preventDefault()</w:t>
      </w:r>
      <w:r w:rsidR="00813922" w:rsidRPr="00813922">
        <w:rPr>
          <w:rFonts w:cs="Times New Roman"/>
        </w:rPr>
        <w:t>, n.d.)</w:t>
      </w:r>
      <w:r w:rsidR="00B213FE">
        <w:fldChar w:fldCharType="end"/>
      </w:r>
      <w:r w:rsidR="00DC3314">
        <w:t xml:space="preserve">. Anschließend wird der </w:t>
      </w:r>
      <w:proofErr w:type="spellStart"/>
      <w:r w:rsidR="00DC3314">
        <w:t>HTTPRequest</w:t>
      </w:r>
      <w:proofErr w:type="spellEnd"/>
      <w:r w:rsidR="00DC3314">
        <w:t xml:space="preserve"> mit dem Typ </w:t>
      </w:r>
      <w:r w:rsidR="00DC3314" w:rsidRPr="00167155">
        <w:rPr>
          <w:i/>
          <w:iCs/>
        </w:rPr>
        <w:t>open</w:t>
      </w:r>
      <w:r w:rsidR="00167155">
        <w:rPr>
          <w:i/>
          <w:iCs/>
        </w:rPr>
        <w:t xml:space="preserve"> </w:t>
      </w:r>
      <w:r w:rsidR="00167155">
        <w:t xml:space="preserve">und der Methode </w:t>
      </w:r>
      <w:r w:rsidR="00167155" w:rsidRPr="00167155">
        <w:rPr>
          <w:i/>
          <w:iCs/>
        </w:rPr>
        <w:t>GET</w:t>
      </w:r>
      <w:r w:rsidR="00167155">
        <w:rPr>
          <w:i/>
          <w:iCs/>
        </w:rPr>
        <w:t xml:space="preserve"> </w:t>
      </w:r>
      <w:r w:rsidR="00775360">
        <w:t>und der in Manipulation 3 bereits verwendeten URL definiert.</w:t>
      </w:r>
      <w:r w:rsidR="008A3AF0">
        <w:tab/>
      </w:r>
      <w:r w:rsidR="00813922">
        <w:br/>
      </w:r>
      <w:r w:rsidR="00B3023C">
        <w:t>Anschließend wird</w:t>
      </w:r>
      <w:r w:rsidR="00792170">
        <w:t>,</w:t>
      </w:r>
      <w:r w:rsidR="00B3023C">
        <w:t xml:space="preserve"> wie in Manipulation 3</w:t>
      </w:r>
      <w:r w:rsidR="00792170">
        <w:t>,</w:t>
      </w:r>
      <w:r w:rsidR="00B3023C">
        <w:t xml:space="preserve"> </w:t>
      </w:r>
      <w:r w:rsidR="001C608D">
        <w:t xml:space="preserve">mit der Methode </w:t>
      </w:r>
      <w:proofErr w:type="spellStart"/>
      <w:r w:rsidR="001C608D" w:rsidRPr="001C608D">
        <w:rPr>
          <w:i/>
          <w:iCs/>
        </w:rPr>
        <w:t>onload</w:t>
      </w:r>
      <w:proofErr w:type="spellEnd"/>
      <w:r w:rsidR="001C608D">
        <w:rPr>
          <w:i/>
          <w:iCs/>
        </w:rPr>
        <w:t xml:space="preserve"> </w:t>
      </w:r>
      <w:r w:rsidR="001C608D">
        <w:t xml:space="preserve">festgelegt, dass bei Aussteuerung des </w:t>
      </w:r>
      <w:proofErr w:type="spellStart"/>
      <w:r w:rsidR="001C608D">
        <w:t>Requests</w:t>
      </w:r>
      <w:proofErr w:type="spellEnd"/>
      <w:r w:rsidR="001C608D">
        <w:t xml:space="preserve"> </w:t>
      </w:r>
      <w:r w:rsidR="00CB2E55">
        <w:t xml:space="preserve">Daten abgerufen werden. Im Gegensatz zu Manipulation 3 sollen diese aber nun </w:t>
      </w:r>
      <w:proofErr w:type="spellStart"/>
      <w:r w:rsidR="00CB2E55">
        <w:t>NutzerInnen</w:t>
      </w:r>
      <w:proofErr w:type="spellEnd"/>
      <w:r w:rsidR="00CB2E55">
        <w:t xml:space="preserve"> präsentiert werden. Dazu </w:t>
      </w:r>
      <w:r w:rsidR="000B79B3">
        <w:t>wird</w:t>
      </w:r>
      <w:r w:rsidR="00CB2E55">
        <w:t xml:space="preserve"> eine weitere Methode</w:t>
      </w:r>
      <w:r w:rsidR="000B79B3">
        <w:t xml:space="preserve"> </w:t>
      </w:r>
      <w:proofErr w:type="spellStart"/>
      <w:r w:rsidR="000B79B3" w:rsidRPr="00792170">
        <w:rPr>
          <w:i/>
          <w:iCs/>
        </w:rPr>
        <w:t>JSON.parse</w:t>
      </w:r>
      <w:proofErr w:type="spellEnd"/>
      <w:r w:rsidR="000B79B3">
        <w:t xml:space="preserve"> angewendet</w:t>
      </w:r>
      <w:r w:rsidR="00D21022">
        <w:t xml:space="preserve"> </w:t>
      </w:r>
      <w:r w:rsidR="00D21022">
        <w:fldChar w:fldCharType="begin"/>
      </w:r>
      <w:r w:rsidR="002654DA">
        <w:instrText xml:space="preserve"> ADDIN ZOTERO_ITEM CSL_CITATION {"citationID":"sXaV5S44","properties":{"formattedCitation":"({\\i{}JSON.parse()}, n.d.)","plainCitation":"(JSON.parse(), n.d.)","noteIndex":0},"citationItems":[{"id":519,"uris":["http://zotero.org/groups/2464718/items/S3FIKFRQ"],"uri":["http://zotero.org/groups/2464718/items/S3FIKFRQ"],"itemData":{"id":519,"type":"webpage","abstract":"The JSON.parse() method parses a JSON string, constructing the JavaScript value or object described by the string. An optional reviver function can be provided to perform a transformation on the resulting object before it is returned.","container-title":"MDN Web Docs","language":"en","note":"source: developer.mozilla.org","title":"JSON.parse()","URL":"https://developer.mozilla.org/en-US/docs/Web/JavaScript/Reference/Global_Objects/JSON/parse","accessed":{"date-parts":[["2020",4,13]]}}}],"schema":"https://github.com/citation-style-language/schema/raw/master/csl-citation.json"} </w:instrText>
      </w:r>
      <w:r w:rsidR="00D21022">
        <w:fldChar w:fldCharType="separate"/>
      </w:r>
      <w:r w:rsidR="002654DA" w:rsidRPr="002654DA">
        <w:rPr>
          <w:rFonts w:cs="Times New Roman"/>
        </w:rPr>
        <w:t>(</w:t>
      </w:r>
      <w:r w:rsidR="002654DA" w:rsidRPr="002654DA">
        <w:rPr>
          <w:rFonts w:cs="Times New Roman"/>
          <w:i/>
          <w:iCs/>
        </w:rPr>
        <w:t>JSON.parse()</w:t>
      </w:r>
      <w:r w:rsidR="002654DA" w:rsidRPr="002654DA">
        <w:rPr>
          <w:rFonts w:cs="Times New Roman"/>
        </w:rPr>
        <w:t>, n.d.)</w:t>
      </w:r>
      <w:r w:rsidR="00D21022">
        <w:fldChar w:fldCharType="end"/>
      </w:r>
      <w:r w:rsidR="00D21022">
        <w:t xml:space="preserve"> </w:t>
      </w:r>
      <w:r w:rsidR="000B79B3">
        <w:t xml:space="preserve">. Diese liest die abgerufene JSON-Datei aus wodurch der Inhalt zu normal leserlichem Inhalt entpackt wird. </w:t>
      </w:r>
      <w:r w:rsidR="002654DA">
        <w:t>Diese ausgel</w:t>
      </w:r>
      <w:r w:rsidR="00792170">
        <w:t>e</w:t>
      </w:r>
      <w:r w:rsidR="002654DA">
        <w:t xml:space="preserve">senen Daten werden in einer Variablen gespeichert, die mit der </w:t>
      </w:r>
      <w:r w:rsidR="00576B14">
        <w:t>selbst definierten Funktion</w:t>
      </w:r>
      <w:r w:rsidR="002654DA">
        <w:t xml:space="preserve"> </w:t>
      </w:r>
      <w:proofErr w:type="spellStart"/>
      <w:r w:rsidR="00BD5502" w:rsidRPr="00576B14">
        <w:rPr>
          <w:i/>
          <w:iCs/>
        </w:rPr>
        <w:t>createHTML</w:t>
      </w:r>
      <w:proofErr w:type="spellEnd"/>
      <w:r w:rsidR="00BD5502">
        <w:t xml:space="preserve"> als HTML-Element gespeichert </w:t>
      </w:r>
      <w:r w:rsidR="00792170">
        <w:t>werden</w:t>
      </w:r>
      <w:r w:rsidR="00BD5502">
        <w:t xml:space="preserve">. </w:t>
      </w:r>
      <w:r w:rsidR="008A3AF0">
        <w:tab/>
      </w:r>
      <w:r w:rsidR="00792170">
        <w:rPr>
          <w:rFonts w:ascii="Helvetica Neue Thin" w:eastAsiaTheme="majorEastAsia" w:hAnsi="Helvetica Neue Thin" w:cstheme="majorBidi"/>
          <w:bCs/>
          <w:color w:val="4A66AC" w:themeColor="accent1"/>
          <w:sz w:val="26"/>
          <w:szCs w:val="26"/>
        </w:rPr>
        <w:br/>
      </w:r>
      <w:r w:rsidR="00576B14">
        <w:t xml:space="preserve">Die Funktion </w:t>
      </w:r>
      <w:proofErr w:type="spellStart"/>
      <w:r w:rsidR="00576B14" w:rsidRPr="00792170">
        <w:rPr>
          <w:i/>
          <w:iCs/>
        </w:rPr>
        <w:t>createHTML</w:t>
      </w:r>
      <w:proofErr w:type="spellEnd"/>
      <w:r w:rsidR="00D96914">
        <w:t xml:space="preserve"> kreiert ein </w:t>
      </w:r>
      <w:proofErr w:type="spellStart"/>
      <w:r w:rsidR="00D96914">
        <w:t>Div</w:t>
      </w:r>
      <w:proofErr w:type="spellEnd"/>
      <w:r w:rsidR="00D96914">
        <w:t xml:space="preserve">-Element, das für </w:t>
      </w:r>
      <w:r w:rsidR="00283FC8">
        <w:t>jedes Objekt in der JSON-Datei ein Paragraph-Element erstellt und es mit dem</w:t>
      </w:r>
      <w:r w:rsidR="00F630AE">
        <w:t xml:space="preserve"> entpackten</w:t>
      </w:r>
      <w:r w:rsidR="00283FC8">
        <w:t xml:space="preserve"> JSON-</w:t>
      </w:r>
      <w:r w:rsidR="00F630AE">
        <w:t>Objekt füllt. Anschließend</w:t>
      </w:r>
      <w:r w:rsidR="00EE3EEC">
        <w:t xml:space="preserve"> wird die Positionierung </w:t>
      </w:r>
      <w:r w:rsidR="00F86109">
        <w:t>dieses neu erstellen</w:t>
      </w:r>
      <w:r w:rsidR="00EE3EEC">
        <w:t xml:space="preserve"> HTML-Element </w:t>
      </w:r>
      <w:r w:rsidR="00F86109">
        <w:t xml:space="preserve">mit der Methode </w:t>
      </w:r>
      <w:proofErr w:type="spellStart"/>
      <w:proofErr w:type="gramStart"/>
      <w:r w:rsidR="00F86109" w:rsidRPr="00792170">
        <w:rPr>
          <w:i/>
          <w:iCs/>
        </w:rPr>
        <w:t>insertAdjacentHTML</w:t>
      </w:r>
      <w:proofErr w:type="spellEnd"/>
      <w:r w:rsidR="00F86109" w:rsidRPr="00792170">
        <w:rPr>
          <w:i/>
          <w:iCs/>
        </w:rPr>
        <w:t>(</w:t>
      </w:r>
      <w:proofErr w:type="gramEnd"/>
      <w:r w:rsidR="00F86109" w:rsidRPr="00792170">
        <w:rPr>
          <w:i/>
          <w:iCs/>
        </w:rPr>
        <w:t>)</w:t>
      </w:r>
      <w:r w:rsidR="00AE3A5B">
        <w:t xml:space="preserve"> festgel</w:t>
      </w:r>
      <w:r w:rsidR="00792170">
        <w:t>e</w:t>
      </w:r>
      <w:r w:rsidR="00AE3A5B">
        <w:t xml:space="preserve">gt, indem diese an dem vorher unter dem Ajax Button definierten HTML-Element aufgerufen wird. Mit dem Attribut </w:t>
      </w:r>
      <w:proofErr w:type="spellStart"/>
      <w:r w:rsidR="00626D2E" w:rsidRPr="00626D2E">
        <w:rPr>
          <w:i/>
          <w:iCs/>
        </w:rPr>
        <w:t>beforeend</w:t>
      </w:r>
      <w:proofErr w:type="spellEnd"/>
      <w:r w:rsidR="00626D2E">
        <w:rPr>
          <w:i/>
          <w:iCs/>
        </w:rPr>
        <w:t xml:space="preserve"> </w:t>
      </w:r>
      <w:r w:rsidR="00626D2E">
        <w:t>wird das neu erstellte JSON-HTML unter dem vorher festgelegten Ajax-</w:t>
      </w:r>
      <w:proofErr w:type="spellStart"/>
      <w:r w:rsidR="00626D2E">
        <w:t>Div</w:t>
      </w:r>
      <w:proofErr w:type="spellEnd"/>
      <w:r w:rsidR="00626D2E">
        <w:t xml:space="preserve"> auf der Benutzeroberfläche angezeigt. </w:t>
      </w:r>
      <w:r w:rsidR="00F26802">
        <w:t xml:space="preserve">Somit ist der </w:t>
      </w:r>
      <w:proofErr w:type="spellStart"/>
      <w:r w:rsidR="00F26802">
        <w:t>HTTPRequest</w:t>
      </w:r>
      <w:proofErr w:type="spellEnd"/>
      <w:r w:rsidR="00F26802">
        <w:t xml:space="preserve"> </w:t>
      </w:r>
      <w:r w:rsidR="006C3302">
        <w:t>mit folgenden Merkmalen</w:t>
      </w:r>
      <w:r w:rsidR="00F26802">
        <w:t xml:space="preserve"> definiert</w:t>
      </w:r>
      <w:r w:rsidR="00792170">
        <w:t>:</w:t>
      </w:r>
    </w:p>
    <w:p w14:paraId="74FD4673" w14:textId="5E89C41E" w:rsidR="00792170" w:rsidRDefault="006C3302" w:rsidP="008A3AF0">
      <w:pPr>
        <w:pStyle w:val="ListParagraph"/>
        <w:numPr>
          <w:ilvl w:val="0"/>
          <w:numId w:val="8"/>
        </w:numPr>
        <w:spacing w:line="360" w:lineRule="auto"/>
        <w:jc w:val="both"/>
      </w:pPr>
      <w:r>
        <w:t>reagiert auf das Klickevent an Button3</w:t>
      </w:r>
    </w:p>
    <w:p w14:paraId="0EF5B79C" w14:textId="35E8C969" w:rsidR="00792170" w:rsidRDefault="00960D6A" w:rsidP="008A3AF0">
      <w:pPr>
        <w:pStyle w:val="ListParagraph"/>
        <w:numPr>
          <w:ilvl w:val="0"/>
          <w:numId w:val="8"/>
        </w:numPr>
        <w:spacing w:line="360" w:lineRule="auto"/>
        <w:jc w:val="both"/>
      </w:pPr>
      <w:r>
        <w:t>vermeidet die Standardaktion des Buttons</w:t>
      </w:r>
    </w:p>
    <w:p w14:paraId="4D8B852B" w14:textId="7C453E14" w:rsidR="00792170" w:rsidRDefault="00960D6A" w:rsidP="008A3AF0">
      <w:pPr>
        <w:pStyle w:val="ListParagraph"/>
        <w:numPr>
          <w:ilvl w:val="0"/>
          <w:numId w:val="8"/>
        </w:numPr>
        <w:spacing w:line="360" w:lineRule="auto"/>
        <w:jc w:val="both"/>
      </w:pPr>
      <w:r>
        <w:t>greift auf die definierte URL zu und zieht davon JSON-Daten</w:t>
      </w:r>
    </w:p>
    <w:p w14:paraId="10661DD4" w14:textId="77777777" w:rsidR="00792170" w:rsidRDefault="00977A86" w:rsidP="008A3AF0">
      <w:pPr>
        <w:pStyle w:val="ListParagraph"/>
        <w:numPr>
          <w:ilvl w:val="0"/>
          <w:numId w:val="8"/>
        </w:numPr>
        <w:spacing w:line="360" w:lineRule="auto"/>
        <w:jc w:val="both"/>
      </w:pPr>
      <w:r>
        <w:t>liest JSON-Datei aus und kreiert ein HTML-Element</w:t>
      </w:r>
    </w:p>
    <w:p w14:paraId="184C8472" w14:textId="076B7B48" w:rsidR="009D7A0A" w:rsidRPr="00792170" w:rsidRDefault="009D7A0A" w:rsidP="008A3AF0">
      <w:pPr>
        <w:pStyle w:val="ListParagraph"/>
        <w:numPr>
          <w:ilvl w:val="0"/>
          <w:numId w:val="8"/>
        </w:numPr>
        <w:spacing w:line="360" w:lineRule="auto"/>
        <w:jc w:val="both"/>
      </w:pPr>
      <w:r>
        <w:t>zeigt JSON-Inhalte auf der Benutzeroberfläche an</w:t>
      </w:r>
    </w:p>
    <w:p w14:paraId="2A63793C" w14:textId="6FC8180F" w:rsidR="00792170" w:rsidRPr="00AE3DDC" w:rsidRDefault="00977A86" w:rsidP="008A3AF0">
      <w:pPr>
        <w:spacing w:line="360" w:lineRule="auto"/>
        <w:jc w:val="both"/>
      </w:pPr>
      <w:r>
        <w:t xml:space="preserve">Nun wird der </w:t>
      </w:r>
      <w:proofErr w:type="spellStart"/>
      <w:r w:rsidR="00792170">
        <w:t>HTTP</w:t>
      </w:r>
      <w:r>
        <w:t>Request</w:t>
      </w:r>
      <w:proofErr w:type="spellEnd"/>
      <w:r>
        <w:t xml:space="preserve"> wie in Manipulation 3 mit der Methode </w:t>
      </w:r>
      <w:r w:rsidRPr="00977A86">
        <w:rPr>
          <w:i/>
          <w:iCs/>
        </w:rPr>
        <w:t>send</w:t>
      </w:r>
      <w:r>
        <w:rPr>
          <w:i/>
          <w:iCs/>
        </w:rPr>
        <w:t xml:space="preserve"> </w:t>
      </w:r>
      <w:r w:rsidR="00792170">
        <w:t>abgeschickt</w:t>
      </w:r>
      <w:r>
        <w:t xml:space="preserve">. </w:t>
      </w:r>
    </w:p>
    <w:p w14:paraId="58A75F8A" w14:textId="77777777" w:rsidR="00584B81" w:rsidRDefault="00584B81" w:rsidP="008A3AF0">
      <w:pPr>
        <w:pStyle w:val="Heading2"/>
        <w:spacing w:line="360" w:lineRule="auto"/>
        <w:jc w:val="both"/>
      </w:pPr>
      <w:r>
        <w:lastRenderedPageBreak/>
        <w:t>Persönliche Reflexion</w:t>
      </w:r>
    </w:p>
    <w:p w14:paraId="28090415" w14:textId="77777777" w:rsidR="00584B81" w:rsidRDefault="00584B81" w:rsidP="008A3AF0">
      <w:pPr>
        <w:pStyle w:val="Heading3"/>
        <w:spacing w:line="360" w:lineRule="auto"/>
        <w:jc w:val="both"/>
      </w:pPr>
      <w:r w:rsidRPr="00C6778B">
        <w:t>Probleme und Hindernisse</w:t>
      </w:r>
    </w:p>
    <w:p w14:paraId="631DEDA0" w14:textId="13687A1F" w:rsidR="00C6778B" w:rsidRDefault="005B0927" w:rsidP="008A3AF0">
      <w:pPr>
        <w:spacing w:line="360" w:lineRule="auto"/>
        <w:jc w:val="both"/>
      </w:pPr>
      <w:r>
        <w:t xml:space="preserve">Als Grundlage diente auch hier das in Manipulation 3 angegebene </w:t>
      </w:r>
      <w:r w:rsidRPr="00792170">
        <w:rPr>
          <w:i/>
          <w:iCs/>
        </w:rPr>
        <w:t>YouTube</w:t>
      </w:r>
      <w:r>
        <w:t xml:space="preserve">-Tutorial. </w:t>
      </w:r>
      <w:r w:rsidR="004A303F" w:rsidRPr="004A303F">
        <w:t xml:space="preserve">Allerdings waren einige Veränderungen an der </w:t>
      </w:r>
      <w:proofErr w:type="spellStart"/>
      <w:r w:rsidR="004A303F" w:rsidRPr="00792170">
        <w:rPr>
          <w:i/>
          <w:iCs/>
        </w:rPr>
        <w:t>createHTML</w:t>
      </w:r>
      <w:proofErr w:type="spellEnd"/>
      <w:r w:rsidR="004A303F" w:rsidRPr="004A303F">
        <w:t xml:space="preserve">-Funktion notwendig, damit diese funktionierte. Hierbei unterstützen mich ebenfalls meine Kollegen mit hilfreichen Tipps und </w:t>
      </w:r>
      <w:r w:rsidR="004A303F">
        <w:t xml:space="preserve">Verbesserungsvorschlägen für meinen Code, besonders bei dem </w:t>
      </w:r>
      <w:proofErr w:type="spellStart"/>
      <w:r w:rsidR="004A303F" w:rsidRPr="00792170">
        <w:rPr>
          <w:i/>
          <w:iCs/>
        </w:rPr>
        <w:t>for</w:t>
      </w:r>
      <w:proofErr w:type="spellEnd"/>
      <w:r w:rsidR="004A303F" w:rsidRPr="00792170">
        <w:rPr>
          <w:i/>
          <w:iCs/>
        </w:rPr>
        <w:t>-loop</w:t>
      </w:r>
      <w:r w:rsidR="004A303F">
        <w:t xml:space="preserve"> innerhalb der Funktion. </w:t>
      </w:r>
      <w:r w:rsidR="004A303F" w:rsidRPr="00BF68F5">
        <w:t>D</w:t>
      </w:r>
      <w:r w:rsidR="00BF68F5" w:rsidRPr="00BF68F5">
        <w:t xml:space="preserve">ieser war ständig fehlerhaft, allerdings konnte ich den Fehler nicht </w:t>
      </w:r>
      <w:r w:rsidR="00792170">
        <w:t xml:space="preserve">selbständig </w:t>
      </w:r>
      <w:r w:rsidR="00BF68F5" w:rsidRPr="00BF68F5">
        <w:t>zurückverfolgen</w:t>
      </w:r>
      <w:r w:rsidR="00BF68F5">
        <w:t xml:space="preserve">. </w:t>
      </w:r>
      <w:r w:rsidR="00BF68F5" w:rsidRPr="00BF68F5">
        <w:t>Durch ein kleines praktisches Tutorial</w:t>
      </w:r>
      <w:r w:rsidR="00792170">
        <w:t xml:space="preserve"> meiner Kollegen im Thema</w:t>
      </w:r>
      <w:r w:rsidR="00BF68F5" w:rsidRPr="00BF68F5">
        <w:t xml:space="preserve"> </w:t>
      </w:r>
      <w:proofErr w:type="spellStart"/>
      <w:r w:rsidR="00BF68F5" w:rsidRPr="00792170">
        <w:rPr>
          <w:i/>
          <w:iCs/>
        </w:rPr>
        <w:t>Debuggin</w:t>
      </w:r>
      <w:proofErr w:type="spellEnd"/>
      <w:r w:rsidR="00BF68F5" w:rsidRPr="00BF68F5">
        <w:t xml:space="preserve"> </w:t>
      </w:r>
      <w:r w:rsidR="00BF68F5" w:rsidRPr="00792170">
        <w:rPr>
          <w:i/>
          <w:iCs/>
        </w:rPr>
        <w:t xml:space="preserve">mit dem Google Chrome </w:t>
      </w:r>
      <w:proofErr w:type="spellStart"/>
      <w:r w:rsidR="00BF68F5" w:rsidRPr="00792170">
        <w:rPr>
          <w:i/>
          <w:iCs/>
        </w:rPr>
        <w:t>Dev</w:t>
      </w:r>
      <w:proofErr w:type="spellEnd"/>
      <w:r w:rsidR="00BF68F5" w:rsidRPr="00792170">
        <w:rPr>
          <w:i/>
          <w:iCs/>
        </w:rPr>
        <w:t xml:space="preserve"> Tool</w:t>
      </w:r>
      <w:r w:rsidR="00BF68F5">
        <w:t xml:space="preserve"> konnte ich den Fehler dann schnell beheben. </w:t>
      </w:r>
      <w:r w:rsidR="00792170">
        <w:t xml:space="preserve">Es lag daran, dass ich normale Kommata statt Semikolon innerhalb der </w:t>
      </w:r>
      <w:proofErr w:type="spellStart"/>
      <w:r w:rsidR="00792170" w:rsidRPr="00792170">
        <w:rPr>
          <w:i/>
          <w:iCs/>
        </w:rPr>
        <w:t>For</w:t>
      </w:r>
      <w:proofErr w:type="spellEnd"/>
      <w:r w:rsidR="00792170" w:rsidRPr="00792170">
        <w:rPr>
          <w:i/>
          <w:iCs/>
        </w:rPr>
        <w:t>-Schleife</w:t>
      </w:r>
      <w:r w:rsidR="00792170">
        <w:t xml:space="preserve"> verwendete.</w:t>
      </w:r>
    </w:p>
    <w:p w14:paraId="332AE058" w14:textId="77777777" w:rsidR="00BF68F5" w:rsidRPr="00823CDF" w:rsidRDefault="00BF68F5" w:rsidP="008A3AF0">
      <w:pPr>
        <w:pStyle w:val="Heading3"/>
        <w:spacing w:line="360" w:lineRule="auto"/>
        <w:jc w:val="both"/>
      </w:pPr>
      <w:r>
        <w:t>Zwischenfazit</w:t>
      </w:r>
    </w:p>
    <w:p w14:paraId="34F19697" w14:textId="50613C3D" w:rsidR="00BF68F5" w:rsidRDefault="00BF68F5" w:rsidP="008A3AF0">
      <w:pPr>
        <w:spacing w:line="360" w:lineRule="auto"/>
        <w:jc w:val="both"/>
      </w:pPr>
      <w:r>
        <w:t>Diese Manipulation hat mir besonders gut gefallen, da ich meine Schritte zuvor mit einbinden konnt</w:t>
      </w:r>
      <w:r w:rsidR="00B6040E">
        <w:t xml:space="preserve">e. </w:t>
      </w:r>
      <w:r w:rsidR="00B6040E" w:rsidRPr="00B6040E">
        <w:t>Das gab mir das Gefühl etwas programmiert zu haben, das</w:t>
      </w:r>
      <w:r w:rsidR="00B6040E">
        <w:t xml:space="preserve"> komplexer ist und wirklich in der Realität angewandt werden kann</w:t>
      </w:r>
      <w:r w:rsidR="00792170">
        <w:t xml:space="preserve">, sowie </w:t>
      </w:r>
      <w:r w:rsidR="00B6040E">
        <w:t xml:space="preserve">einen deutlichen </w:t>
      </w:r>
      <w:r w:rsidR="00792170">
        <w:t>M</w:t>
      </w:r>
      <w:r w:rsidR="00B6040E">
        <w:t xml:space="preserve">ehrwert bringt. </w:t>
      </w:r>
      <w:r w:rsidR="00F05C51" w:rsidRPr="00F05C51">
        <w:t xml:space="preserve">Dies ist die komplexeste Manipulation dieses </w:t>
      </w:r>
      <w:proofErr w:type="spellStart"/>
      <w:r w:rsidR="00F05C51" w:rsidRPr="00F05C51">
        <w:t>Assignments</w:t>
      </w:r>
      <w:proofErr w:type="spellEnd"/>
      <w:r w:rsidR="00F05C51" w:rsidRPr="00F05C51">
        <w:t xml:space="preserve"> und hat mich</w:t>
      </w:r>
      <w:r w:rsidR="00F05C51">
        <w:t xml:space="preserve"> lange beschäftigt. </w:t>
      </w:r>
      <w:r w:rsidR="00F05C51" w:rsidRPr="00242045">
        <w:t>Der Code besteht aus deut</w:t>
      </w:r>
      <w:r w:rsidR="00242045" w:rsidRPr="00242045">
        <w:t>l</w:t>
      </w:r>
      <w:r w:rsidR="00F05C51" w:rsidRPr="00242045">
        <w:t>ich mehr Bestandteilen</w:t>
      </w:r>
      <w:r w:rsidR="00242045" w:rsidRPr="00242045">
        <w:t>, die in komplexerer Art und Weise zus</w:t>
      </w:r>
      <w:r w:rsidR="00242045">
        <w:t xml:space="preserve">ammenarbeiten. </w:t>
      </w:r>
      <w:r w:rsidR="00242045" w:rsidRPr="00242045">
        <w:t>Doch durch die tiefe Arbeit an den vorherigen Manipulationen konnt</w:t>
      </w:r>
      <w:r w:rsidR="00792170">
        <w:t xml:space="preserve">e </w:t>
      </w:r>
      <w:r w:rsidR="00242045" w:rsidRPr="00242045">
        <w:t xml:space="preserve">ich bereits viel Wissen </w:t>
      </w:r>
      <w:r w:rsidR="00792170">
        <w:t>auf</w:t>
      </w:r>
      <w:r w:rsidR="00242045" w:rsidRPr="00242045">
        <w:t xml:space="preserve"> diese</w:t>
      </w:r>
      <w:r w:rsidR="00792170">
        <w:t xml:space="preserve"> </w:t>
      </w:r>
      <w:r w:rsidR="00242045" w:rsidRPr="00242045">
        <w:t>anwenden. Ohne die Vorarbeit an den ersten dreien wäre ich sicher ersch</w:t>
      </w:r>
      <w:r w:rsidR="00792170">
        <w:t>la</w:t>
      </w:r>
      <w:r w:rsidR="00242045" w:rsidRPr="00242045">
        <w:t xml:space="preserve">gen gewesen von der </w:t>
      </w:r>
      <w:r w:rsidR="00242045">
        <w:t xml:space="preserve">vierten. Das zeigt mir, dass </w:t>
      </w:r>
      <w:r w:rsidR="00792170">
        <w:t xml:space="preserve">man </w:t>
      </w:r>
      <w:r w:rsidR="00A00913">
        <w:t xml:space="preserve">auch komplexere Probleme und Aufgaben mit JS bewältigen kann indem man sie in seine einzelnen Teile </w:t>
      </w:r>
      <w:proofErr w:type="spellStart"/>
      <w:r w:rsidR="00A00913">
        <w:t>destrukturiert</w:t>
      </w:r>
      <w:proofErr w:type="spellEnd"/>
      <w:r w:rsidR="00A00913">
        <w:t xml:space="preserve"> und angeht. </w:t>
      </w:r>
    </w:p>
    <w:p w14:paraId="174D646E" w14:textId="7495E213" w:rsidR="00A76BBA" w:rsidRPr="008A3AF0" w:rsidRDefault="00612610" w:rsidP="008A3AF0">
      <w:pPr>
        <w:pStyle w:val="Heading1"/>
        <w:spacing w:line="360" w:lineRule="auto"/>
        <w:jc w:val="both"/>
      </w:pPr>
      <w:r w:rsidRPr="008A3AF0">
        <w:t>5</w:t>
      </w:r>
      <w:r w:rsidR="00A76BBA" w:rsidRPr="008A3AF0">
        <w:t xml:space="preserve"> </w:t>
      </w:r>
      <w:r w:rsidR="00E62CA7" w:rsidRPr="008A3AF0">
        <w:t>Klick Zähler</w:t>
      </w:r>
    </w:p>
    <w:p w14:paraId="0F12A05D" w14:textId="35431988" w:rsidR="00A76BBA" w:rsidRPr="008A3AF0" w:rsidRDefault="00A76BBA" w:rsidP="008A3AF0">
      <w:pPr>
        <w:pStyle w:val="Heading2"/>
        <w:spacing w:line="360" w:lineRule="auto"/>
        <w:jc w:val="both"/>
      </w:pPr>
      <w:r w:rsidRPr="008A3AF0">
        <w:t>Idee</w:t>
      </w:r>
    </w:p>
    <w:p w14:paraId="6A374AED" w14:textId="2E5EEF79" w:rsidR="00E62CA7" w:rsidRDefault="00E62CA7" w:rsidP="008A3AF0">
      <w:pPr>
        <w:spacing w:line="360" w:lineRule="auto"/>
        <w:jc w:val="both"/>
      </w:pPr>
      <w:r w:rsidRPr="00BA71B6">
        <w:t xml:space="preserve">Beim zweiten wiederholten Klicken auf Button1 soll dieser die Füllfarbe wechseln. </w:t>
      </w:r>
    </w:p>
    <w:p w14:paraId="30445D26" w14:textId="77777777" w:rsidR="00BA71B6" w:rsidRDefault="00BA71B6" w:rsidP="008A3AF0">
      <w:pPr>
        <w:pStyle w:val="Heading2"/>
        <w:spacing w:line="360" w:lineRule="auto"/>
        <w:jc w:val="both"/>
      </w:pPr>
      <w:r>
        <w:t>Theoretischer Hintergrund</w:t>
      </w:r>
    </w:p>
    <w:p w14:paraId="5D23199B" w14:textId="697FA3C9" w:rsidR="00A76BBA" w:rsidRDefault="00BA71B6" w:rsidP="008A3AF0">
      <w:pPr>
        <w:spacing w:line="360" w:lineRule="auto"/>
        <w:jc w:val="both"/>
      </w:pPr>
      <w:r>
        <w:t xml:space="preserve">Ein solcher Klick-Counter wird </w:t>
      </w:r>
      <w:proofErr w:type="gramStart"/>
      <w:r>
        <w:t>eingesetzt</w:t>
      </w:r>
      <w:proofErr w:type="gramEnd"/>
      <w:r>
        <w:t xml:space="preserve"> um </w:t>
      </w:r>
      <w:r w:rsidR="00A940BD">
        <w:t xml:space="preserve">z.B. </w:t>
      </w:r>
      <w:r>
        <w:t xml:space="preserve">auf der SERP von </w:t>
      </w:r>
      <w:r w:rsidRPr="00A940BD">
        <w:rPr>
          <w:i/>
          <w:iCs/>
        </w:rPr>
        <w:t>Google</w:t>
      </w:r>
      <w:r>
        <w:t xml:space="preserve"> bereits besuchte Links lilafarben anzeigen zu lassen. Dies </w:t>
      </w:r>
      <w:proofErr w:type="spellStart"/>
      <w:r>
        <w:t>erleichert</w:t>
      </w:r>
      <w:proofErr w:type="spellEnd"/>
      <w:r>
        <w:t xml:space="preserve"> </w:t>
      </w:r>
      <w:proofErr w:type="spellStart"/>
      <w:r>
        <w:t>NutzterInnen</w:t>
      </w:r>
      <w:proofErr w:type="spellEnd"/>
      <w:r>
        <w:t xml:space="preserve"> die Orientierung und vermeidet eine hohe </w:t>
      </w:r>
      <w:proofErr w:type="spellStart"/>
      <w:r>
        <w:t>Bounce</w:t>
      </w:r>
      <w:proofErr w:type="spellEnd"/>
      <w:r>
        <w:t>-Rate, die durch versehentliches Wiederbesuchen und schnelles Verlassen von Websites entstehen würde.</w:t>
      </w:r>
      <w:r w:rsidR="006F62E0">
        <w:t xml:space="preserve"> </w:t>
      </w:r>
      <w:r w:rsidR="00E924B0">
        <w:t xml:space="preserve">Dazu wird </w:t>
      </w:r>
      <w:r w:rsidR="00A940BD">
        <w:t xml:space="preserve">eine </w:t>
      </w:r>
      <w:proofErr w:type="spellStart"/>
      <w:r w:rsidR="00A940BD" w:rsidRPr="00A940BD">
        <w:rPr>
          <w:i/>
          <w:iCs/>
        </w:rPr>
        <w:t>If</w:t>
      </w:r>
      <w:proofErr w:type="spellEnd"/>
      <w:r w:rsidR="00A940BD" w:rsidRPr="00A940BD">
        <w:rPr>
          <w:i/>
          <w:iCs/>
        </w:rPr>
        <w:t>-Bedingung</w:t>
      </w:r>
      <w:r w:rsidR="00A940BD">
        <w:t xml:space="preserve"> </w:t>
      </w:r>
      <w:r w:rsidR="00D9520F">
        <w:t xml:space="preserve">an das Klickevent angehangen, die die Änderung der Farbe bei </w:t>
      </w:r>
      <w:r w:rsidR="00A940BD">
        <w:t>Ü</w:t>
      </w:r>
      <w:r w:rsidR="00D9520F">
        <w:t>bersteigen eine</w:t>
      </w:r>
      <w:r w:rsidR="00A940BD">
        <w:t>s</w:t>
      </w:r>
      <w:r w:rsidR="00D9520F">
        <w:t xml:space="preserve"> mitlaufenden Counters ausführt. </w:t>
      </w:r>
    </w:p>
    <w:p w14:paraId="6394E064" w14:textId="254605D1" w:rsidR="006441A1" w:rsidRDefault="006441A1" w:rsidP="008A3AF0">
      <w:pPr>
        <w:pStyle w:val="Heading2"/>
        <w:spacing w:line="360" w:lineRule="auto"/>
        <w:jc w:val="both"/>
      </w:pPr>
      <w:r>
        <w:lastRenderedPageBreak/>
        <w:t>Praktische Umsetzung</w:t>
      </w:r>
    </w:p>
    <w:p w14:paraId="0A59FBCB" w14:textId="37856E58" w:rsidR="00A80E80" w:rsidRDefault="00A80E80" w:rsidP="008A3AF0">
      <w:pPr>
        <w:spacing w:line="360" w:lineRule="auto"/>
        <w:jc w:val="both"/>
      </w:pPr>
      <w:r>
        <w:t xml:space="preserve">Im ersten Schritt wird eine Variable erstellt, die auf einen bestimmten Anfangswert </w:t>
      </w:r>
      <w:r w:rsidR="00B37B2B">
        <w:t>gesetzt wird</w:t>
      </w:r>
      <w:r w:rsidR="00A940BD">
        <w:t>;</w:t>
      </w:r>
      <w:r w:rsidR="00B37B2B">
        <w:t xml:space="preserve"> in diesem Fall 1. </w:t>
      </w:r>
      <w:r w:rsidR="002D0579">
        <w:t xml:space="preserve">Anschließend wird die Methode </w:t>
      </w:r>
      <w:proofErr w:type="spellStart"/>
      <w:proofErr w:type="gramStart"/>
      <w:r w:rsidR="002D0579" w:rsidRPr="00A940BD">
        <w:rPr>
          <w:i/>
          <w:iCs/>
        </w:rPr>
        <w:t>addEventListener</w:t>
      </w:r>
      <w:proofErr w:type="spellEnd"/>
      <w:r w:rsidR="002D0579" w:rsidRPr="00A940BD">
        <w:rPr>
          <w:i/>
          <w:iCs/>
        </w:rPr>
        <w:t>(</w:t>
      </w:r>
      <w:proofErr w:type="gramEnd"/>
      <w:r w:rsidR="002D0579" w:rsidRPr="00A940BD">
        <w:rPr>
          <w:i/>
          <w:iCs/>
        </w:rPr>
        <w:t>)</w:t>
      </w:r>
      <w:r w:rsidR="002D0579">
        <w:t xml:space="preserve"> an Button1 aufgerufen. Diese Methode addiert die zuvor initialisierte Variable bei jedem Aufruf um 1. </w:t>
      </w:r>
      <w:r w:rsidR="00B66C4E">
        <w:t xml:space="preserve">Außerdem wird in einer </w:t>
      </w:r>
      <w:proofErr w:type="spellStart"/>
      <w:r w:rsidR="00A940BD">
        <w:rPr>
          <w:i/>
          <w:iCs/>
        </w:rPr>
        <w:t>I</w:t>
      </w:r>
      <w:r w:rsidR="00B66C4E" w:rsidRPr="00A940BD">
        <w:rPr>
          <w:i/>
          <w:iCs/>
        </w:rPr>
        <w:t>f</w:t>
      </w:r>
      <w:proofErr w:type="spellEnd"/>
      <w:r w:rsidR="00B66C4E" w:rsidRPr="00A940BD">
        <w:rPr>
          <w:i/>
          <w:iCs/>
        </w:rPr>
        <w:t>-Bedingung</w:t>
      </w:r>
      <w:r w:rsidR="00A940BD">
        <w:t xml:space="preserve"> </w:t>
      </w:r>
      <w:r w:rsidR="00B66C4E">
        <w:t xml:space="preserve">festgelegt, dass der Button seine Füllfarbe ändert sobald er das zweite Mal angeklickt, die Funktion durch das Event also das zweite Mal ausgesteuert wurde. </w:t>
      </w:r>
      <w:r w:rsidR="007F3FA6">
        <w:t xml:space="preserve">Die Füllfarbe wird wie bei </w:t>
      </w:r>
      <w:r w:rsidR="00A940BD">
        <w:t>M</w:t>
      </w:r>
      <w:r w:rsidR="007F3FA6">
        <w:t xml:space="preserve">anipulation 1 durch die Methode style. </w:t>
      </w:r>
      <w:proofErr w:type="spellStart"/>
      <w:r w:rsidR="007F3FA6">
        <w:t>backgroundcolor</w:t>
      </w:r>
      <w:proofErr w:type="spellEnd"/>
      <w:r w:rsidR="007F3FA6">
        <w:t xml:space="preserve"> geändert. </w:t>
      </w:r>
    </w:p>
    <w:p w14:paraId="5BEA09D4" w14:textId="77777777" w:rsidR="00DB53B6" w:rsidRDefault="00DB53B6" w:rsidP="008A3AF0">
      <w:pPr>
        <w:pStyle w:val="Heading2"/>
        <w:spacing w:line="360" w:lineRule="auto"/>
        <w:jc w:val="both"/>
      </w:pPr>
      <w:r>
        <w:t>Persönliche Reflexion</w:t>
      </w:r>
    </w:p>
    <w:p w14:paraId="3C87FFBA" w14:textId="77777777" w:rsidR="00DB53B6" w:rsidRDefault="00DB53B6" w:rsidP="008A3AF0">
      <w:pPr>
        <w:pStyle w:val="Heading3"/>
        <w:spacing w:line="360" w:lineRule="auto"/>
        <w:jc w:val="both"/>
      </w:pPr>
      <w:r w:rsidRPr="00C6778B">
        <w:t>Probleme und Hindernisse</w:t>
      </w:r>
    </w:p>
    <w:p w14:paraId="7B49F87F" w14:textId="5C63B5B8" w:rsidR="00FB6E31" w:rsidRDefault="00BC2776" w:rsidP="008A3AF0">
      <w:pPr>
        <w:spacing w:line="360" w:lineRule="auto"/>
        <w:jc w:val="both"/>
      </w:pPr>
      <w:r>
        <w:t>Bei dieser Manipulation gab es keine Probleme und Hindernisse. Alle Probleme, die hier hätten auftauchen können</w:t>
      </w:r>
      <w:r w:rsidR="00A940BD">
        <w:t>,</w:t>
      </w:r>
      <w:r>
        <w:t xml:space="preserve"> </w:t>
      </w:r>
      <w:r w:rsidR="00A940BD">
        <w:t xml:space="preserve">begegneten mir bereits </w:t>
      </w:r>
      <w:r>
        <w:t xml:space="preserve">zuvor und </w:t>
      </w:r>
      <w:r w:rsidR="00A940BD">
        <w:t xml:space="preserve">ich </w:t>
      </w:r>
      <w:r>
        <w:t xml:space="preserve">wusste nun damit umzugehen bzw. konnte sie von vorneherein vermeiden. </w:t>
      </w:r>
    </w:p>
    <w:p w14:paraId="5D53DB3A" w14:textId="77777777" w:rsidR="00BC2776" w:rsidRPr="00823CDF" w:rsidRDefault="00BC2776" w:rsidP="008A3AF0">
      <w:pPr>
        <w:pStyle w:val="Heading3"/>
        <w:spacing w:line="360" w:lineRule="auto"/>
        <w:jc w:val="both"/>
      </w:pPr>
      <w:r>
        <w:t>Zwischenfazit</w:t>
      </w:r>
    </w:p>
    <w:p w14:paraId="3D18BB95" w14:textId="16EE4921" w:rsidR="00891180" w:rsidRDefault="00A80E80" w:rsidP="008A3AF0">
      <w:pPr>
        <w:spacing w:line="360" w:lineRule="auto"/>
        <w:jc w:val="both"/>
      </w:pPr>
      <w:r>
        <w:t xml:space="preserve">Die Idee </w:t>
      </w:r>
      <w:r w:rsidR="00007362">
        <w:t>zu dieser Manipulat</w:t>
      </w:r>
      <w:r w:rsidR="00A940BD">
        <w:t>io</w:t>
      </w:r>
      <w:r w:rsidR="00007362">
        <w:t>n</w:t>
      </w:r>
      <w:r>
        <w:t xml:space="preserve"> lieferte mir die Aufgabenbeschreibung zu Assignment1 auf </w:t>
      </w:r>
      <w:proofErr w:type="spellStart"/>
      <w:r w:rsidRPr="00A940BD">
        <w:rPr>
          <w:i/>
          <w:iCs/>
        </w:rPr>
        <w:t>Moodle</w:t>
      </w:r>
      <w:proofErr w:type="spellEnd"/>
      <w:r>
        <w:t xml:space="preserve">. Sie schlug als eine Option einen </w:t>
      </w:r>
      <w:proofErr w:type="spellStart"/>
      <w:r w:rsidRPr="00A940BD">
        <w:rPr>
          <w:i/>
          <w:iCs/>
        </w:rPr>
        <w:t>page</w:t>
      </w:r>
      <w:proofErr w:type="spellEnd"/>
      <w:r w:rsidRPr="00A940BD">
        <w:rPr>
          <w:i/>
          <w:iCs/>
        </w:rPr>
        <w:t xml:space="preserve"> </w:t>
      </w:r>
      <w:proofErr w:type="spellStart"/>
      <w:r w:rsidRPr="00A940BD">
        <w:rPr>
          <w:i/>
          <w:iCs/>
        </w:rPr>
        <w:t>counter</w:t>
      </w:r>
      <w:proofErr w:type="spellEnd"/>
      <w:r>
        <w:t xml:space="preserve"> vor. Beim Ansehen des </w:t>
      </w:r>
      <w:r w:rsidRPr="00A940BD">
        <w:rPr>
          <w:i/>
          <w:iCs/>
        </w:rPr>
        <w:t>YouTube</w:t>
      </w:r>
      <w:r>
        <w:t>-Videos von Manipulation</w:t>
      </w:r>
      <w:r w:rsidR="00A940BD">
        <w:t xml:space="preserve"> </w:t>
      </w:r>
      <w:r>
        <w:t>3</w:t>
      </w:r>
      <w:r w:rsidR="00007362">
        <w:t xml:space="preserve"> wurde ebenfalls auf einen </w:t>
      </w:r>
      <w:proofErr w:type="spellStart"/>
      <w:r w:rsidR="00007362" w:rsidRPr="00A940BD">
        <w:rPr>
          <w:i/>
          <w:iCs/>
        </w:rPr>
        <w:t>click</w:t>
      </w:r>
      <w:proofErr w:type="spellEnd"/>
      <w:r w:rsidR="00A940BD" w:rsidRPr="00A940BD">
        <w:rPr>
          <w:i/>
          <w:iCs/>
        </w:rPr>
        <w:t xml:space="preserve"> </w:t>
      </w:r>
      <w:proofErr w:type="spellStart"/>
      <w:r w:rsidR="00007362" w:rsidRPr="00A940BD">
        <w:rPr>
          <w:i/>
          <w:iCs/>
        </w:rPr>
        <w:t>counter</w:t>
      </w:r>
      <w:proofErr w:type="spellEnd"/>
      <w:r w:rsidR="00007362">
        <w:t xml:space="preserve"> angesprochen. Noch bevor in dem Tutorial gezeigt werden konnte wie es umgesetzt wurde</w:t>
      </w:r>
      <w:r w:rsidR="00C17F92">
        <w:t>, stoppte ich das Tutorial und wollte es auf eigene Faust versuchen. Sofort hatte ich eine genaue Vorstellung davon wie der Code funktionieren musste</w:t>
      </w:r>
      <w:r w:rsidR="00A940BD">
        <w:t xml:space="preserve"> und konnte ihn selbständig erfolgreich umsetzen.</w:t>
      </w:r>
      <w:r w:rsidR="00C17F92">
        <w:br/>
        <w:t>Ohne Tutorial</w:t>
      </w:r>
      <w:r w:rsidR="00F10EA4">
        <w:t xml:space="preserve"> und Onlinerecherche konnte ich selbst meinen eigenen Klick-Counter auf einen Button anwenden. </w:t>
      </w:r>
      <w:r w:rsidR="00891180">
        <w:t xml:space="preserve">Das gab mir das Gefühl mich mittlerweile gut in die Denkweise von JS eingelebt zu haben und die Basislogik so verinnerlicht zu haben, dass ich jetzt leichter Probleme angehen und einfache Inhalte selbst programmieren kann. </w:t>
      </w:r>
    </w:p>
    <w:p w14:paraId="70F2D2D0" w14:textId="004E4F2E" w:rsidR="00891180" w:rsidRDefault="00891180" w:rsidP="008A3AF0">
      <w:pPr>
        <w:pStyle w:val="Heading1"/>
        <w:spacing w:line="360" w:lineRule="auto"/>
        <w:jc w:val="both"/>
      </w:pPr>
      <w:r>
        <w:t>Gesamtfazit</w:t>
      </w:r>
    </w:p>
    <w:p w14:paraId="574044BE" w14:textId="26628B65" w:rsidR="00EE7220" w:rsidRDefault="00EE7220" w:rsidP="008A3AF0">
      <w:pPr>
        <w:spacing w:line="360" w:lineRule="auto"/>
        <w:jc w:val="both"/>
      </w:pPr>
      <w:r>
        <w:t xml:space="preserve">In diesem </w:t>
      </w:r>
      <w:proofErr w:type="spellStart"/>
      <w:r>
        <w:t>Assignment</w:t>
      </w:r>
      <w:proofErr w:type="spellEnd"/>
      <w:r>
        <w:t xml:space="preserve"> habe ich mich selbst vor Herausforderungen wie </w:t>
      </w:r>
      <w:r w:rsidR="00A940BD">
        <w:t xml:space="preserve">z.B. </w:t>
      </w:r>
      <w:r>
        <w:t>dem Umgang mit Ajax gestellt, wollte aber auch strukturiert Basis</w:t>
      </w:r>
      <w:r w:rsidR="00A940BD">
        <w:t>kenntnisse</w:t>
      </w:r>
      <w:r>
        <w:t xml:space="preserve"> erlernen wie </w:t>
      </w:r>
      <w:r w:rsidR="00A940BD">
        <w:t xml:space="preserve">z.B. </w:t>
      </w:r>
      <w:r>
        <w:t xml:space="preserve">das Verschachteln von Funktionen, </w:t>
      </w:r>
      <w:proofErr w:type="spellStart"/>
      <w:r>
        <w:t>For</w:t>
      </w:r>
      <w:proofErr w:type="spellEnd"/>
      <w:r>
        <w:t xml:space="preserve">-Schleifen und </w:t>
      </w:r>
      <w:proofErr w:type="spellStart"/>
      <w:r>
        <w:t>If</w:t>
      </w:r>
      <w:proofErr w:type="spellEnd"/>
      <w:r>
        <w:t xml:space="preserve">-Bedingungen. </w:t>
      </w:r>
      <w:r w:rsidR="00EF25A1">
        <w:t xml:space="preserve">Durch die Aufbereitung der Dokumentation habe </w:t>
      </w:r>
      <w:r w:rsidR="00A940BD">
        <w:t>ich</w:t>
      </w:r>
      <w:r w:rsidR="00EF25A1">
        <w:t xml:space="preserve"> außerdem eine gute Zusammenfassung meines erlangten Wissens und kann im weiteren Verlauf meines Studiums darauf zurückgreifen. </w:t>
      </w:r>
      <w:r w:rsidR="008A3AF0">
        <w:tab/>
      </w:r>
      <w:r w:rsidR="00EF25A1">
        <w:br/>
        <w:t>Auch, wenn es zeitlich sehr intensiv war, hat es sich doch gelohnt</w:t>
      </w:r>
      <w:r w:rsidR="009F7370">
        <w:t xml:space="preserve"> Inhalte so tief und detailliert aufzuarbeiten.</w:t>
      </w:r>
      <w:r w:rsidR="00A940BD">
        <w:t xml:space="preserve"> </w:t>
      </w:r>
    </w:p>
    <w:p w14:paraId="05D86992" w14:textId="5DC935F3" w:rsidR="00A76BBA" w:rsidRPr="00E62CA7" w:rsidRDefault="00A940BD" w:rsidP="008A3AF0">
      <w:pPr>
        <w:spacing w:line="360" w:lineRule="auto"/>
        <w:jc w:val="both"/>
      </w:pPr>
      <w:r>
        <w:br w:type="page"/>
      </w:r>
    </w:p>
    <w:p w14:paraId="39177FAD" w14:textId="555A2687" w:rsidR="00FE5107" w:rsidRPr="009F7370" w:rsidRDefault="00810271" w:rsidP="008A3AF0">
      <w:pPr>
        <w:spacing w:before="400" w:after="120" w:line="360" w:lineRule="auto"/>
        <w:jc w:val="both"/>
        <w:outlineLvl w:val="0"/>
        <w:rPr>
          <w:rFonts w:ascii="Arial" w:eastAsia="Times New Roman" w:hAnsi="Arial" w:cs="Arial"/>
          <w:color w:val="000000"/>
          <w:kern w:val="36"/>
          <w:sz w:val="40"/>
          <w:szCs w:val="40"/>
          <w:lang w:val="en-DE"/>
        </w:rPr>
      </w:pPr>
      <w:r w:rsidRPr="00810271">
        <w:rPr>
          <w:rFonts w:ascii="Arial" w:eastAsia="Times New Roman" w:hAnsi="Arial" w:cs="Arial"/>
          <w:color w:val="000000"/>
          <w:kern w:val="36"/>
          <w:sz w:val="40"/>
          <w:szCs w:val="40"/>
          <w:lang w:val="en-DE"/>
        </w:rPr>
        <w:lastRenderedPageBreak/>
        <w:t>Quellen</w:t>
      </w:r>
    </w:p>
    <w:p w14:paraId="7BBEAFED" w14:textId="77777777" w:rsidR="002541C5" w:rsidRPr="002541C5" w:rsidRDefault="00023295" w:rsidP="002541C5">
      <w:pPr>
        <w:pStyle w:val="Bibliography"/>
        <w:rPr>
          <w:rFonts w:ascii="Times New Roman" w:hAnsi="Times New Roman" w:cs="Times New Roman"/>
          <w:sz w:val="24"/>
          <w:lang w:val="en-GB"/>
        </w:rPr>
      </w:pPr>
      <w:r>
        <w:rPr>
          <w:rFonts w:eastAsia="Times New Roman"/>
          <w:sz w:val="24"/>
          <w:szCs w:val="24"/>
          <w:lang w:val="en-DE"/>
        </w:rPr>
        <w:fldChar w:fldCharType="begin"/>
      </w:r>
      <w:r w:rsidR="002541C5">
        <w:rPr>
          <w:rFonts w:eastAsia="Times New Roman"/>
          <w:sz w:val="24"/>
          <w:szCs w:val="24"/>
          <w:lang w:val="en-DE"/>
        </w:rPr>
        <w:instrText xml:space="preserve"> ADDIN ZOTERO_BIBL {"uncited":[],"omitted":[],"custom":[]} CSL_BIBLIOGRAPHY </w:instrText>
      </w:r>
      <w:r>
        <w:rPr>
          <w:rFonts w:eastAsia="Times New Roman"/>
          <w:sz w:val="24"/>
          <w:szCs w:val="24"/>
          <w:lang w:val="en-DE"/>
        </w:rPr>
        <w:fldChar w:fldCharType="separate"/>
      </w:r>
      <w:proofErr w:type="spellStart"/>
      <w:r w:rsidR="002541C5" w:rsidRPr="002541C5">
        <w:rPr>
          <w:rFonts w:ascii="Times New Roman" w:hAnsi="Times New Roman" w:cs="Times New Roman"/>
          <w:i/>
          <w:iCs/>
          <w:sz w:val="24"/>
          <w:lang w:val="en-GB"/>
        </w:rPr>
        <w:t>AddEventListener</w:t>
      </w:r>
      <w:proofErr w:type="spellEnd"/>
      <w:r w:rsidR="002541C5" w:rsidRPr="002541C5">
        <w:rPr>
          <w:rFonts w:ascii="Times New Roman" w:hAnsi="Times New Roman" w:cs="Times New Roman"/>
          <w:i/>
          <w:iCs/>
          <w:sz w:val="24"/>
          <w:lang w:val="en-GB"/>
        </w:rPr>
        <w:t xml:space="preserve"> and changing background </w:t>
      </w:r>
      <w:proofErr w:type="spellStart"/>
      <w:r w:rsidR="002541C5" w:rsidRPr="002541C5">
        <w:rPr>
          <w:rFonts w:ascii="Times New Roman" w:hAnsi="Times New Roman" w:cs="Times New Roman"/>
          <w:i/>
          <w:iCs/>
          <w:sz w:val="24"/>
          <w:lang w:val="en-GB"/>
        </w:rPr>
        <w:t>color</w:t>
      </w:r>
      <w:proofErr w:type="spellEnd"/>
      <w:r w:rsidR="002541C5" w:rsidRPr="002541C5">
        <w:rPr>
          <w:rFonts w:ascii="Times New Roman" w:hAnsi="Times New Roman" w:cs="Times New Roman"/>
          <w:sz w:val="24"/>
          <w:lang w:val="en-GB"/>
        </w:rPr>
        <w:t xml:space="preserve">. (2018, May 25). The </w:t>
      </w:r>
      <w:proofErr w:type="spellStart"/>
      <w:r w:rsidR="002541C5" w:rsidRPr="002541C5">
        <w:rPr>
          <w:rFonts w:ascii="Times New Roman" w:hAnsi="Times New Roman" w:cs="Times New Roman"/>
          <w:sz w:val="24"/>
          <w:lang w:val="en-GB"/>
        </w:rPr>
        <w:t>FreeCodeCamp</w:t>
      </w:r>
      <w:proofErr w:type="spellEnd"/>
      <w:r w:rsidR="002541C5" w:rsidRPr="002541C5">
        <w:rPr>
          <w:rFonts w:ascii="Times New Roman" w:hAnsi="Times New Roman" w:cs="Times New Roman"/>
          <w:sz w:val="24"/>
          <w:lang w:val="en-GB"/>
        </w:rPr>
        <w:t xml:space="preserve"> Forum. https://www.freecodecamp.org/forum/t/addeventlistener-and-changing-background-color/193023</w:t>
      </w:r>
    </w:p>
    <w:p w14:paraId="5D702024"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 xml:space="preserve">AJAX Send an </w:t>
      </w:r>
      <w:proofErr w:type="spellStart"/>
      <w:r w:rsidRPr="002541C5">
        <w:rPr>
          <w:rFonts w:ascii="Times New Roman" w:hAnsi="Times New Roman" w:cs="Times New Roman"/>
          <w:i/>
          <w:iCs/>
          <w:sz w:val="24"/>
          <w:lang w:val="en-GB"/>
        </w:rPr>
        <w:t>XMLHttpRequest</w:t>
      </w:r>
      <w:proofErr w:type="spellEnd"/>
      <w:r w:rsidRPr="002541C5">
        <w:rPr>
          <w:rFonts w:ascii="Times New Roman" w:hAnsi="Times New Roman" w:cs="Times New Roman"/>
          <w:i/>
          <w:iCs/>
          <w:sz w:val="24"/>
          <w:lang w:val="en-GB"/>
        </w:rPr>
        <w:t xml:space="preserve"> To a Server</w:t>
      </w:r>
      <w:r w:rsidRPr="002541C5">
        <w:rPr>
          <w:rFonts w:ascii="Times New Roman" w:hAnsi="Times New Roman" w:cs="Times New Roman"/>
          <w:sz w:val="24"/>
          <w:lang w:val="en-GB"/>
        </w:rPr>
        <w:t>. (n.d.). Retrieved April 13, 2020, from https://www.w3schools.com/xml/ajax_xmlhttprequest_send.asp</w:t>
      </w:r>
    </w:p>
    <w:p w14:paraId="318DE776" w14:textId="77777777" w:rsidR="002541C5" w:rsidRPr="002541C5" w:rsidRDefault="002541C5" w:rsidP="002541C5">
      <w:pPr>
        <w:pStyle w:val="Bibliography"/>
        <w:rPr>
          <w:rFonts w:ascii="Times New Roman" w:hAnsi="Times New Roman" w:cs="Times New Roman"/>
          <w:sz w:val="24"/>
          <w:lang w:val="en-GB"/>
        </w:rPr>
      </w:pPr>
      <w:proofErr w:type="spellStart"/>
      <w:r w:rsidRPr="002541C5">
        <w:rPr>
          <w:rFonts w:ascii="Times New Roman" w:hAnsi="Times New Roman" w:cs="Times New Roman"/>
          <w:sz w:val="24"/>
          <w:lang w:val="en-GB"/>
        </w:rPr>
        <w:t>Chinnathambi</w:t>
      </w:r>
      <w:proofErr w:type="spellEnd"/>
      <w:r w:rsidRPr="002541C5">
        <w:rPr>
          <w:rFonts w:ascii="Times New Roman" w:hAnsi="Times New Roman" w:cs="Times New Roman"/>
          <w:sz w:val="24"/>
          <w:lang w:val="en-GB"/>
        </w:rPr>
        <w:t xml:space="preserve">, K. (n.d.). </w:t>
      </w:r>
      <w:r w:rsidRPr="002541C5">
        <w:rPr>
          <w:rFonts w:ascii="Times New Roman" w:hAnsi="Times New Roman" w:cs="Times New Roman"/>
          <w:i/>
          <w:iCs/>
          <w:sz w:val="24"/>
          <w:lang w:val="en-GB"/>
        </w:rPr>
        <w:t>Drawing Text on the Canvas</w:t>
      </w:r>
      <w:r w:rsidRPr="002541C5">
        <w:rPr>
          <w:rFonts w:ascii="Times New Roman" w:hAnsi="Times New Roman" w:cs="Times New Roman"/>
          <w:sz w:val="24"/>
          <w:lang w:val="en-GB"/>
        </w:rPr>
        <w:t>. Kirupa.Com. Retrieved April 5, 2020, from https://www.kirupa.com/canvas/drawing_text.htm</w:t>
      </w:r>
    </w:p>
    <w:p w14:paraId="2BF5604D"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CSS Buttons</w:t>
      </w:r>
      <w:r w:rsidRPr="002541C5">
        <w:rPr>
          <w:rFonts w:ascii="Times New Roman" w:hAnsi="Times New Roman" w:cs="Times New Roman"/>
          <w:sz w:val="24"/>
          <w:lang w:val="en-GB"/>
        </w:rPr>
        <w:t>. (n.d.). Retrieved April 5, 2020, from https://www.w3schools.com/css/css3_buttons.asp</w:t>
      </w:r>
    </w:p>
    <w:p w14:paraId="7F7C39EB" w14:textId="77777777" w:rsidR="002541C5" w:rsidRPr="002541C5" w:rsidRDefault="002541C5" w:rsidP="002541C5">
      <w:pPr>
        <w:pStyle w:val="Bibliography"/>
        <w:rPr>
          <w:rFonts w:ascii="Times New Roman" w:hAnsi="Times New Roman" w:cs="Times New Roman"/>
          <w:sz w:val="24"/>
          <w:lang w:val="en-GB"/>
        </w:rPr>
      </w:pPr>
      <w:proofErr w:type="spellStart"/>
      <w:r w:rsidRPr="002541C5">
        <w:rPr>
          <w:rFonts w:ascii="Times New Roman" w:hAnsi="Times New Roman" w:cs="Times New Roman"/>
          <w:i/>
          <w:iCs/>
          <w:sz w:val="24"/>
          <w:lang w:val="en-GB"/>
        </w:rPr>
        <w:t>css</w:t>
      </w:r>
      <w:proofErr w:type="spellEnd"/>
      <w:r w:rsidRPr="002541C5">
        <w:rPr>
          <w:rFonts w:ascii="Times New Roman" w:hAnsi="Times New Roman" w:cs="Times New Roman"/>
          <w:i/>
          <w:iCs/>
          <w:sz w:val="24"/>
          <w:lang w:val="en-GB"/>
        </w:rPr>
        <w:t>—How to position canvas using relative/absolute positioning</w:t>
      </w:r>
      <w:r w:rsidRPr="002541C5">
        <w:rPr>
          <w:rFonts w:ascii="Times New Roman" w:hAnsi="Times New Roman" w:cs="Times New Roman"/>
          <w:sz w:val="24"/>
          <w:lang w:val="en-GB"/>
        </w:rPr>
        <w:t>. (n.d.). Stack Overflow. Retrieved April 5, 2020, from https://stackoverflow.com/questions/17265803/how-to-position-canvas-using-relative-absolute-positioning</w:t>
      </w:r>
    </w:p>
    <w:p w14:paraId="5BC6E54E"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sz w:val="24"/>
          <w:lang w:val="en-GB"/>
        </w:rPr>
        <w:t xml:space="preserve">dfteam7. (2019, August 1). </w:t>
      </w:r>
      <w:r w:rsidRPr="002541C5">
        <w:rPr>
          <w:rFonts w:ascii="Times New Roman" w:hAnsi="Times New Roman" w:cs="Times New Roman"/>
          <w:i/>
          <w:iCs/>
          <w:sz w:val="24"/>
          <w:lang w:val="en-GB"/>
        </w:rPr>
        <w:t>JavaScript Event Types—8 Essential Types to shape your JS Concepts!</w:t>
      </w:r>
      <w:r w:rsidRPr="002541C5">
        <w:rPr>
          <w:rFonts w:ascii="Times New Roman" w:hAnsi="Times New Roman" w:cs="Times New Roman"/>
          <w:sz w:val="24"/>
          <w:lang w:val="en-GB"/>
        </w:rPr>
        <w:t xml:space="preserve"> </w:t>
      </w:r>
      <w:proofErr w:type="spellStart"/>
      <w:r w:rsidRPr="002541C5">
        <w:rPr>
          <w:rFonts w:ascii="Times New Roman" w:hAnsi="Times New Roman" w:cs="Times New Roman"/>
          <w:sz w:val="24"/>
          <w:lang w:val="en-GB"/>
        </w:rPr>
        <w:t>DataFlair</w:t>
      </w:r>
      <w:proofErr w:type="spellEnd"/>
      <w:r w:rsidRPr="002541C5">
        <w:rPr>
          <w:rFonts w:ascii="Times New Roman" w:hAnsi="Times New Roman" w:cs="Times New Roman"/>
          <w:sz w:val="24"/>
          <w:lang w:val="en-GB"/>
        </w:rPr>
        <w:t>. https://data-flair.training/blogs/javascript-event-types/</w:t>
      </w:r>
    </w:p>
    <w:p w14:paraId="7857C1C4" w14:textId="77777777" w:rsidR="002541C5" w:rsidRPr="002541C5" w:rsidRDefault="002541C5" w:rsidP="002541C5">
      <w:pPr>
        <w:pStyle w:val="Bibliography"/>
        <w:rPr>
          <w:rFonts w:ascii="Times New Roman" w:hAnsi="Times New Roman" w:cs="Times New Roman"/>
          <w:sz w:val="24"/>
          <w:lang w:val="en-GB"/>
        </w:rPr>
      </w:pPr>
      <w:proofErr w:type="spellStart"/>
      <w:r w:rsidRPr="002541C5">
        <w:rPr>
          <w:rFonts w:ascii="Times New Roman" w:hAnsi="Times New Roman" w:cs="Times New Roman"/>
          <w:i/>
          <w:iCs/>
          <w:sz w:val="24"/>
          <w:lang w:val="en-GB"/>
        </w:rPr>
        <w:t>Event.preventDefault</w:t>
      </w:r>
      <w:proofErr w:type="spellEnd"/>
      <w:r w:rsidRPr="002541C5">
        <w:rPr>
          <w:rFonts w:ascii="Times New Roman" w:hAnsi="Times New Roman" w:cs="Times New Roman"/>
          <w:i/>
          <w:iCs/>
          <w:sz w:val="24"/>
          <w:lang w:val="en-GB"/>
        </w:rPr>
        <w:t>()</w:t>
      </w:r>
      <w:r w:rsidRPr="002541C5">
        <w:rPr>
          <w:rFonts w:ascii="Times New Roman" w:hAnsi="Times New Roman" w:cs="Times New Roman"/>
          <w:sz w:val="24"/>
          <w:lang w:val="en-GB"/>
        </w:rPr>
        <w:t xml:space="preserve">. </w:t>
      </w:r>
      <w:r w:rsidRPr="002541C5">
        <w:rPr>
          <w:rFonts w:ascii="Times New Roman" w:hAnsi="Times New Roman" w:cs="Times New Roman"/>
          <w:sz w:val="24"/>
        </w:rPr>
        <w:t>(</w:t>
      </w:r>
      <w:proofErr w:type="spellStart"/>
      <w:r w:rsidRPr="002541C5">
        <w:rPr>
          <w:rFonts w:ascii="Times New Roman" w:hAnsi="Times New Roman" w:cs="Times New Roman"/>
          <w:sz w:val="24"/>
        </w:rPr>
        <w:t>n.d</w:t>
      </w:r>
      <w:proofErr w:type="spellEnd"/>
      <w:r w:rsidRPr="002541C5">
        <w:rPr>
          <w:rFonts w:ascii="Times New Roman" w:hAnsi="Times New Roman" w:cs="Times New Roman"/>
          <w:sz w:val="24"/>
        </w:rPr>
        <w:t xml:space="preserve">.). MDN Web </w:t>
      </w:r>
      <w:proofErr w:type="spellStart"/>
      <w:r w:rsidRPr="002541C5">
        <w:rPr>
          <w:rFonts w:ascii="Times New Roman" w:hAnsi="Times New Roman" w:cs="Times New Roman"/>
          <w:sz w:val="24"/>
        </w:rPr>
        <w:t>Docs</w:t>
      </w:r>
      <w:proofErr w:type="spellEnd"/>
      <w:r w:rsidRPr="002541C5">
        <w:rPr>
          <w:rFonts w:ascii="Times New Roman" w:hAnsi="Times New Roman" w:cs="Times New Roman"/>
          <w:sz w:val="24"/>
        </w:rPr>
        <w:t xml:space="preserve">. </w:t>
      </w:r>
      <w:r w:rsidRPr="002541C5">
        <w:rPr>
          <w:rFonts w:ascii="Times New Roman" w:hAnsi="Times New Roman" w:cs="Times New Roman"/>
          <w:sz w:val="24"/>
          <w:lang w:val="en-GB"/>
        </w:rPr>
        <w:t>Retrieved April 13, 2020, from https://developer.mozilla.org/en-US/docs/Web/API/Event/preventDefault</w:t>
      </w:r>
    </w:p>
    <w:p w14:paraId="59B173A3"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rPr>
        <w:t>Farbpalette, das Farbschema für Künstler | Adobe Color</w:t>
      </w:r>
      <w:r w:rsidRPr="002541C5">
        <w:rPr>
          <w:rFonts w:ascii="Times New Roman" w:hAnsi="Times New Roman" w:cs="Times New Roman"/>
          <w:sz w:val="24"/>
        </w:rPr>
        <w:t xml:space="preserve">. </w:t>
      </w:r>
      <w:r w:rsidRPr="002541C5">
        <w:rPr>
          <w:rFonts w:ascii="Times New Roman" w:hAnsi="Times New Roman" w:cs="Times New Roman"/>
          <w:sz w:val="24"/>
          <w:lang w:val="en-GB"/>
        </w:rPr>
        <w:t>(n.d.). Retrieved April 5, 2020, from https://color.adobe.com/de/explore</w:t>
      </w:r>
    </w:p>
    <w:p w14:paraId="07AE22BD"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HTML Canvas</w:t>
      </w:r>
      <w:r w:rsidRPr="002541C5">
        <w:rPr>
          <w:rFonts w:ascii="Times New Roman" w:hAnsi="Times New Roman" w:cs="Times New Roman"/>
          <w:sz w:val="24"/>
          <w:lang w:val="en-GB"/>
        </w:rPr>
        <w:t>. (n.d.). Retrieved April 5, 2020, from https://www.w3schools.com/html/html5_canvas.asp</w:t>
      </w:r>
    </w:p>
    <w:p w14:paraId="3E775D10"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HTML Canvas Text</w:t>
      </w:r>
      <w:r w:rsidRPr="002541C5">
        <w:rPr>
          <w:rFonts w:ascii="Times New Roman" w:hAnsi="Times New Roman" w:cs="Times New Roman"/>
          <w:sz w:val="24"/>
          <w:lang w:val="en-GB"/>
        </w:rPr>
        <w:t>. (n.d.). Retrieved April 5, 2020, from https://www.w3schools.com/graphics/canvas_text.asp</w:t>
      </w:r>
    </w:p>
    <w:p w14:paraId="043A15B1"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 xml:space="preserve">HTML DOM </w:t>
      </w:r>
      <w:proofErr w:type="spellStart"/>
      <w:proofErr w:type="gramStart"/>
      <w:r w:rsidRPr="002541C5">
        <w:rPr>
          <w:rFonts w:ascii="Times New Roman" w:hAnsi="Times New Roman" w:cs="Times New Roman"/>
          <w:i/>
          <w:iCs/>
          <w:sz w:val="24"/>
          <w:lang w:val="en-GB"/>
        </w:rPr>
        <w:t>getElementById</w:t>
      </w:r>
      <w:proofErr w:type="spellEnd"/>
      <w:r w:rsidRPr="002541C5">
        <w:rPr>
          <w:rFonts w:ascii="Times New Roman" w:hAnsi="Times New Roman" w:cs="Times New Roman"/>
          <w:i/>
          <w:iCs/>
          <w:sz w:val="24"/>
          <w:lang w:val="en-GB"/>
        </w:rPr>
        <w:t>(</w:t>
      </w:r>
      <w:proofErr w:type="gramEnd"/>
      <w:r w:rsidRPr="002541C5">
        <w:rPr>
          <w:rFonts w:ascii="Times New Roman" w:hAnsi="Times New Roman" w:cs="Times New Roman"/>
          <w:i/>
          <w:iCs/>
          <w:sz w:val="24"/>
          <w:lang w:val="en-GB"/>
        </w:rPr>
        <w:t>) Method</w:t>
      </w:r>
      <w:r w:rsidRPr="002541C5">
        <w:rPr>
          <w:rFonts w:ascii="Times New Roman" w:hAnsi="Times New Roman" w:cs="Times New Roman"/>
          <w:sz w:val="24"/>
          <w:lang w:val="en-GB"/>
        </w:rPr>
        <w:t>. (n.d.). Retrieved April 5, 2020, from https://www.w3schools.com/jsref/met_document_getelementbyid.asp</w:t>
      </w:r>
    </w:p>
    <w:p w14:paraId="435EE9D6"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lastRenderedPageBreak/>
        <w:t>html—Drawing text to &lt;canvas&gt; with @font-face does not work at the first time</w:t>
      </w:r>
      <w:r w:rsidRPr="002541C5">
        <w:rPr>
          <w:rFonts w:ascii="Times New Roman" w:hAnsi="Times New Roman" w:cs="Times New Roman"/>
          <w:sz w:val="24"/>
          <w:lang w:val="en-GB"/>
        </w:rPr>
        <w:t>. (n.d.). Stack Overflow. Retrieved April 13, 2020, from https://stackoverflow.com/questions/2756575/drawing-text-to-canvas-with-font-face-does-not-work-at-the-first-time</w:t>
      </w:r>
    </w:p>
    <w:p w14:paraId="2B3D9BF9" w14:textId="77777777" w:rsidR="002541C5" w:rsidRPr="002541C5" w:rsidRDefault="002541C5" w:rsidP="002541C5">
      <w:pPr>
        <w:pStyle w:val="Bibliography"/>
        <w:rPr>
          <w:rFonts w:ascii="Times New Roman" w:hAnsi="Times New Roman" w:cs="Times New Roman"/>
          <w:sz w:val="24"/>
          <w:lang w:val="en-GB"/>
        </w:rPr>
      </w:pPr>
      <w:proofErr w:type="spellStart"/>
      <w:r w:rsidRPr="002541C5">
        <w:rPr>
          <w:rFonts w:ascii="Times New Roman" w:hAnsi="Times New Roman" w:cs="Times New Roman"/>
          <w:i/>
          <w:iCs/>
          <w:sz w:val="24"/>
          <w:lang w:val="en-GB"/>
        </w:rPr>
        <w:t>javascript</w:t>
      </w:r>
      <w:proofErr w:type="spellEnd"/>
      <w:r w:rsidRPr="002541C5">
        <w:rPr>
          <w:rFonts w:ascii="Times New Roman" w:hAnsi="Times New Roman" w:cs="Times New Roman"/>
          <w:i/>
          <w:iCs/>
          <w:sz w:val="24"/>
          <w:lang w:val="en-GB"/>
        </w:rPr>
        <w:t>—</w:t>
      </w:r>
      <w:proofErr w:type="spellStart"/>
      <w:r w:rsidRPr="002541C5">
        <w:rPr>
          <w:rFonts w:ascii="Times New Roman" w:hAnsi="Times New Roman" w:cs="Times New Roman"/>
          <w:i/>
          <w:iCs/>
          <w:sz w:val="24"/>
          <w:lang w:val="en-GB"/>
        </w:rPr>
        <w:t>AddEventListener</w:t>
      </w:r>
      <w:proofErr w:type="spellEnd"/>
      <w:r w:rsidRPr="002541C5">
        <w:rPr>
          <w:rFonts w:ascii="Times New Roman" w:hAnsi="Times New Roman" w:cs="Times New Roman"/>
          <w:i/>
          <w:iCs/>
          <w:sz w:val="24"/>
          <w:lang w:val="en-GB"/>
        </w:rPr>
        <w:t xml:space="preserve"> vs onclick</w:t>
      </w:r>
      <w:r w:rsidRPr="002541C5">
        <w:rPr>
          <w:rFonts w:ascii="Times New Roman" w:hAnsi="Times New Roman" w:cs="Times New Roman"/>
          <w:sz w:val="24"/>
          <w:lang w:val="en-GB"/>
        </w:rPr>
        <w:t>. (n.d.). Stack Overflow. Retrieved April 5, 2020, from https://stackoverflow.com/questions/6348494/addeventlistener-vs-onclick</w:t>
      </w:r>
    </w:p>
    <w:p w14:paraId="75956224" w14:textId="77777777" w:rsidR="002541C5" w:rsidRPr="002541C5" w:rsidRDefault="002541C5" w:rsidP="002541C5">
      <w:pPr>
        <w:pStyle w:val="Bibliography"/>
        <w:rPr>
          <w:rFonts w:ascii="Times New Roman" w:hAnsi="Times New Roman" w:cs="Times New Roman"/>
          <w:sz w:val="24"/>
          <w:lang w:val="en-GB"/>
        </w:rPr>
      </w:pPr>
      <w:proofErr w:type="spellStart"/>
      <w:r w:rsidRPr="002541C5">
        <w:rPr>
          <w:rFonts w:ascii="Times New Roman" w:hAnsi="Times New Roman" w:cs="Times New Roman"/>
          <w:i/>
          <w:iCs/>
          <w:sz w:val="24"/>
          <w:lang w:val="en-GB"/>
        </w:rPr>
        <w:t>javascript</w:t>
      </w:r>
      <w:proofErr w:type="spellEnd"/>
      <w:r w:rsidRPr="002541C5">
        <w:rPr>
          <w:rFonts w:ascii="Times New Roman" w:hAnsi="Times New Roman" w:cs="Times New Roman"/>
          <w:i/>
          <w:iCs/>
          <w:sz w:val="24"/>
          <w:lang w:val="en-GB"/>
        </w:rPr>
        <w:t>—Delay script loading</w:t>
      </w:r>
      <w:r w:rsidRPr="002541C5">
        <w:rPr>
          <w:rFonts w:ascii="Times New Roman" w:hAnsi="Times New Roman" w:cs="Times New Roman"/>
          <w:sz w:val="24"/>
          <w:lang w:val="en-GB"/>
        </w:rPr>
        <w:t>. (n.d.). Stack Overflow. Retrieved April 5, 2020, from https://stackoverflow.com/questions/9611714/delay-script-loading</w:t>
      </w:r>
    </w:p>
    <w:p w14:paraId="7EE2F23D" w14:textId="77777777" w:rsidR="002541C5" w:rsidRPr="002541C5" w:rsidRDefault="002541C5" w:rsidP="002541C5">
      <w:pPr>
        <w:pStyle w:val="Bibliography"/>
        <w:rPr>
          <w:rFonts w:ascii="Times New Roman" w:hAnsi="Times New Roman" w:cs="Times New Roman"/>
          <w:sz w:val="24"/>
          <w:lang w:val="en-GB"/>
        </w:rPr>
      </w:pPr>
      <w:proofErr w:type="spellStart"/>
      <w:r w:rsidRPr="002541C5">
        <w:rPr>
          <w:rFonts w:ascii="Times New Roman" w:hAnsi="Times New Roman" w:cs="Times New Roman"/>
          <w:i/>
          <w:iCs/>
          <w:sz w:val="24"/>
          <w:lang w:val="en-GB"/>
        </w:rPr>
        <w:t>javascript</w:t>
      </w:r>
      <w:proofErr w:type="spellEnd"/>
      <w:r w:rsidRPr="002541C5">
        <w:rPr>
          <w:rFonts w:ascii="Times New Roman" w:hAnsi="Times New Roman" w:cs="Times New Roman"/>
          <w:i/>
          <w:iCs/>
          <w:sz w:val="24"/>
          <w:lang w:val="en-GB"/>
        </w:rPr>
        <w:t>—</w:t>
      </w:r>
      <w:proofErr w:type="spellStart"/>
      <w:r w:rsidRPr="002541C5">
        <w:rPr>
          <w:rFonts w:ascii="Times New Roman" w:hAnsi="Times New Roman" w:cs="Times New Roman"/>
          <w:i/>
          <w:iCs/>
          <w:sz w:val="24"/>
          <w:lang w:val="en-GB"/>
        </w:rPr>
        <w:t>SetTimeout</w:t>
      </w:r>
      <w:proofErr w:type="spellEnd"/>
      <w:r w:rsidRPr="002541C5">
        <w:rPr>
          <w:rFonts w:ascii="Times New Roman" w:hAnsi="Times New Roman" w:cs="Times New Roman"/>
          <w:i/>
          <w:iCs/>
          <w:sz w:val="24"/>
          <w:lang w:val="en-GB"/>
        </w:rPr>
        <w:t xml:space="preserve"> with canvas</w:t>
      </w:r>
      <w:r w:rsidRPr="002541C5">
        <w:rPr>
          <w:rFonts w:ascii="Times New Roman" w:hAnsi="Times New Roman" w:cs="Times New Roman"/>
          <w:sz w:val="24"/>
          <w:lang w:val="en-GB"/>
        </w:rPr>
        <w:t>. (n.d.). Stack Overflow. Retrieved April 5, 2020, from https://stackoverflow.com/questions/12087874/settimeout-with-canvas</w:t>
      </w:r>
    </w:p>
    <w:p w14:paraId="63741567"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JSON and AJAX Tutorial: With Real Examples—YouTube</w:t>
      </w:r>
      <w:r w:rsidRPr="002541C5">
        <w:rPr>
          <w:rFonts w:ascii="Times New Roman" w:hAnsi="Times New Roman" w:cs="Times New Roman"/>
          <w:sz w:val="24"/>
          <w:lang w:val="en-GB"/>
        </w:rPr>
        <w:t>. (n.d.). Retrieved April 13, 2020, from https://www.youtube.com/watch?v=rJesac0_Ftw</w:t>
      </w:r>
    </w:p>
    <w:p w14:paraId="77660B5F" w14:textId="77777777" w:rsidR="002541C5" w:rsidRPr="002541C5" w:rsidRDefault="002541C5" w:rsidP="002541C5">
      <w:pPr>
        <w:pStyle w:val="Bibliography"/>
        <w:rPr>
          <w:rFonts w:ascii="Times New Roman" w:hAnsi="Times New Roman" w:cs="Times New Roman"/>
          <w:sz w:val="24"/>
          <w:lang w:val="en-GB"/>
        </w:rPr>
      </w:pPr>
      <w:proofErr w:type="spellStart"/>
      <w:r w:rsidRPr="002541C5">
        <w:rPr>
          <w:rFonts w:ascii="Times New Roman" w:hAnsi="Times New Roman" w:cs="Times New Roman"/>
          <w:i/>
          <w:iCs/>
          <w:sz w:val="24"/>
          <w:lang w:val="en-GB"/>
        </w:rPr>
        <w:t>JSON.parse</w:t>
      </w:r>
      <w:proofErr w:type="spellEnd"/>
      <w:r w:rsidRPr="002541C5">
        <w:rPr>
          <w:rFonts w:ascii="Times New Roman" w:hAnsi="Times New Roman" w:cs="Times New Roman"/>
          <w:i/>
          <w:iCs/>
          <w:sz w:val="24"/>
          <w:lang w:val="en-GB"/>
        </w:rPr>
        <w:t>()</w:t>
      </w:r>
      <w:r w:rsidRPr="002541C5">
        <w:rPr>
          <w:rFonts w:ascii="Times New Roman" w:hAnsi="Times New Roman" w:cs="Times New Roman"/>
          <w:sz w:val="24"/>
          <w:lang w:val="en-GB"/>
        </w:rPr>
        <w:t>. (n.d.). MDN Web Docs. Retrieved April 13, 2020, from https://developer.mozilla.org/en-US/docs/Web/JavaScript/Reference/Global_Objects/JSON/parse</w:t>
      </w:r>
    </w:p>
    <w:p w14:paraId="20CF3E7D" w14:textId="77777777" w:rsidR="002541C5" w:rsidRPr="002541C5" w:rsidRDefault="002541C5" w:rsidP="002541C5">
      <w:pPr>
        <w:pStyle w:val="Bibliography"/>
        <w:rPr>
          <w:rFonts w:ascii="Times New Roman" w:hAnsi="Times New Roman" w:cs="Times New Roman"/>
          <w:sz w:val="24"/>
          <w:lang w:val="en-GB"/>
        </w:rPr>
      </w:pPr>
      <w:r w:rsidRPr="002541C5">
        <w:rPr>
          <w:rFonts w:ascii="Times New Roman" w:hAnsi="Times New Roman" w:cs="Times New Roman"/>
          <w:i/>
          <w:iCs/>
          <w:sz w:val="24"/>
          <w:lang w:val="en-GB"/>
        </w:rPr>
        <w:t xml:space="preserve">Window </w:t>
      </w:r>
      <w:proofErr w:type="spellStart"/>
      <w:proofErr w:type="gramStart"/>
      <w:r w:rsidRPr="002541C5">
        <w:rPr>
          <w:rFonts w:ascii="Times New Roman" w:hAnsi="Times New Roman" w:cs="Times New Roman"/>
          <w:i/>
          <w:iCs/>
          <w:sz w:val="24"/>
          <w:lang w:val="en-GB"/>
        </w:rPr>
        <w:t>setTimeout</w:t>
      </w:r>
      <w:proofErr w:type="spellEnd"/>
      <w:r w:rsidRPr="002541C5">
        <w:rPr>
          <w:rFonts w:ascii="Times New Roman" w:hAnsi="Times New Roman" w:cs="Times New Roman"/>
          <w:i/>
          <w:iCs/>
          <w:sz w:val="24"/>
          <w:lang w:val="en-GB"/>
        </w:rPr>
        <w:t>(</w:t>
      </w:r>
      <w:proofErr w:type="gramEnd"/>
      <w:r w:rsidRPr="002541C5">
        <w:rPr>
          <w:rFonts w:ascii="Times New Roman" w:hAnsi="Times New Roman" w:cs="Times New Roman"/>
          <w:i/>
          <w:iCs/>
          <w:sz w:val="24"/>
          <w:lang w:val="en-GB"/>
        </w:rPr>
        <w:t>) Method</w:t>
      </w:r>
      <w:r w:rsidRPr="002541C5">
        <w:rPr>
          <w:rFonts w:ascii="Times New Roman" w:hAnsi="Times New Roman" w:cs="Times New Roman"/>
          <w:sz w:val="24"/>
          <w:lang w:val="en-GB"/>
        </w:rPr>
        <w:t>. (n.d.). Retrieved April 5, 2020, from https://www.w3schools.com/jsref/met_win_settimeout.asp</w:t>
      </w:r>
    </w:p>
    <w:p w14:paraId="499D085E" w14:textId="77777777" w:rsidR="002541C5" w:rsidRPr="002541C5" w:rsidRDefault="002541C5" w:rsidP="002541C5">
      <w:pPr>
        <w:pStyle w:val="Bibliography"/>
        <w:rPr>
          <w:rFonts w:ascii="Times New Roman" w:hAnsi="Times New Roman" w:cs="Times New Roman"/>
          <w:sz w:val="24"/>
          <w:lang w:val="en-GB"/>
        </w:rPr>
      </w:pPr>
      <w:proofErr w:type="spellStart"/>
      <w:r w:rsidRPr="002541C5">
        <w:rPr>
          <w:rFonts w:ascii="Times New Roman" w:hAnsi="Times New Roman" w:cs="Times New Roman"/>
          <w:i/>
          <w:iCs/>
          <w:sz w:val="24"/>
          <w:lang w:val="en-GB"/>
        </w:rPr>
        <w:t>XMLHttpRequestEventTarget.onload</w:t>
      </w:r>
      <w:proofErr w:type="spellEnd"/>
      <w:r w:rsidRPr="002541C5">
        <w:rPr>
          <w:rFonts w:ascii="Times New Roman" w:hAnsi="Times New Roman" w:cs="Times New Roman"/>
          <w:sz w:val="24"/>
          <w:lang w:val="en-GB"/>
        </w:rPr>
        <w:t>. (n.d.). MDN Web Docs. Retrieved April 13, 2020, from https://developer.mozilla.org/en-US/docs/Web/API/XMLHttpRequestEventTarget/onload</w:t>
      </w:r>
    </w:p>
    <w:p w14:paraId="1D521419" w14:textId="02218ABA" w:rsidR="00EF5B90" w:rsidRPr="00810271" w:rsidRDefault="00023295" w:rsidP="008A3AF0">
      <w:pPr>
        <w:spacing w:after="0" w:line="360" w:lineRule="auto"/>
        <w:jc w:val="both"/>
        <w:rPr>
          <w:rFonts w:eastAsia="Roboto"/>
          <w:lang w:val="en-DE"/>
        </w:rPr>
      </w:pPr>
      <w:r>
        <w:rPr>
          <w:rFonts w:ascii="Times New Roman" w:eastAsia="Times New Roman" w:hAnsi="Times New Roman" w:cs="Times New Roman"/>
          <w:sz w:val="24"/>
          <w:szCs w:val="24"/>
          <w:lang w:val="en-DE"/>
        </w:rPr>
        <w:fldChar w:fldCharType="end"/>
      </w:r>
    </w:p>
    <w:sectPr w:rsidR="00EF5B90" w:rsidRPr="00810271">
      <w:footerReference w:type="even" r:id="rId7"/>
      <w:footerReference w:type="default" r:id="rId8"/>
      <w:pgSz w:w="11900" w:h="16840"/>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48556" w14:textId="77777777" w:rsidR="0043730C" w:rsidRDefault="0043730C" w:rsidP="00B33F74">
      <w:pPr>
        <w:spacing w:after="0" w:line="240" w:lineRule="auto"/>
      </w:pPr>
      <w:r>
        <w:separator/>
      </w:r>
    </w:p>
  </w:endnote>
  <w:endnote w:type="continuationSeparator" w:id="0">
    <w:p w14:paraId="45E5FBA8" w14:textId="77777777" w:rsidR="0043730C" w:rsidRDefault="0043730C" w:rsidP="00B33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Helvetica Neue Thin">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Geeza Pro">
    <w:panose1 w:val="02000400000000000000"/>
    <w:charset w:val="B2"/>
    <w:family w:val="auto"/>
    <w:pitch w:val="variable"/>
    <w:sig w:usb0="80002001"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2589224"/>
      <w:docPartObj>
        <w:docPartGallery w:val="Page Numbers (Bottom of Page)"/>
        <w:docPartUnique/>
      </w:docPartObj>
    </w:sdtPr>
    <w:sdtEndPr>
      <w:rPr>
        <w:rStyle w:val="PageNumber"/>
      </w:rPr>
    </w:sdtEndPr>
    <w:sdtContent>
      <w:p w14:paraId="1FBC1836" w14:textId="77777777" w:rsidR="00023295" w:rsidRDefault="00023295"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F9A44A" w14:textId="77777777" w:rsidR="00023295" w:rsidRDefault="00023295" w:rsidP="00B33F7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742925"/>
      <w:docPartObj>
        <w:docPartGallery w:val="Page Numbers (Bottom of Page)"/>
        <w:docPartUnique/>
      </w:docPartObj>
    </w:sdtPr>
    <w:sdtEndPr>
      <w:rPr>
        <w:rStyle w:val="PageNumber"/>
      </w:rPr>
    </w:sdtEndPr>
    <w:sdtContent>
      <w:p w14:paraId="1F467049" w14:textId="77777777" w:rsidR="00023295" w:rsidRDefault="00023295" w:rsidP="004906A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4E54E4" w14:textId="77777777" w:rsidR="00023295" w:rsidRDefault="00023295" w:rsidP="00B33F74">
    <w:pPr>
      <w:pStyle w:val="Footer"/>
      <w:ind w:firstLine="360"/>
    </w:pPr>
    <w:r>
      <w:rPr>
        <w:noProof/>
        <w:lang w:eastAsia="zh-CN"/>
      </w:rPr>
      <mc:AlternateContent>
        <mc:Choice Requires="wpg">
          <w:drawing>
            <wp:anchor distT="0" distB="0" distL="114300" distR="114300" simplePos="0" relativeHeight="251659264" behindDoc="0" locked="0" layoutInCell="1" allowOverlap="1" wp14:anchorId="7C1A99C0" wp14:editId="23896718">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4BF6F" w14:textId="62C0A7CE" w:rsidR="00023295" w:rsidRDefault="0043730C">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23295">
                                  <w:rPr>
                                    <w:caps/>
                                    <w:color w:val="4A66AC" w:themeColor="accent1"/>
                                    <w:sz w:val="20"/>
                                    <w:szCs w:val="20"/>
                                  </w:rPr>
                                  <w:t>Alischa thomas</w:t>
                                </w:r>
                              </w:sdtContent>
                            </w:sdt>
                            <w:r w:rsidR="00023295">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23295">
                                  <w:rPr>
                                    <w:color w:val="808080" w:themeColor="background1" w:themeShade="80"/>
                                    <w:sz w:val="20"/>
                                    <w:szCs w:val="20"/>
                                  </w:rPr>
                                  <w:t>1</w:t>
                                </w:r>
                                <w:r w:rsidR="00A940BD">
                                  <w:rPr>
                                    <w:color w:val="808080" w:themeColor="background1" w:themeShade="80"/>
                                    <w:sz w:val="20"/>
                                    <w:szCs w:val="20"/>
                                  </w:rPr>
                                  <w:t>3</w:t>
                                </w:r>
                                <w:r w:rsidR="00023295">
                                  <w:rPr>
                                    <w:color w:val="808080" w:themeColor="background1" w:themeShade="80"/>
                                    <w:sz w:val="20"/>
                                    <w:szCs w:val="20"/>
                                  </w:rPr>
                                  <w:t>.0</w:t>
                                </w:r>
                                <w:r w:rsidR="00A940BD">
                                  <w:rPr>
                                    <w:color w:val="808080" w:themeColor="background1" w:themeShade="80"/>
                                    <w:sz w:val="20"/>
                                    <w:szCs w:val="20"/>
                                  </w:rPr>
                                  <w:t>4</w:t>
                                </w:r>
                                <w:r w:rsidR="00023295">
                                  <w:rPr>
                                    <w:color w:val="808080" w:themeColor="background1" w:themeShade="80"/>
                                    <w:sz w:val="20"/>
                                    <w:szCs w:val="20"/>
                                  </w:rPr>
                                  <w:t>.2020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C1A99C0" id="Group 164" o:spid="_x0000_s1026" style="position:absolute;left:0;text-align:left;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">
              <v:rect id="Rectangle 165" o:spid="_x0000_s1027"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" fillcolor="white [3212]" stroked="f" strokeweight="1.5pt">
                <v:fill opacity="0"/>
                <v:stroke endcap="round"/>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14:paraId="6944BF6F" w14:textId="62C0A7CE" w:rsidR="00023295" w:rsidRDefault="0043730C">
                      <w:pPr>
                        <w:pStyle w:val="Footer"/>
                        <w:jc w:val="right"/>
                      </w:pPr>
                      <w:sdt>
                        <w:sdtPr>
                          <w:rPr>
                            <w:caps/>
                            <w:color w:val="4A66AC"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023295">
                            <w:rPr>
                              <w:caps/>
                              <w:color w:val="4A66AC" w:themeColor="accent1"/>
                              <w:sz w:val="20"/>
                              <w:szCs w:val="20"/>
                            </w:rPr>
                            <w:t>Alischa thomas</w:t>
                          </w:r>
                        </w:sdtContent>
                      </w:sdt>
                      <w:r w:rsidR="00023295">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023295">
                            <w:rPr>
                              <w:color w:val="808080" w:themeColor="background1" w:themeShade="80"/>
                              <w:sz w:val="20"/>
                              <w:szCs w:val="20"/>
                            </w:rPr>
                            <w:t>1</w:t>
                          </w:r>
                          <w:r w:rsidR="00A940BD">
                            <w:rPr>
                              <w:color w:val="808080" w:themeColor="background1" w:themeShade="80"/>
                              <w:sz w:val="20"/>
                              <w:szCs w:val="20"/>
                            </w:rPr>
                            <w:t>3</w:t>
                          </w:r>
                          <w:r w:rsidR="00023295">
                            <w:rPr>
                              <w:color w:val="808080" w:themeColor="background1" w:themeShade="80"/>
                              <w:sz w:val="20"/>
                              <w:szCs w:val="20"/>
                            </w:rPr>
                            <w:t>.0</w:t>
                          </w:r>
                          <w:r w:rsidR="00A940BD">
                            <w:rPr>
                              <w:color w:val="808080" w:themeColor="background1" w:themeShade="80"/>
                              <w:sz w:val="20"/>
                              <w:szCs w:val="20"/>
                            </w:rPr>
                            <w:t>4</w:t>
                          </w:r>
                          <w:r w:rsidR="00023295">
                            <w:rPr>
                              <w:color w:val="808080" w:themeColor="background1" w:themeShade="80"/>
                              <w:sz w:val="20"/>
                              <w:szCs w:val="20"/>
                            </w:rPr>
                            <w:t>.2020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4620C" w14:textId="77777777" w:rsidR="0043730C" w:rsidRDefault="0043730C" w:rsidP="00B33F74">
      <w:pPr>
        <w:spacing w:after="0" w:line="240" w:lineRule="auto"/>
      </w:pPr>
      <w:r>
        <w:separator/>
      </w:r>
    </w:p>
  </w:footnote>
  <w:footnote w:type="continuationSeparator" w:id="0">
    <w:p w14:paraId="77979728" w14:textId="77777777" w:rsidR="0043730C" w:rsidRDefault="0043730C" w:rsidP="00B33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71A"/>
    <w:multiLevelType w:val="hybridMultilevel"/>
    <w:tmpl w:val="6F0EF96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4F5D17"/>
    <w:multiLevelType w:val="hybridMultilevel"/>
    <w:tmpl w:val="E252DF3A"/>
    <w:lvl w:ilvl="0" w:tplc="76AABB16">
      <w:numFmt w:val="bullet"/>
      <w:lvlText w:val="-"/>
      <w:lvlJc w:val="left"/>
      <w:pPr>
        <w:ind w:left="720" w:hanging="360"/>
      </w:pPr>
      <w:rPr>
        <w:rFonts w:ascii="Helvetica Neue" w:eastAsiaTheme="majorEastAsia" w:hAnsi="Helvetica Neue"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D355A9F"/>
    <w:multiLevelType w:val="hybridMultilevel"/>
    <w:tmpl w:val="C3ECD432"/>
    <w:lvl w:ilvl="0" w:tplc="08090001">
      <w:start w:val="1"/>
      <w:numFmt w:val="bullet"/>
      <w:lvlText w:val=""/>
      <w:lvlJc w:val="left"/>
      <w:pPr>
        <w:ind w:left="720" w:hanging="360"/>
      </w:pPr>
      <w:rPr>
        <w:rFonts w:ascii="Symbol" w:hAnsi="Symbol" w:cs="Symbol" w:hint="default"/>
        <w:color w:val="auto"/>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3E5B6590"/>
    <w:multiLevelType w:val="hybridMultilevel"/>
    <w:tmpl w:val="FDE0020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3862A13"/>
    <w:multiLevelType w:val="hybridMultilevel"/>
    <w:tmpl w:val="D1541B7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E7A5C6F"/>
    <w:multiLevelType w:val="hybridMultilevel"/>
    <w:tmpl w:val="C2BE92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BEE5AC6"/>
    <w:multiLevelType w:val="multilevel"/>
    <w:tmpl w:val="6C50D872"/>
    <w:lvl w:ilvl="0">
      <w:start w:val="1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7EC5AC6"/>
    <w:multiLevelType w:val="hybridMultilevel"/>
    <w:tmpl w:val="3500C944"/>
    <w:lvl w:ilvl="0" w:tplc="76AABB16">
      <w:numFmt w:val="bullet"/>
      <w:lvlText w:val="-"/>
      <w:lvlJc w:val="left"/>
      <w:pPr>
        <w:ind w:left="360" w:hanging="360"/>
      </w:pPr>
      <w:rPr>
        <w:rFonts w:ascii="Helvetica Neue" w:eastAsiaTheme="majorEastAsia" w:hAnsi="Helvetica Neue" w:cstheme="minorBidi" w:hint="default"/>
        <w:color w:val="auto"/>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6"/>
  </w:num>
  <w:num w:numId="2">
    <w:abstractNumId w:val="4"/>
  </w:num>
  <w:num w:numId="3">
    <w:abstractNumId w:val="3"/>
  </w:num>
  <w:num w:numId="4">
    <w:abstractNumId w:val="5"/>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attachedTemplate r:id="rId1"/>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271"/>
    <w:rsid w:val="00006CD4"/>
    <w:rsid w:val="00007362"/>
    <w:rsid w:val="000124DE"/>
    <w:rsid w:val="000135AC"/>
    <w:rsid w:val="000139A6"/>
    <w:rsid w:val="00023295"/>
    <w:rsid w:val="0004703E"/>
    <w:rsid w:val="000472AA"/>
    <w:rsid w:val="000641EA"/>
    <w:rsid w:val="00067794"/>
    <w:rsid w:val="0007261C"/>
    <w:rsid w:val="000742BB"/>
    <w:rsid w:val="00077AAB"/>
    <w:rsid w:val="000B3E57"/>
    <w:rsid w:val="000B60B9"/>
    <w:rsid w:val="000B79B3"/>
    <w:rsid w:val="00100AB5"/>
    <w:rsid w:val="00102729"/>
    <w:rsid w:val="00110CD3"/>
    <w:rsid w:val="001630C9"/>
    <w:rsid w:val="00167155"/>
    <w:rsid w:val="001A026B"/>
    <w:rsid w:val="001C241C"/>
    <w:rsid w:val="001C2F40"/>
    <w:rsid w:val="001C608D"/>
    <w:rsid w:val="001D1BF2"/>
    <w:rsid w:val="001E4C35"/>
    <w:rsid w:val="00231402"/>
    <w:rsid w:val="00232439"/>
    <w:rsid w:val="00233A03"/>
    <w:rsid w:val="00242045"/>
    <w:rsid w:val="0024325A"/>
    <w:rsid w:val="002456D0"/>
    <w:rsid w:val="00250852"/>
    <w:rsid w:val="002541C5"/>
    <w:rsid w:val="00255A47"/>
    <w:rsid w:val="00263310"/>
    <w:rsid w:val="002654DA"/>
    <w:rsid w:val="00265EF6"/>
    <w:rsid w:val="002836AD"/>
    <w:rsid w:val="00283FC8"/>
    <w:rsid w:val="00290E20"/>
    <w:rsid w:val="00297C1B"/>
    <w:rsid w:val="002B6EEC"/>
    <w:rsid w:val="002C700A"/>
    <w:rsid w:val="002D0579"/>
    <w:rsid w:val="002D5964"/>
    <w:rsid w:val="00302FB7"/>
    <w:rsid w:val="0030441C"/>
    <w:rsid w:val="00311710"/>
    <w:rsid w:val="003262FD"/>
    <w:rsid w:val="00340237"/>
    <w:rsid w:val="0036305F"/>
    <w:rsid w:val="00363554"/>
    <w:rsid w:val="00374CA2"/>
    <w:rsid w:val="0038432B"/>
    <w:rsid w:val="00393ED1"/>
    <w:rsid w:val="003B148B"/>
    <w:rsid w:val="003D6EF0"/>
    <w:rsid w:val="003E15A9"/>
    <w:rsid w:val="003E69D6"/>
    <w:rsid w:val="00415CB6"/>
    <w:rsid w:val="00436D98"/>
    <w:rsid w:val="0043730C"/>
    <w:rsid w:val="00446726"/>
    <w:rsid w:val="00454557"/>
    <w:rsid w:val="00457BDD"/>
    <w:rsid w:val="0046394E"/>
    <w:rsid w:val="004805F6"/>
    <w:rsid w:val="004906A9"/>
    <w:rsid w:val="00493FAF"/>
    <w:rsid w:val="00497D57"/>
    <w:rsid w:val="004A303F"/>
    <w:rsid w:val="004A3F0C"/>
    <w:rsid w:val="004B5A44"/>
    <w:rsid w:val="004D1117"/>
    <w:rsid w:val="005041A6"/>
    <w:rsid w:val="005107FB"/>
    <w:rsid w:val="00534A66"/>
    <w:rsid w:val="00550A50"/>
    <w:rsid w:val="00566089"/>
    <w:rsid w:val="00576B14"/>
    <w:rsid w:val="00584B81"/>
    <w:rsid w:val="0059500C"/>
    <w:rsid w:val="005A5E5C"/>
    <w:rsid w:val="005A6A8B"/>
    <w:rsid w:val="005B0927"/>
    <w:rsid w:val="00607F6E"/>
    <w:rsid w:val="00612610"/>
    <w:rsid w:val="00617659"/>
    <w:rsid w:val="00626D2E"/>
    <w:rsid w:val="00636BD5"/>
    <w:rsid w:val="006441A1"/>
    <w:rsid w:val="006628F7"/>
    <w:rsid w:val="006635DA"/>
    <w:rsid w:val="006671E4"/>
    <w:rsid w:val="00674DCA"/>
    <w:rsid w:val="00683EC2"/>
    <w:rsid w:val="00685C73"/>
    <w:rsid w:val="0069068E"/>
    <w:rsid w:val="0069268D"/>
    <w:rsid w:val="006A19BA"/>
    <w:rsid w:val="006A53A4"/>
    <w:rsid w:val="006A55D4"/>
    <w:rsid w:val="006B3324"/>
    <w:rsid w:val="006C3302"/>
    <w:rsid w:val="006C6294"/>
    <w:rsid w:val="006C78CD"/>
    <w:rsid w:val="006D038A"/>
    <w:rsid w:val="006F62E0"/>
    <w:rsid w:val="0072112C"/>
    <w:rsid w:val="00726E8E"/>
    <w:rsid w:val="0073083A"/>
    <w:rsid w:val="00742137"/>
    <w:rsid w:val="007434B9"/>
    <w:rsid w:val="00746234"/>
    <w:rsid w:val="00747D75"/>
    <w:rsid w:val="00761B6E"/>
    <w:rsid w:val="00775360"/>
    <w:rsid w:val="007853A2"/>
    <w:rsid w:val="00786235"/>
    <w:rsid w:val="00792170"/>
    <w:rsid w:val="0079510E"/>
    <w:rsid w:val="007B536D"/>
    <w:rsid w:val="007D492D"/>
    <w:rsid w:val="007F3FA6"/>
    <w:rsid w:val="008006A1"/>
    <w:rsid w:val="008066C7"/>
    <w:rsid w:val="00810271"/>
    <w:rsid w:val="00813922"/>
    <w:rsid w:val="00815CE9"/>
    <w:rsid w:val="00817C6D"/>
    <w:rsid w:val="00823CDF"/>
    <w:rsid w:val="0084383B"/>
    <w:rsid w:val="0084435D"/>
    <w:rsid w:val="00881D05"/>
    <w:rsid w:val="00885A52"/>
    <w:rsid w:val="00891180"/>
    <w:rsid w:val="008A3AF0"/>
    <w:rsid w:val="008A52BC"/>
    <w:rsid w:val="008A6C3C"/>
    <w:rsid w:val="008B1301"/>
    <w:rsid w:val="008B2A98"/>
    <w:rsid w:val="008C1F9C"/>
    <w:rsid w:val="008D0EC3"/>
    <w:rsid w:val="008E3A2E"/>
    <w:rsid w:val="008F383E"/>
    <w:rsid w:val="00903D97"/>
    <w:rsid w:val="00916260"/>
    <w:rsid w:val="009204B9"/>
    <w:rsid w:val="00956BE6"/>
    <w:rsid w:val="009602C6"/>
    <w:rsid w:val="00960D6A"/>
    <w:rsid w:val="00977A86"/>
    <w:rsid w:val="009865AB"/>
    <w:rsid w:val="00986CB1"/>
    <w:rsid w:val="009B4FBE"/>
    <w:rsid w:val="009C194E"/>
    <w:rsid w:val="009C42FD"/>
    <w:rsid w:val="009D7A0A"/>
    <w:rsid w:val="009E33C0"/>
    <w:rsid w:val="009E72A7"/>
    <w:rsid w:val="009F08DA"/>
    <w:rsid w:val="009F7370"/>
    <w:rsid w:val="00A00913"/>
    <w:rsid w:val="00A069C1"/>
    <w:rsid w:val="00A1093B"/>
    <w:rsid w:val="00A1520C"/>
    <w:rsid w:val="00A5130D"/>
    <w:rsid w:val="00A61EED"/>
    <w:rsid w:val="00A67EC1"/>
    <w:rsid w:val="00A76BBA"/>
    <w:rsid w:val="00A80E80"/>
    <w:rsid w:val="00A940BD"/>
    <w:rsid w:val="00AE3A5B"/>
    <w:rsid w:val="00AE3DDC"/>
    <w:rsid w:val="00AE62C3"/>
    <w:rsid w:val="00AE7000"/>
    <w:rsid w:val="00AF47E1"/>
    <w:rsid w:val="00B0026E"/>
    <w:rsid w:val="00B213FE"/>
    <w:rsid w:val="00B3023C"/>
    <w:rsid w:val="00B315C5"/>
    <w:rsid w:val="00B33F74"/>
    <w:rsid w:val="00B37B2B"/>
    <w:rsid w:val="00B410EE"/>
    <w:rsid w:val="00B47198"/>
    <w:rsid w:val="00B526CE"/>
    <w:rsid w:val="00B6040E"/>
    <w:rsid w:val="00B66C4E"/>
    <w:rsid w:val="00B676CB"/>
    <w:rsid w:val="00BA1D8A"/>
    <w:rsid w:val="00BA71B6"/>
    <w:rsid w:val="00BC2776"/>
    <w:rsid w:val="00BD5502"/>
    <w:rsid w:val="00BD79D2"/>
    <w:rsid w:val="00BF68F5"/>
    <w:rsid w:val="00C03208"/>
    <w:rsid w:val="00C0490A"/>
    <w:rsid w:val="00C04E6B"/>
    <w:rsid w:val="00C17F92"/>
    <w:rsid w:val="00C275DC"/>
    <w:rsid w:val="00C441DB"/>
    <w:rsid w:val="00C45BAD"/>
    <w:rsid w:val="00C51778"/>
    <w:rsid w:val="00C568AF"/>
    <w:rsid w:val="00C61C94"/>
    <w:rsid w:val="00C6778B"/>
    <w:rsid w:val="00C754BF"/>
    <w:rsid w:val="00CA69B8"/>
    <w:rsid w:val="00CB2E55"/>
    <w:rsid w:val="00CB41EE"/>
    <w:rsid w:val="00CC1FCB"/>
    <w:rsid w:val="00CF4D4E"/>
    <w:rsid w:val="00D06D7D"/>
    <w:rsid w:val="00D154BA"/>
    <w:rsid w:val="00D21022"/>
    <w:rsid w:val="00D24F4F"/>
    <w:rsid w:val="00D37130"/>
    <w:rsid w:val="00D56808"/>
    <w:rsid w:val="00D607FC"/>
    <w:rsid w:val="00D70247"/>
    <w:rsid w:val="00D9520F"/>
    <w:rsid w:val="00D96058"/>
    <w:rsid w:val="00D96914"/>
    <w:rsid w:val="00DA44B6"/>
    <w:rsid w:val="00DB53B6"/>
    <w:rsid w:val="00DC3314"/>
    <w:rsid w:val="00DC3F97"/>
    <w:rsid w:val="00E21546"/>
    <w:rsid w:val="00E22C33"/>
    <w:rsid w:val="00E313FB"/>
    <w:rsid w:val="00E54148"/>
    <w:rsid w:val="00E54EEB"/>
    <w:rsid w:val="00E62CA7"/>
    <w:rsid w:val="00E65627"/>
    <w:rsid w:val="00E70B4D"/>
    <w:rsid w:val="00E924B0"/>
    <w:rsid w:val="00EE0A75"/>
    <w:rsid w:val="00EE3EEC"/>
    <w:rsid w:val="00EE7220"/>
    <w:rsid w:val="00EF25A1"/>
    <w:rsid w:val="00EF5B90"/>
    <w:rsid w:val="00F05C51"/>
    <w:rsid w:val="00F10EA4"/>
    <w:rsid w:val="00F14FAB"/>
    <w:rsid w:val="00F23B7E"/>
    <w:rsid w:val="00F26802"/>
    <w:rsid w:val="00F3655F"/>
    <w:rsid w:val="00F51675"/>
    <w:rsid w:val="00F56611"/>
    <w:rsid w:val="00F630AE"/>
    <w:rsid w:val="00F84492"/>
    <w:rsid w:val="00F85C2E"/>
    <w:rsid w:val="00F86109"/>
    <w:rsid w:val="00FA21B7"/>
    <w:rsid w:val="00FA296F"/>
    <w:rsid w:val="00FA6409"/>
    <w:rsid w:val="00FB6E31"/>
    <w:rsid w:val="00FB6F0C"/>
    <w:rsid w:val="00FD4491"/>
    <w:rsid w:val="00FE510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F871C"/>
  <w15:docId w15:val="{EBFA7651-2E08-4046-BFE2-5D4C3075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F74"/>
    <w:rPr>
      <w:rFonts w:ascii="Helvetica Neue" w:hAnsi="Helvetica Neue"/>
    </w:rPr>
  </w:style>
  <w:style w:type="paragraph" w:styleId="Heading1">
    <w:name w:val="heading 1"/>
    <w:basedOn w:val="Normal"/>
    <w:next w:val="Normal"/>
    <w:link w:val="Heading1Char"/>
    <w:uiPriority w:val="9"/>
    <w:qFormat/>
    <w:rsid w:val="00B33F74"/>
    <w:pPr>
      <w:keepNext/>
      <w:keepLines/>
      <w:spacing w:before="480" w:after="0"/>
      <w:outlineLvl w:val="0"/>
    </w:pPr>
    <w:rPr>
      <w:rFonts w:ascii="Helvetica Neue Thin" w:eastAsiaTheme="majorEastAsia" w:hAnsi="Helvetica Neue Thin" w:cstheme="majorBidi"/>
      <w:bCs/>
      <w:color w:val="374C80" w:themeColor="accent1" w:themeShade="BF"/>
      <w:sz w:val="32"/>
      <w:szCs w:val="28"/>
    </w:rPr>
  </w:style>
  <w:style w:type="paragraph" w:styleId="Heading2">
    <w:name w:val="heading 2"/>
    <w:basedOn w:val="Normal"/>
    <w:next w:val="Normal"/>
    <w:link w:val="Heading2Char"/>
    <w:uiPriority w:val="9"/>
    <w:unhideWhenUsed/>
    <w:qFormat/>
    <w:rsid w:val="00B33F74"/>
    <w:pPr>
      <w:keepNext/>
      <w:keepLines/>
      <w:spacing w:before="200" w:after="0"/>
      <w:outlineLvl w:val="1"/>
    </w:pPr>
    <w:rPr>
      <w:rFonts w:ascii="Helvetica Neue Thin" w:eastAsiaTheme="majorEastAsia" w:hAnsi="Helvetica Neue Thin" w:cstheme="majorBidi"/>
      <w:bCs/>
      <w:color w:val="4A66AC" w:themeColor="accent1"/>
      <w:sz w:val="26"/>
      <w:szCs w:val="26"/>
    </w:rPr>
  </w:style>
  <w:style w:type="paragraph" w:styleId="Heading3">
    <w:name w:val="heading 3"/>
    <w:basedOn w:val="Normal"/>
    <w:next w:val="Normal"/>
    <w:link w:val="Heading3Char"/>
    <w:uiPriority w:val="9"/>
    <w:unhideWhenUsed/>
    <w:qFormat/>
    <w:rsid w:val="0069268D"/>
    <w:pPr>
      <w:keepNext/>
      <w:keepLines/>
      <w:spacing w:before="200" w:after="0"/>
      <w:outlineLvl w:val="2"/>
    </w:pPr>
    <w:rPr>
      <w:rFonts w:eastAsiaTheme="majorEastAsia" w:cstheme="majorBidi"/>
      <w:b/>
      <w:bCs/>
      <w:color w:val="4A66AC" w:themeColor="accent1"/>
    </w:rPr>
  </w:style>
  <w:style w:type="paragraph" w:styleId="Heading4">
    <w:name w:val="heading 4"/>
    <w:basedOn w:val="Normal"/>
    <w:next w:val="Normal"/>
    <w:link w:val="Heading4Char"/>
    <w:uiPriority w:val="9"/>
    <w:unhideWhenUsed/>
    <w:qFormat/>
    <w:rsid w:val="00B33F74"/>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B33F74"/>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B33F74"/>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B33F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F74"/>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B33F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F74"/>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B33F74"/>
    <w:pPr>
      <w:numPr>
        <w:ilvl w:val="1"/>
      </w:numPr>
    </w:pPr>
    <w:rPr>
      <w:rFonts w:ascii="Helvetica Neue Thin" w:eastAsiaTheme="majorEastAsia" w:hAnsi="Helvetica Neue Thin" w:cstheme="majorBidi"/>
      <w:iCs/>
      <w:color w:val="4A66AC" w:themeColor="accent1"/>
      <w:spacing w:val="15"/>
      <w:sz w:val="24"/>
      <w:szCs w:val="24"/>
    </w:rPr>
  </w:style>
  <w:style w:type="table" w:customStyle="1" w:styleId="1">
    <w:name w:val="1"/>
    <w:basedOn w:val="TableNormal"/>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EF5B90"/>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PlainTable3">
    <w:name w:val="Plain Table 3"/>
    <w:basedOn w:val="TableNormal"/>
    <w:uiPriority w:val="43"/>
    <w:rsid w:val="00EF5B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F5B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F5B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F5B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33F74"/>
    <w:rPr>
      <w:rFonts w:ascii="Helvetica Neue Thin" w:eastAsiaTheme="majorEastAsia" w:hAnsi="Helvetica Neue Thin" w:cstheme="majorBidi"/>
      <w:bCs/>
      <w:color w:val="374C80" w:themeColor="accent1" w:themeShade="BF"/>
      <w:sz w:val="32"/>
      <w:szCs w:val="28"/>
    </w:rPr>
  </w:style>
  <w:style w:type="character" w:customStyle="1" w:styleId="Heading2Char">
    <w:name w:val="Heading 2 Char"/>
    <w:basedOn w:val="DefaultParagraphFont"/>
    <w:link w:val="Heading2"/>
    <w:uiPriority w:val="9"/>
    <w:rsid w:val="00B33F74"/>
    <w:rPr>
      <w:rFonts w:ascii="Helvetica Neue Thin" w:eastAsiaTheme="majorEastAsia" w:hAnsi="Helvetica Neue Thin" w:cstheme="majorBidi"/>
      <w:bCs/>
      <w:color w:val="4A66AC" w:themeColor="accent1"/>
      <w:sz w:val="26"/>
      <w:szCs w:val="26"/>
    </w:rPr>
  </w:style>
  <w:style w:type="character" w:customStyle="1" w:styleId="Heading3Char">
    <w:name w:val="Heading 3 Char"/>
    <w:basedOn w:val="DefaultParagraphFont"/>
    <w:link w:val="Heading3"/>
    <w:uiPriority w:val="9"/>
    <w:rsid w:val="0069268D"/>
    <w:rPr>
      <w:rFonts w:ascii="Helvetica Neue" w:eastAsiaTheme="majorEastAsia" w:hAnsi="Helvetica Neue" w:cstheme="majorBidi"/>
      <w:b/>
      <w:bCs/>
      <w:color w:val="4A66AC" w:themeColor="accent1"/>
    </w:rPr>
  </w:style>
  <w:style w:type="character" w:customStyle="1" w:styleId="Heading4Char">
    <w:name w:val="Heading 4 Char"/>
    <w:basedOn w:val="DefaultParagraphFont"/>
    <w:link w:val="Heading4"/>
    <w:uiPriority w:val="9"/>
    <w:rsid w:val="00B33F74"/>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B33F74"/>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B33F74"/>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B33F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F74"/>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B33F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3F74"/>
    <w:pPr>
      <w:spacing w:line="240" w:lineRule="auto"/>
    </w:pPr>
    <w:rPr>
      <w:b/>
      <w:bCs/>
      <w:color w:val="4A66AC" w:themeColor="accent1"/>
      <w:sz w:val="18"/>
      <w:szCs w:val="18"/>
    </w:rPr>
  </w:style>
  <w:style w:type="character" w:customStyle="1" w:styleId="TitleChar">
    <w:name w:val="Title Char"/>
    <w:basedOn w:val="DefaultParagraphFont"/>
    <w:link w:val="Title"/>
    <w:uiPriority w:val="10"/>
    <w:rsid w:val="00B33F74"/>
    <w:rPr>
      <w:rFonts w:asciiTheme="majorHAnsi" w:eastAsiaTheme="majorEastAsia" w:hAnsiTheme="majorHAnsi" w:cstheme="majorBidi"/>
      <w:color w:val="1B1D3D" w:themeColor="text2" w:themeShade="BF"/>
      <w:spacing w:val="5"/>
      <w:kern w:val="28"/>
      <w:sz w:val="52"/>
      <w:szCs w:val="52"/>
    </w:rPr>
  </w:style>
  <w:style w:type="character" w:customStyle="1" w:styleId="SubtitleChar">
    <w:name w:val="Subtitle Char"/>
    <w:basedOn w:val="DefaultParagraphFont"/>
    <w:link w:val="Subtitle"/>
    <w:uiPriority w:val="11"/>
    <w:rsid w:val="00B33F74"/>
    <w:rPr>
      <w:rFonts w:ascii="Helvetica Neue Thin" w:eastAsiaTheme="majorEastAsia" w:hAnsi="Helvetica Neue Thin" w:cstheme="majorBidi"/>
      <w:iCs/>
      <w:color w:val="4A66AC" w:themeColor="accent1"/>
      <w:spacing w:val="15"/>
      <w:sz w:val="24"/>
      <w:szCs w:val="24"/>
    </w:rPr>
  </w:style>
  <w:style w:type="character" w:styleId="Strong">
    <w:name w:val="Strong"/>
    <w:basedOn w:val="DefaultParagraphFont"/>
    <w:uiPriority w:val="22"/>
    <w:qFormat/>
    <w:rsid w:val="00B33F74"/>
    <w:rPr>
      <w:b/>
      <w:bCs/>
    </w:rPr>
  </w:style>
  <w:style w:type="character" w:styleId="Emphasis">
    <w:name w:val="Emphasis"/>
    <w:basedOn w:val="DefaultParagraphFont"/>
    <w:uiPriority w:val="20"/>
    <w:qFormat/>
    <w:rsid w:val="00B33F74"/>
    <w:rPr>
      <w:i/>
      <w:iCs/>
    </w:rPr>
  </w:style>
  <w:style w:type="paragraph" w:styleId="NoSpacing">
    <w:name w:val="No Spacing"/>
    <w:link w:val="NoSpacingChar"/>
    <w:uiPriority w:val="1"/>
    <w:qFormat/>
    <w:rsid w:val="00B33F74"/>
    <w:pPr>
      <w:spacing w:after="0" w:line="240" w:lineRule="auto"/>
    </w:pPr>
  </w:style>
  <w:style w:type="character" w:customStyle="1" w:styleId="NoSpacingChar">
    <w:name w:val="No Spacing Char"/>
    <w:basedOn w:val="DefaultParagraphFont"/>
    <w:link w:val="NoSpacing"/>
    <w:uiPriority w:val="1"/>
    <w:rsid w:val="00EF5B90"/>
  </w:style>
  <w:style w:type="paragraph" w:styleId="ListParagraph">
    <w:name w:val="List Paragraph"/>
    <w:basedOn w:val="Normal"/>
    <w:uiPriority w:val="34"/>
    <w:qFormat/>
    <w:rsid w:val="00B33F74"/>
    <w:pPr>
      <w:ind w:left="720"/>
      <w:contextualSpacing/>
    </w:pPr>
  </w:style>
  <w:style w:type="paragraph" w:styleId="Quote">
    <w:name w:val="Quote"/>
    <w:basedOn w:val="Normal"/>
    <w:next w:val="Normal"/>
    <w:link w:val="QuoteChar"/>
    <w:uiPriority w:val="29"/>
    <w:qFormat/>
    <w:rsid w:val="00B33F74"/>
    <w:rPr>
      <w:i/>
      <w:iCs/>
      <w:color w:val="000000" w:themeColor="text1"/>
    </w:rPr>
  </w:style>
  <w:style w:type="character" w:customStyle="1" w:styleId="QuoteChar">
    <w:name w:val="Quote Char"/>
    <w:basedOn w:val="DefaultParagraphFont"/>
    <w:link w:val="Quote"/>
    <w:uiPriority w:val="29"/>
    <w:rsid w:val="00B33F74"/>
    <w:rPr>
      <w:i/>
      <w:iCs/>
      <w:color w:val="000000" w:themeColor="text1"/>
    </w:rPr>
  </w:style>
  <w:style w:type="paragraph" w:styleId="IntenseQuote">
    <w:name w:val="Intense Quote"/>
    <w:basedOn w:val="Normal"/>
    <w:next w:val="Normal"/>
    <w:link w:val="IntenseQuoteChar"/>
    <w:uiPriority w:val="30"/>
    <w:qFormat/>
    <w:rsid w:val="00B33F74"/>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B33F74"/>
    <w:rPr>
      <w:b/>
      <w:bCs/>
      <w:i/>
      <w:iCs/>
      <w:color w:val="4A66AC" w:themeColor="accent1"/>
    </w:rPr>
  </w:style>
  <w:style w:type="character" w:styleId="SubtleEmphasis">
    <w:name w:val="Subtle Emphasis"/>
    <w:basedOn w:val="DefaultParagraphFont"/>
    <w:uiPriority w:val="19"/>
    <w:qFormat/>
    <w:rsid w:val="00B33F74"/>
    <w:rPr>
      <w:i/>
      <w:iCs/>
      <w:color w:val="808080" w:themeColor="text1" w:themeTint="7F"/>
    </w:rPr>
  </w:style>
  <w:style w:type="character" w:styleId="IntenseEmphasis">
    <w:name w:val="Intense Emphasis"/>
    <w:basedOn w:val="DefaultParagraphFont"/>
    <w:uiPriority w:val="21"/>
    <w:qFormat/>
    <w:rsid w:val="00B33F74"/>
    <w:rPr>
      <w:b/>
      <w:bCs/>
      <w:i/>
      <w:iCs/>
      <w:color w:val="4A66AC" w:themeColor="accent1"/>
    </w:rPr>
  </w:style>
  <w:style w:type="character" w:styleId="SubtleReference">
    <w:name w:val="Subtle Reference"/>
    <w:basedOn w:val="DefaultParagraphFont"/>
    <w:uiPriority w:val="31"/>
    <w:qFormat/>
    <w:rsid w:val="00B33F74"/>
    <w:rPr>
      <w:smallCaps/>
      <w:color w:val="629DD1" w:themeColor="accent2"/>
      <w:u w:val="single"/>
    </w:rPr>
  </w:style>
  <w:style w:type="character" w:styleId="IntenseReference">
    <w:name w:val="Intense Reference"/>
    <w:basedOn w:val="DefaultParagraphFont"/>
    <w:uiPriority w:val="32"/>
    <w:qFormat/>
    <w:rsid w:val="00B33F74"/>
    <w:rPr>
      <w:b/>
      <w:bCs/>
      <w:smallCaps/>
      <w:color w:val="629DD1" w:themeColor="accent2"/>
      <w:spacing w:val="5"/>
      <w:u w:val="single"/>
    </w:rPr>
  </w:style>
  <w:style w:type="character" w:styleId="BookTitle">
    <w:name w:val="Book Title"/>
    <w:basedOn w:val="DefaultParagraphFont"/>
    <w:uiPriority w:val="33"/>
    <w:qFormat/>
    <w:rsid w:val="00B33F74"/>
    <w:rPr>
      <w:b/>
      <w:bCs/>
      <w:smallCaps/>
      <w:spacing w:val="5"/>
    </w:rPr>
  </w:style>
  <w:style w:type="paragraph" w:styleId="TOCHeading">
    <w:name w:val="TOC Heading"/>
    <w:basedOn w:val="Heading1"/>
    <w:next w:val="Normal"/>
    <w:uiPriority w:val="39"/>
    <w:semiHidden/>
    <w:unhideWhenUsed/>
    <w:qFormat/>
    <w:rsid w:val="00B33F74"/>
    <w:pPr>
      <w:outlineLvl w:val="9"/>
    </w:pPr>
  </w:style>
  <w:style w:type="paragraph" w:customStyle="1" w:styleId="PersonalName">
    <w:name w:val="Personal Name"/>
    <w:basedOn w:val="Title"/>
    <w:rsid w:val="00EF5B90"/>
    <w:rPr>
      <w:b/>
      <w:caps/>
      <w:color w:val="000000"/>
      <w:sz w:val="28"/>
      <w:szCs w:val="28"/>
    </w:rPr>
  </w:style>
  <w:style w:type="paragraph" w:styleId="NormalWeb">
    <w:name w:val="Normal (Web)"/>
    <w:basedOn w:val="Normal"/>
    <w:uiPriority w:val="99"/>
    <w:semiHidden/>
    <w:unhideWhenUsed/>
    <w:rsid w:val="00D06D7D"/>
    <w:pPr>
      <w:spacing w:before="100" w:beforeAutospacing="1" w:after="100" w:afterAutospacing="1" w:line="240" w:lineRule="auto"/>
    </w:pPr>
    <w:rPr>
      <w:rFonts w:ascii="Times New Roman" w:eastAsia="Times New Roman" w:hAnsi="Times New Roman" w:cs="Times New Roman"/>
      <w:sz w:val="24"/>
      <w:szCs w:val="24"/>
      <w:lang w:val="en-DE"/>
    </w:rPr>
  </w:style>
  <w:style w:type="paragraph" w:styleId="Header">
    <w:name w:val="header"/>
    <w:basedOn w:val="Normal"/>
    <w:link w:val="HeaderChar"/>
    <w:uiPriority w:val="99"/>
    <w:unhideWhenUsed/>
    <w:rsid w:val="00B33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F74"/>
    <w:rPr>
      <w:rFonts w:ascii="Helvetica Neue" w:hAnsi="Helvetica Neue"/>
    </w:rPr>
  </w:style>
  <w:style w:type="paragraph" w:styleId="Footer">
    <w:name w:val="footer"/>
    <w:basedOn w:val="Normal"/>
    <w:link w:val="FooterChar"/>
    <w:uiPriority w:val="99"/>
    <w:unhideWhenUsed/>
    <w:rsid w:val="00B33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F74"/>
    <w:rPr>
      <w:rFonts w:ascii="Helvetica Neue" w:hAnsi="Helvetica Neue"/>
    </w:rPr>
  </w:style>
  <w:style w:type="character" w:styleId="PageNumber">
    <w:name w:val="page number"/>
    <w:basedOn w:val="DefaultParagraphFont"/>
    <w:uiPriority w:val="99"/>
    <w:semiHidden/>
    <w:unhideWhenUsed/>
    <w:rsid w:val="00B33F74"/>
  </w:style>
  <w:style w:type="character" w:styleId="Hyperlink">
    <w:name w:val="Hyperlink"/>
    <w:basedOn w:val="DefaultParagraphFont"/>
    <w:uiPriority w:val="99"/>
    <w:semiHidden/>
    <w:unhideWhenUsed/>
    <w:rsid w:val="00810271"/>
    <w:rPr>
      <w:color w:val="0000FF"/>
      <w:u w:val="single"/>
    </w:rPr>
  </w:style>
  <w:style w:type="character" w:customStyle="1" w:styleId="cssdelimitercolor">
    <w:name w:val="cssdelimitercolor"/>
    <w:basedOn w:val="DefaultParagraphFont"/>
    <w:rsid w:val="009204B9"/>
  </w:style>
  <w:style w:type="character" w:customStyle="1" w:styleId="csspropertycolor">
    <w:name w:val="csspropertycolor"/>
    <w:basedOn w:val="DefaultParagraphFont"/>
    <w:rsid w:val="009204B9"/>
  </w:style>
  <w:style w:type="character" w:customStyle="1" w:styleId="csspropertyvaluecolor">
    <w:name w:val="csspropertyvaluecolor"/>
    <w:basedOn w:val="DefaultParagraphFont"/>
    <w:rsid w:val="009204B9"/>
  </w:style>
  <w:style w:type="character" w:customStyle="1" w:styleId="commentcolor">
    <w:name w:val="commentcolor"/>
    <w:basedOn w:val="DefaultParagraphFont"/>
    <w:rsid w:val="009204B9"/>
  </w:style>
  <w:style w:type="paragraph" w:styleId="Bibliography">
    <w:name w:val="Bibliography"/>
    <w:basedOn w:val="Normal"/>
    <w:next w:val="Normal"/>
    <w:uiPriority w:val="37"/>
    <w:unhideWhenUsed/>
    <w:rsid w:val="00023295"/>
    <w:pPr>
      <w:spacing w:after="0" w:line="480" w:lineRule="auto"/>
      <w:ind w:left="720" w:hanging="720"/>
    </w:pPr>
  </w:style>
  <w:style w:type="paragraph" w:styleId="BalloonText">
    <w:name w:val="Balloon Text"/>
    <w:basedOn w:val="Normal"/>
    <w:link w:val="BalloonTextChar"/>
    <w:uiPriority w:val="99"/>
    <w:semiHidden/>
    <w:unhideWhenUsed/>
    <w:rsid w:val="008A3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3A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5955">
      <w:bodyDiv w:val="1"/>
      <w:marLeft w:val="0"/>
      <w:marRight w:val="0"/>
      <w:marTop w:val="0"/>
      <w:marBottom w:val="0"/>
      <w:divBdr>
        <w:top w:val="none" w:sz="0" w:space="0" w:color="auto"/>
        <w:left w:val="none" w:sz="0" w:space="0" w:color="auto"/>
        <w:bottom w:val="none" w:sz="0" w:space="0" w:color="auto"/>
        <w:right w:val="none" w:sz="0" w:space="0" w:color="auto"/>
      </w:divBdr>
    </w:div>
    <w:div w:id="165679335">
      <w:bodyDiv w:val="1"/>
      <w:marLeft w:val="0"/>
      <w:marRight w:val="0"/>
      <w:marTop w:val="0"/>
      <w:marBottom w:val="0"/>
      <w:divBdr>
        <w:top w:val="none" w:sz="0" w:space="0" w:color="auto"/>
        <w:left w:val="none" w:sz="0" w:space="0" w:color="auto"/>
        <w:bottom w:val="none" w:sz="0" w:space="0" w:color="auto"/>
        <w:right w:val="none" w:sz="0" w:space="0" w:color="auto"/>
      </w:divBdr>
    </w:div>
    <w:div w:id="425734375">
      <w:bodyDiv w:val="1"/>
      <w:marLeft w:val="0"/>
      <w:marRight w:val="0"/>
      <w:marTop w:val="0"/>
      <w:marBottom w:val="0"/>
      <w:divBdr>
        <w:top w:val="none" w:sz="0" w:space="0" w:color="auto"/>
        <w:left w:val="none" w:sz="0" w:space="0" w:color="auto"/>
        <w:bottom w:val="none" w:sz="0" w:space="0" w:color="auto"/>
        <w:right w:val="none" w:sz="0" w:space="0" w:color="auto"/>
      </w:divBdr>
    </w:div>
    <w:div w:id="427116310">
      <w:bodyDiv w:val="1"/>
      <w:marLeft w:val="0"/>
      <w:marRight w:val="0"/>
      <w:marTop w:val="0"/>
      <w:marBottom w:val="0"/>
      <w:divBdr>
        <w:top w:val="none" w:sz="0" w:space="0" w:color="auto"/>
        <w:left w:val="none" w:sz="0" w:space="0" w:color="auto"/>
        <w:bottom w:val="none" w:sz="0" w:space="0" w:color="auto"/>
        <w:right w:val="none" w:sz="0" w:space="0" w:color="auto"/>
      </w:divBdr>
    </w:div>
    <w:div w:id="526065814">
      <w:bodyDiv w:val="1"/>
      <w:marLeft w:val="0"/>
      <w:marRight w:val="0"/>
      <w:marTop w:val="0"/>
      <w:marBottom w:val="0"/>
      <w:divBdr>
        <w:top w:val="none" w:sz="0" w:space="0" w:color="auto"/>
        <w:left w:val="none" w:sz="0" w:space="0" w:color="auto"/>
        <w:bottom w:val="none" w:sz="0" w:space="0" w:color="auto"/>
        <w:right w:val="none" w:sz="0" w:space="0" w:color="auto"/>
      </w:divBdr>
    </w:div>
    <w:div w:id="668606346">
      <w:bodyDiv w:val="1"/>
      <w:marLeft w:val="0"/>
      <w:marRight w:val="0"/>
      <w:marTop w:val="0"/>
      <w:marBottom w:val="0"/>
      <w:divBdr>
        <w:top w:val="none" w:sz="0" w:space="0" w:color="auto"/>
        <w:left w:val="none" w:sz="0" w:space="0" w:color="auto"/>
        <w:bottom w:val="none" w:sz="0" w:space="0" w:color="auto"/>
        <w:right w:val="none" w:sz="0" w:space="0" w:color="auto"/>
      </w:divBdr>
    </w:div>
    <w:div w:id="674111589">
      <w:bodyDiv w:val="1"/>
      <w:marLeft w:val="0"/>
      <w:marRight w:val="0"/>
      <w:marTop w:val="0"/>
      <w:marBottom w:val="0"/>
      <w:divBdr>
        <w:top w:val="none" w:sz="0" w:space="0" w:color="auto"/>
        <w:left w:val="none" w:sz="0" w:space="0" w:color="auto"/>
        <w:bottom w:val="none" w:sz="0" w:space="0" w:color="auto"/>
        <w:right w:val="none" w:sz="0" w:space="0" w:color="auto"/>
      </w:divBdr>
    </w:div>
    <w:div w:id="679115456">
      <w:bodyDiv w:val="1"/>
      <w:marLeft w:val="0"/>
      <w:marRight w:val="0"/>
      <w:marTop w:val="0"/>
      <w:marBottom w:val="0"/>
      <w:divBdr>
        <w:top w:val="none" w:sz="0" w:space="0" w:color="auto"/>
        <w:left w:val="none" w:sz="0" w:space="0" w:color="auto"/>
        <w:bottom w:val="none" w:sz="0" w:space="0" w:color="auto"/>
        <w:right w:val="none" w:sz="0" w:space="0" w:color="auto"/>
      </w:divBdr>
    </w:div>
    <w:div w:id="744569374">
      <w:bodyDiv w:val="1"/>
      <w:marLeft w:val="0"/>
      <w:marRight w:val="0"/>
      <w:marTop w:val="0"/>
      <w:marBottom w:val="0"/>
      <w:divBdr>
        <w:top w:val="none" w:sz="0" w:space="0" w:color="auto"/>
        <w:left w:val="none" w:sz="0" w:space="0" w:color="auto"/>
        <w:bottom w:val="none" w:sz="0" w:space="0" w:color="auto"/>
        <w:right w:val="none" w:sz="0" w:space="0" w:color="auto"/>
      </w:divBdr>
    </w:div>
    <w:div w:id="776484563">
      <w:bodyDiv w:val="1"/>
      <w:marLeft w:val="0"/>
      <w:marRight w:val="0"/>
      <w:marTop w:val="0"/>
      <w:marBottom w:val="0"/>
      <w:divBdr>
        <w:top w:val="none" w:sz="0" w:space="0" w:color="auto"/>
        <w:left w:val="none" w:sz="0" w:space="0" w:color="auto"/>
        <w:bottom w:val="none" w:sz="0" w:space="0" w:color="auto"/>
        <w:right w:val="none" w:sz="0" w:space="0" w:color="auto"/>
      </w:divBdr>
    </w:div>
    <w:div w:id="874657977">
      <w:bodyDiv w:val="1"/>
      <w:marLeft w:val="0"/>
      <w:marRight w:val="0"/>
      <w:marTop w:val="0"/>
      <w:marBottom w:val="0"/>
      <w:divBdr>
        <w:top w:val="none" w:sz="0" w:space="0" w:color="auto"/>
        <w:left w:val="none" w:sz="0" w:space="0" w:color="auto"/>
        <w:bottom w:val="none" w:sz="0" w:space="0" w:color="auto"/>
        <w:right w:val="none" w:sz="0" w:space="0" w:color="auto"/>
      </w:divBdr>
    </w:div>
    <w:div w:id="877284042">
      <w:bodyDiv w:val="1"/>
      <w:marLeft w:val="0"/>
      <w:marRight w:val="0"/>
      <w:marTop w:val="0"/>
      <w:marBottom w:val="0"/>
      <w:divBdr>
        <w:top w:val="none" w:sz="0" w:space="0" w:color="auto"/>
        <w:left w:val="none" w:sz="0" w:space="0" w:color="auto"/>
        <w:bottom w:val="none" w:sz="0" w:space="0" w:color="auto"/>
        <w:right w:val="none" w:sz="0" w:space="0" w:color="auto"/>
      </w:divBdr>
    </w:div>
    <w:div w:id="880285837">
      <w:bodyDiv w:val="1"/>
      <w:marLeft w:val="0"/>
      <w:marRight w:val="0"/>
      <w:marTop w:val="0"/>
      <w:marBottom w:val="0"/>
      <w:divBdr>
        <w:top w:val="none" w:sz="0" w:space="0" w:color="auto"/>
        <w:left w:val="none" w:sz="0" w:space="0" w:color="auto"/>
        <w:bottom w:val="none" w:sz="0" w:space="0" w:color="auto"/>
        <w:right w:val="none" w:sz="0" w:space="0" w:color="auto"/>
      </w:divBdr>
    </w:div>
    <w:div w:id="885987079">
      <w:bodyDiv w:val="1"/>
      <w:marLeft w:val="0"/>
      <w:marRight w:val="0"/>
      <w:marTop w:val="0"/>
      <w:marBottom w:val="0"/>
      <w:divBdr>
        <w:top w:val="none" w:sz="0" w:space="0" w:color="auto"/>
        <w:left w:val="none" w:sz="0" w:space="0" w:color="auto"/>
        <w:bottom w:val="none" w:sz="0" w:space="0" w:color="auto"/>
        <w:right w:val="none" w:sz="0" w:space="0" w:color="auto"/>
      </w:divBdr>
    </w:div>
    <w:div w:id="887572583">
      <w:bodyDiv w:val="1"/>
      <w:marLeft w:val="0"/>
      <w:marRight w:val="0"/>
      <w:marTop w:val="0"/>
      <w:marBottom w:val="0"/>
      <w:divBdr>
        <w:top w:val="none" w:sz="0" w:space="0" w:color="auto"/>
        <w:left w:val="none" w:sz="0" w:space="0" w:color="auto"/>
        <w:bottom w:val="none" w:sz="0" w:space="0" w:color="auto"/>
        <w:right w:val="none" w:sz="0" w:space="0" w:color="auto"/>
      </w:divBdr>
    </w:div>
    <w:div w:id="1151362604">
      <w:bodyDiv w:val="1"/>
      <w:marLeft w:val="0"/>
      <w:marRight w:val="0"/>
      <w:marTop w:val="0"/>
      <w:marBottom w:val="0"/>
      <w:divBdr>
        <w:top w:val="none" w:sz="0" w:space="0" w:color="auto"/>
        <w:left w:val="none" w:sz="0" w:space="0" w:color="auto"/>
        <w:bottom w:val="none" w:sz="0" w:space="0" w:color="auto"/>
        <w:right w:val="none" w:sz="0" w:space="0" w:color="auto"/>
      </w:divBdr>
    </w:div>
    <w:div w:id="1252741778">
      <w:bodyDiv w:val="1"/>
      <w:marLeft w:val="0"/>
      <w:marRight w:val="0"/>
      <w:marTop w:val="0"/>
      <w:marBottom w:val="0"/>
      <w:divBdr>
        <w:top w:val="none" w:sz="0" w:space="0" w:color="auto"/>
        <w:left w:val="none" w:sz="0" w:space="0" w:color="auto"/>
        <w:bottom w:val="none" w:sz="0" w:space="0" w:color="auto"/>
        <w:right w:val="none" w:sz="0" w:space="0" w:color="auto"/>
      </w:divBdr>
    </w:div>
    <w:div w:id="1308313761">
      <w:bodyDiv w:val="1"/>
      <w:marLeft w:val="0"/>
      <w:marRight w:val="0"/>
      <w:marTop w:val="0"/>
      <w:marBottom w:val="0"/>
      <w:divBdr>
        <w:top w:val="none" w:sz="0" w:space="0" w:color="auto"/>
        <w:left w:val="none" w:sz="0" w:space="0" w:color="auto"/>
        <w:bottom w:val="none" w:sz="0" w:space="0" w:color="auto"/>
        <w:right w:val="none" w:sz="0" w:space="0" w:color="auto"/>
      </w:divBdr>
    </w:div>
    <w:div w:id="1435982123">
      <w:bodyDiv w:val="1"/>
      <w:marLeft w:val="0"/>
      <w:marRight w:val="0"/>
      <w:marTop w:val="0"/>
      <w:marBottom w:val="0"/>
      <w:divBdr>
        <w:top w:val="none" w:sz="0" w:space="0" w:color="auto"/>
        <w:left w:val="none" w:sz="0" w:space="0" w:color="auto"/>
        <w:bottom w:val="none" w:sz="0" w:space="0" w:color="auto"/>
        <w:right w:val="none" w:sz="0" w:space="0" w:color="auto"/>
      </w:divBdr>
    </w:div>
    <w:div w:id="1589848663">
      <w:bodyDiv w:val="1"/>
      <w:marLeft w:val="0"/>
      <w:marRight w:val="0"/>
      <w:marTop w:val="0"/>
      <w:marBottom w:val="0"/>
      <w:divBdr>
        <w:top w:val="none" w:sz="0" w:space="0" w:color="auto"/>
        <w:left w:val="none" w:sz="0" w:space="0" w:color="auto"/>
        <w:bottom w:val="none" w:sz="0" w:space="0" w:color="auto"/>
        <w:right w:val="none" w:sz="0" w:space="0" w:color="auto"/>
      </w:divBdr>
    </w:div>
    <w:div w:id="1599021427">
      <w:bodyDiv w:val="1"/>
      <w:marLeft w:val="0"/>
      <w:marRight w:val="0"/>
      <w:marTop w:val="0"/>
      <w:marBottom w:val="0"/>
      <w:divBdr>
        <w:top w:val="none" w:sz="0" w:space="0" w:color="auto"/>
        <w:left w:val="none" w:sz="0" w:space="0" w:color="auto"/>
        <w:bottom w:val="none" w:sz="0" w:space="0" w:color="auto"/>
        <w:right w:val="none" w:sz="0" w:space="0" w:color="auto"/>
      </w:divBdr>
    </w:div>
    <w:div w:id="1616718184">
      <w:bodyDiv w:val="1"/>
      <w:marLeft w:val="0"/>
      <w:marRight w:val="0"/>
      <w:marTop w:val="0"/>
      <w:marBottom w:val="0"/>
      <w:divBdr>
        <w:top w:val="none" w:sz="0" w:space="0" w:color="auto"/>
        <w:left w:val="none" w:sz="0" w:space="0" w:color="auto"/>
        <w:bottom w:val="none" w:sz="0" w:space="0" w:color="auto"/>
        <w:right w:val="none" w:sz="0" w:space="0" w:color="auto"/>
      </w:divBdr>
    </w:div>
    <w:div w:id="1714109746">
      <w:bodyDiv w:val="1"/>
      <w:marLeft w:val="0"/>
      <w:marRight w:val="0"/>
      <w:marTop w:val="0"/>
      <w:marBottom w:val="0"/>
      <w:divBdr>
        <w:top w:val="none" w:sz="0" w:space="0" w:color="auto"/>
        <w:left w:val="none" w:sz="0" w:space="0" w:color="auto"/>
        <w:bottom w:val="none" w:sz="0" w:space="0" w:color="auto"/>
        <w:right w:val="none" w:sz="0" w:space="0" w:color="auto"/>
      </w:divBdr>
    </w:div>
    <w:div w:id="1740441520">
      <w:bodyDiv w:val="1"/>
      <w:marLeft w:val="0"/>
      <w:marRight w:val="0"/>
      <w:marTop w:val="0"/>
      <w:marBottom w:val="0"/>
      <w:divBdr>
        <w:top w:val="none" w:sz="0" w:space="0" w:color="auto"/>
        <w:left w:val="none" w:sz="0" w:space="0" w:color="auto"/>
        <w:bottom w:val="none" w:sz="0" w:space="0" w:color="auto"/>
        <w:right w:val="none" w:sz="0" w:space="0" w:color="auto"/>
      </w:divBdr>
    </w:div>
    <w:div w:id="1844853954">
      <w:bodyDiv w:val="1"/>
      <w:marLeft w:val="0"/>
      <w:marRight w:val="0"/>
      <w:marTop w:val="0"/>
      <w:marBottom w:val="0"/>
      <w:divBdr>
        <w:top w:val="none" w:sz="0" w:space="0" w:color="auto"/>
        <w:left w:val="none" w:sz="0" w:space="0" w:color="auto"/>
        <w:bottom w:val="none" w:sz="0" w:space="0" w:color="auto"/>
        <w:right w:val="none" w:sz="0" w:space="0" w:color="auto"/>
      </w:divBdr>
    </w:div>
    <w:div w:id="1923024472">
      <w:bodyDiv w:val="1"/>
      <w:marLeft w:val="0"/>
      <w:marRight w:val="0"/>
      <w:marTop w:val="0"/>
      <w:marBottom w:val="0"/>
      <w:divBdr>
        <w:top w:val="none" w:sz="0" w:space="0" w:color="auto"/>
        <w:left w:val="none" w:sz="0" w:space="0" w:color="auto"/>
        <w:bottom w:val="none" w:sz="0" w:space="0" w:color="auto"/>
        <w:right w:val="none" w:sz="0" w:space="0" w:color="auto"/>
      </w:divBdr>
    </w:div>
    <w:div w:id="1928272281">
      <w:bodyDiv w:val="1"/>
      <w:marLeft w:val="0"/>
      <w:marRight w:val="0"/>
      <w:marTop w:val="0"/>
      <w:marBottom w:val="0"/>
      <w:divBdr>
        <w:top w:val="none" w:sz="0" w:space="0" w:color="auto"/>
        <w:left w:val="none" w:sz="0" w:space="0" w:color="auto"/>
        <w:bottom w:val="none" w:sz="0" w:space="0" w:color="auto"/>
        <w:right w:val="none" w:sz="0" w:space="0" w:color="auto"/>
      </w:divBdr>
    </w:div>
    <w:div w:id="1929658247">
      <w:bodyDiv w:val="1"/>
      <w:marLeft w:val="0"/>
      <w:marRight w:val="0"/>
      <w:marTop w:val="0"/>
      <w:marBottom w:val="0"/>
      <w:divBdr>
        <w:top w:val="none" w:sz="0" w:space="0" w:color="auto"/>
        <w:left w:val="none" w:sz="0" w:space="0" w:color="auto"/>
        <w:bottom w:val="none" w:sz="0" w:space="0" w:color="auto"/>
        <w:right w:val="none" w:sz="0" w:space="0" w:color="auto"/>
      </w:divBdr>
    </w:div>
    <w:div w:id="1960531897">
      <w:bodyDiv w:val="1"/>
      <w:marLeft w:val="0"/>
      <w:marRight w:val="0"/>
      <w:marTop w:val="0"/>
      <w:marBottom w:val="0"/>
      <w:divBdr>
        <w:top w:val="none" w:sz="0" w:space="0" w:color="auto"/>
        <w:left w:val="none" w:sz="0" w:space="0" w:color="auto"/>
        <w:bottom w:val="none" w:sz="0" w:space="0" w:color="auto"/>
        <w:right w:val="none" w:sz="0" w:space="0" w:color="auto"/>
      </w:divBdr>
    </w:div>
    <w:div w:id="1981301089">
      <w:bodyDiv w:val="1"/>
      <w:marLeft w:val="0"/>
      <w:marRight w:val="0"/>
      <w:marTop w:val="0"/>
      <w:marBottom w:val="0"/>
      <w:divBdr>
        <w:top w:val="none" w:sz="0" w:space="0" w:color="auto"/>
        <w:left w:val="none" w:sz="0" w:space="0" w:color="auto"/>
        <w:bottom w:val="none" w:sz="0" w:space="0" w:color="auto"/>
        <w:right w:val="none" w:sz="0" w:space="0" w:color="auto"/>
      </w:divBdr>
    </w:div>
    <w:div w:id="2030375203">
      <w:bodyDiv w:val="1"/>
      <w:marLeft w:val="0"/>
      <w:marRight w:val="0"/>
      <w:marTop w:val="0"/>
      <w:marBottom w:val="0"/>
      <w:divBdr>
        <w:top w:val="none" w:sz="0" w:space="0" w:color="auto"/>
        <w:left w:val="none" w:sz="0" w:space="0" w:color="auto"/>
        <w:bottom w:val="none" w:sz="0" w:space="0" w:color="auto"/>
        <w:right w:val="none" w:sz="0" w:space="0" w:color="auto"/>
      </w:divBdr>
    </w:div>
    <w:div w:id="2109422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omasA/Library/Group%20Containers/UBF8T346G9.Office/User%20Content.localized/Templates.localized/textdokumentBlau.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textdokumentBlau.dotx</Template>
  <TotalTime>0</TotalTime>
  <Pages>13</Pages>
  <Words>6863</Words>
  <Characters>39121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Alischa thomas</vt:lpstr>
    </vt:vector>
  </TitlesOfParts>
  <Company/>
  <LinksUpToDate>false</LinksUpToDate>
  <CharactersWithSpaces>45893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Alischa thomas</dc:title>
  <dc:subject>13.04.2020</dc:subject>
  <dc:creator>Microsoft Office User</dc:creator>
  <cp:keywords/>
  <dc:description/>
  <cp:lastModifiedBy>Alischa Thomas</cp:lastModifiedBy>
  <cp:revision>2</cp:revision>
  <cp:lastPrinted>2020-04-13T14:59:00Z</cp:lastPrinted>
  <dcterms:created xsi:type="dcterms:W3CDTF">2020-04-13T15:01:00Z</dcterms:created>
  <dcterms:modified xsi:type="dcterms:W3CDTF">2020-04-13T15:01:00Z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id="6CczU1Bi"/&gt;&lt;style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