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pPr>
        <w:pStyle w:val="Title"/>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3BE092C1" w14:textId="1EA85F5C" w:rsidR="00810271" w:rsidRDefault="00810271" w:rsidP="00A67EC1">
      <w:pPr>
        <w:pStyle w:val="Subtitle"/>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16AD127" w14:textId="77777777" w:rsidR="00810271" w:rsidRPr="00A67EC1" w:rsidRDefault="00363554" w:rsidP="00A67EC1">
      <w:pPr>
        <w:pStyle w:val="Heading1"/>
        <w:rPr>
          <w:rFonts w:eastAsia="Times New Roman"/>
        </w:rPr>
      </w:pPr>
      <w:r w:rsidRPr="00A67EC1">
        <w:rPr>
          <w:rFonts w:eastAsia="Times New Roman"/>
        </w:rPr>
        <w:t>Vorkenntnisse und Vorbereitung</w:t>
      </w:r>
    </w:p>
    <w:p w14:paraId="221912E7" w14:textId="5C687F0E" w:rsidR="00FB6F0C" w:rsidRDefault="00363554" w:rsidP="00363554">
      <w:pPr>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w:t>
      </w:r>
      <w:r w:rsidRPr="00A67EC1">
        <w:rPr>
          <w:rFonts w:eastAsia="Times New Roman"/>
          <w:i/>
          <w:iCs/>
        </w:rPr>
        <w:t>JavaScript</w:t>
      </w:r>
      <w:r w:rsidR="00A67EC1">
        <w:rPr>
          <w:rFonts w:eastAsia="Times New Roman"/>
          <w:i/>
          <w:iCs/>
        </w:rPr>
        <w:t xml:space="preserve">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w:t>
      </w:r>
      <w:r w:rsidR="00A67EC1">
        <w:rPr>
          <w:rFonts w:eastAsia="Times New Roman"/>
        </w:rPr>
        <w:t>d</w:t>
      </w:r>
      <w:r>
        <w:rPr>
          <w:rFonts w:eastAsia="Times New Roman"/>
        </w:rPr>
        <w:t xml:space="preserve">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den Fokus während des Arbeitsprozesses wahren zu können. </w:t>
      </w:r>
    </w:p>
    <w:p w14:paraId="039393D0" w14:textId="1D2D1DAF" w:rsidR="00231402" w:rsidRDefault="00FB6F0C" w:rsidP="00231402">
      <w:pPr>
        <w:pStyle w:val="ListParagraph"/>
        <w:numPr>
          <w:ilvl w:val="0"/>
          <w:numId w:val="2"/>
        </w:numPr>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231402">
      <w:pPr>
        <w:pStyle w:val="ListParagraph"/>
        <w:numPr>
          <w:ilvl w:val="0"/>
          <w:numId w:val="2"/>
        </w:numPr>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231402">
      <w:pPr>
        <w:pStyle w:val="ListParagraph"/>
        <w:numPr>
          <w:ilvl w:val="0"/>
          <w:numId w:val="2"/>
        </w:numPr>
        <w:rPr>
          <w:rFonts w:eastAsia="Times New Roman"/>
        </w:rPr>
      </w:pPr>
      <w:r w:rsidRPr="00231402">
        <w:rPr>
          <w:rFonts w:eastAsia="Times New Roman"/>
        </w:rPr>
        <w:t xml:space="preserve">Bedingungen: ES6 Standard verwenden, kein </w:t>
      </w:r>
      <w:proofErr w:type="spellStart"/>
      <w:r w:rsidRPr="00231402">
        <w:rPr>
          <w:rFonts w:eastAsia="Times New Roman"/>
        </w:rPr>
        <w:t>jQuery</w:t>
      </w:r>
      <w:proofErr w:type="spellEnd"/>
    </w:p>
    <w:p w14:paraId="287702E2" w14:textId="3DDD774A" w:rsidR="00231402" w:rsidRDefault="00436D98" w:rsidP="00231402">
      <w:pPr>
        <w:pStyle w:val="ListParagraph"/>
        <w:numPr>
          <w:ilvl w:val="0"/>
          <w:numId w:val="2"/>
        </w:numPr>
        <w:rPr>
          <w:rFonts w:eastAsia="Times New Roman"/>
        </w:rPr>
      </w:pPr>
      <w:r w:rsidRPr="00231402">
        <w:rPr>
          <w:rFonts w:eastAsia="Times New Roman"/>
        </w:rPr>
        <w:t>Bewertung: JS-Logik</w:t>
      </w:r>
    </w:p>
    <w:p w14:paraId="4A9AEE9C" w14:textId="0258AB18" w:rsidR="005A6A8B" w:rsidRDefault="00231402" w:rsidP="00810271">
      <w:pPr>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w:t>
      </w:r>
      <w:r w:rsidR="00A67EC1">
        <w:rPr>
          <w:rFonts w:eastAsia="Times New Roman"/>
        </w:rPr>
        <w:t xml:space="preserve"> </w:t>
      </w:r>
      <w:r w:rsidR="00986CB1">
        <w:rPr>
          <w:rFonts w:eastAsia="Times New Roman"/>
        </w:rPr>
        <w:t>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sidRPr="00F85C2E">
        <w:rPr>
          <w:rFonts w:eastAsia="Times New Roman"/>
        </w:rPr>
        <w:t>Das G</w:t>
      </w:r>
      <w:proofErr w:type="spellStart"/>
      <w:r w:rsidR="001D1BF2" w:rsidRPr="00F85C2E">
        <w:rPr>
          <w:rFonts w:eastAsia="Times New Roman"/>
        </w:rPr>
        <w:t>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F85C2E" w:rsidRPr="00F85C2E">
        <w:rPr>
          <w:rFonts w:eastAsia="Times New Roman"/>
        </w:rPr>
        <w:t xml:space="preserve">, der Code </w:t>
      </w:r>
      <w:r w:rsidR="00F85C2E">
        <w:rPr>
          <w:rFonts w:eastAsia="Times New Roman"/>
        </w:rPr>
        <w:t xml:space="preserve">in der Umgebung 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xml:space="preserve">) geschrieben. </w:t>
      </w:r>
    </w:p>
    <w:p w14:paraId="13AD92DA" w14:textId="04E78107" w:rsidR="00C03208" w:rsidRDefault="00C03208">
      <w:pPr>
        <w:rPr>
          <w:rFonts w:eastAsia="Times New Roman"/>
        </w:rPr>
      </w:pPr>
      <w:r>
        <w:rPr>
          <w:rFonts w:eastAsia="Times New Roman"/>
        </w:rPr>
        <w:br w:type="page"/>
      </w:r>
    </w:p>
    <w:p w14:paraId="404D9620" w14:textId="77777777" w:rsidR="00C03208" w:rsidRPr="00F85C2E" w:rsidRDefault="00C03208" w:rsidP="00810271">
      <w:pPr>
        <w:rPr>
          <w:rFonts w:eastAsia="Times New Roman"/>
        </w:rPr>
      </w:pPr>
    </w:p>
    <w:p w14:paraId="3E1E78DC" w14:textId="0B7253B2" w:rsidR="00C03208" w:rsidRPr="007853A2" w:rsidRDefault="00E21546" w:rsidP="00C03208">
      <w:pPr>
        <w:pStyle w:val="Heading1"/>
        <w:rPr>
          <w:rFonts w:eastAsia="Times New Roman"/>
        </w:rPr>
      </w:pPr>
      <w:r w:rsidRPr="007853A2">
        <w:rPr>
          <w:rFonts w:eastAsia="Times New Roman"/>
        </w:rPr>
        <w:t>1</w:t>
      </w:r>
      <w:r w:rsidR="00C03208" w:rsidRPr="007853A2">
        <w:rPr>
          <w:rFonts w:eastAsia="Times New Roman"/>
        </w:rPr>
        <w:t xml:space="preserve"> Button</w:t>
      </w:r>
      <w:r w:rsidR="00C6778B" w:rsidRPr="007853A2">
        <w:rPr>
          <w:rFonts w:eastAsia="Times New Roman"/>
        </w:rPr>
        <w:t xml:space="preserve"> M</w:t>
      </w:r>
      <w:r w:rsidRPr="007853A2">
        <w:rPr>
          <w:rFonts w:eastAsia="Times New Roman"/>
        </w:rPr>
        <w:t>anipulation</w:t>
      </w:r>
    </w:p>
    <w:p w14:paraId="00EE3D80" w14:textId="24344C6F" w:rsidR="007434B9" w:rsidRDefault="00E21546" w:rsidP="00E21546">
      <w:r w:rsidRPr="00C6778B">
        <w:rPr>
          <w:rStyle w:val="Heading2Char"/>
        </w:rPr>
        <w:t>Idee</w:t>
      </w:r>
      <w:r w:rsidRPr="00E21546">
        <w:br/>
        <w:t>Das Template weist bereits</w:t>
      </w:r>
      <w:r>
        <w:t xml:space="preserve"> 4 </w:t>
      </w:r>
      <w:r w:rsidR="00885A52">
        <w:t xml:space="preserve">Buttons </w:t>
      </w:r>
      <w:r w:rsidR="00290E20">
        <w:t xml:space="preserve">mit </w:t>
      </w:r>
      <w:proofErr w:type="spellStart"/>
      <w:r w:rsidR="00290E20">
        <w:t>Stylingattributen</w:t>
      </w:r>
      <w:proofErr w:type="spellEnd"/>
      <w:r w:rsidR="00290E20">
        <w:t xml:space="preserve"> </w:t>
      </w:r>
      <w:r w:rsidR="00885A52">
        <w:t xml:space="preserve">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DA2811E" w14:textId="77777777" w:rsidR="00C6778B" w:rsidRDefault="007434B9" w:rsidP="00C6778B">
      <w:pPr>
        <w:pStyle w:val="Heading2"/>
      </w:pPr>
      <w:r>
        <w:t>Theoretischer Hintergrund</w:t>
      </w:r>
    </w:p>
    <w:p w14:paraId="6D6B8D7B" w14:textId="781D7629" w:rsidR="00F51675" w:rsidRPr="00C6778B" w:rsidRDefault="00232439" w:rsidP="00F51675">
      <w:r>
        <w:t>Die Änderung des User Interfaces</w:t>
      </w:r>
      <w:r w:rsidR="006B3324" w:rsidRPr="00FA6409">
        <w:t xml:space="preserve"> dient </w:t>
      </w:r>
      <w:r>
        <w:t xml:space="preserve">in </w:t>
      </w:r>
      <w:r w:rsidR="006B3324" w:rsidRPr="00FA6409">
        <w:t xml:space="preserve">der Praxis z.B. </w:t>
      </w:r>
      <w:r w:rsidR="00FA6409" w:rsidRPr="00FA6409">
        <w:t>einem entscheidungsfreundlichen Design oder der bes</w:t>
      </w:r>
      <w:r w:rsidR="00FA6409">
        <w:t xml:space="preserve">seren </w:t>
      </w:r>
      <w:r>
        <w:t>O</w:t>
      </w:r>
      <w:r w:rsidR="00FA6409">
        <w:t xml:space="preserve">rientierung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 xml:space="preserve">die Farbe </w:t>
      </w:r>
      <w:r>
        <w:t>bei einem Mouseover</w:t>
      </w:r>
      <w:r>
        <w:t xml:space="preserve"> </w:t>
      </w:r>
      <w:r w:rsidR="004A3F0C">
        <w:t>ändert</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3B148B">
        <w:br/>
        <w:t xml:space="preserve">Umgesetzt wird diese Manipulation mit den beiden Methoden </w:t>
      </w:r>
      <w:proofErr w:type="spellStart"/>
      <w:r w:rsidR="003B148B" w:rsidRPr="003B148B">
        <w:rPr>
          <w:i/>
          <w:iCs/>
        </w:rPr>
        <w:t>getElementbyID</w:t>
      </w:r>
      <w:proofErr w:type="spellEnd"/>
      <w:r w:rsidR="003B148B" w:rsidRPr="003B148B">
        <w:rPr>
          <w:i/>
          <w:iCs/>
        </w:rPr>
        <w:t>()</w:t>
      </w:r>
      <w:r w:rsidR="003B148B">
        <w:t xml:space="preserve"> </w:t>
      </w:r>
      <w:r w:rsidR="003B148B">
        <w:fldChar w:fldCharType="begin"/>
      </w:r>
      <w:r w:rsidR="003B148B">
        <w:instrText xml:space="preserve"> ADDIN ZOTERO_ITEM CSL_CITATION {"citationID":"dfeCZxnB","properties":{"formattedCitation":"({\\i{}HTML DOM getElementById() Method}, n.d.)","plainCitation":"(HTML DOM getElementById() Method, n.d.)","noteIndex":0},"citationItems":[{"id":478,"uris":["http://zotero.org/groups/2464718/items/UXAAABJ2"],"uri":["http://zotero.org/groups/2464718/items/UXAAABJ2"],"itemData":{"id":478,"type":"webpage","title":"HTML DOM getElementById() Method","URL":"https://www.w3schools.com/jsref/met_document_getelementbyid.asp","accessed":{"date-parts":[["2020",4,5]]}}}],"schema":"https://github.com/citation-style-language/schema/raw/master/csl-citation.json"} </w:instrText>
      </w:r>
      <w:r w:rsidR="003B148B">
        <w:fldChar w:fldCharType="separate"/>
      </w:r>
      <w:r w:rsidR="003B148B" w:rsidRPr="003B148B">
        <w:rPr>
          <w:rFonts w:cs="Times New Roman"/>
        </w:rPr>
        <w:t>(</w:t>
      </w:r>
      <w:r w:rsidR="003B148B" w:rsidRPr="003B148B">
        <w:rPr>
          <w:rFonts w:cs="Times New Roman"/>
          <w:i/>
          <w:iCs/>
        </w:rPr>
        <w:t xml:space="preserve">HTML DOM </w:t>
      </w:r>
      <w:proofErr w:type="spellStart"/>
      <w:r w:rsidR="003B148B" w:rsidRPr="003B148B">
        <w:rPr>
          <w:rFonts w:cs="Times New Roman"/>
          <w:i/>
          <w:iCs/>
        </w:rPr>
        <w:t>getElementById</w:t>
      </w:r>
      <w:proofErr w:type="spellEnd"/>
      <w:r w:rsidR="003B148B" w:rsidRPr="003B148B">
        <w:rPr>
          <w:rFonts w:cs="Times New Roman"/>
          <w:i/>
          <w:iCs/>
        </w:rPr>
        <w:t>() Method</w:t>
      </w:r>
      <w:r w:rsidR="003B148B" w:rsidRPr="003B148B">
        <w:rPr>
          <w:rFonts w:cs="Times New Roman"/>
        </w:rPr>
        <w:t>, n.d.)</w:t>
      </w:r>
      <w:r w:rsidR="003B148B">
        <w:fldChar w:fldCharType="end"/>
      </w:r>
      <w:r w:rsidR="003B148B">
        <w:t xml:space="preserve"> und </w:t>
      </w:r>
      <w:proofErr w:type="spellStart"/>
      <w:r w:rsidR="003B148B" w:rsidRPr="003B148B">
        <w:rPr>
          <w:i/>
          <w:iCs/>
        </w:rPr>
        <w:t>addEventListener</w:t>
      </w:r>
      <w:proofErr w:type="spellEnd"/>
      <w:r w:rsidR="003B148B" w:rsidRPr="003B148B">
        <w:rPr>
          <w:i/>
          <w:iCs/>
        </w:rPr>
        <w:t>()</w:t>
      </w:r>
      <w:r w:rsidR="003B148B">
        <w:t xml:space="preserve">. Die erste </w:t>
      </w:r>
      <w:r w:rsidR="00B315C5">
        <w:t>M</w:t>
      </w:r>
      <w:r w:rsidR="003B148B">
        <w:t xml:space="preserve">ethode greift auf das HTML-Element zu. Die zweite Methode weist ihm ein Event zu, auf das reagiert wird. Dabei gibt es unterschiedlichste Events aus den Bereichen User Interface Events, Focus </w:t>
      </w:r>
      <w:proofErr w:type="spellStart"/>
      <w:r w:rsidR="003B148B">
        <w:t>and</w:t>
      </w:r>
      <w:proofErr w:type="spellEnd"/>
      <w:r w:rsidR="003B148B">
        <w:t xml:space="preserve"> </w:t>
      </w:r>
      <w:proofErr w:type="spellStart"/>
      <w:r w:rsidR="003B148B">
        <w:t>Blur</w:t>
      </w:r>
      <w:proofErr w:type="spellEnd"/>
      <w:r w:rsidR="003B148B">
        <w:t xml:space="preserve"> Events, Mouse Events, Keyboard Events, Form Events, Mutation Events </w:t>
      </w:r>
      <w:proofErr w:type="spellStart"/>
      <w:r w:rsidR="003B148B">
        <w:t>and</w:t>
      </w:r>
      <w:proofErr w:type="spellEnd"/>
      <w:r w:rsidR="003B148B">
        <w:t xml:space="preserve"> </w:t>
      </w:r>
      <w:proofErr w:type="spellStart"/>
      <w:r w:rsidR="003B148B">
        <w:t>Observers</w:t>
      </w:r>
      <w:proofErr w:type="spellEnd"/>
      <w:r w:rsidR="003B148B">
        <w:t xml:space="preserve">, HTML5 Events, CSS Events </w:t>
      </w:r>
      <w:r w:rsidR="003B148B">
        <w:fldChar w:fldCharType="begin"/>
      </w:r>
      <w:r w:rsidR="003B148B">
        <w:instrText xml:space="preserve"> ADDIN ZOTERO_ITEM CSL_CITATION {"citationID":"IyuSy0O2","properties":{"formattedCitation":"(dfteam7, 2019)","plainCitation":"(dfteam7, 2019)","noteIndex":0},"citationItems":[{"id":480,"uris":["http://zotero.org/groups/2464718/items/FSERD3N3"],"uri":["http://zotero.org/groups/2464718/items/FSERD3N3"],"itemData":{"id":480,"type":"webpage","abstract":"Learn 8 types of JavaScript Event with example - User Interface events, Focus and blur events, Mouse events, Keyboard events,Mutation events","container-title":"DataFlair","language":"en-US","note":"source: data-flair.training\nsection: JavaScript Tutorial","title":"JavaScript Event Types - 8 Essential Types to shape your JS Concepts!","URL":"https://data-flair.training/blogs/javascript-event-types/","author":[{"literal":"dfteam7"}],"accessed":{"date-parts":[["2020",4,5]]},"issued":{"date-parts":[["2019",8,1]]}}}],"schema":"https://github.com/citation-style-language/schema/raw/master/csl-citation.json"} </w:instrText>
      </w:r>
      <w:r w:rsidR="003B148B">
        <w:fldChar w:fldCharType="separate"/>
      </w:r>
      <w:r w:rsidR="003B148B">
        <w:rPr>
          <w:noProof/>
        </w:rPr>
        <w:t>(dfteam7, 2019)</w:t>
      </w:r>
      <w:r w:rsidR="003B148B">
        <w:fldChar w:fldCharType="end"/>
      </w:r>
      <w:r w:rsidR="003B148B">
        <w:t>. Bei dieser Button Manipulation werden Mouse Events umgesetzt.</w:t>
      </w:r>
      <w:r w:rsidR="00C6778B">
        <w:t xml:space="preserve"> Spezifisch für Klickevents gibt es alternativ noch die </w:t>
      </w:r>
      <w:proofErr w:type="spellStart"/>
      <w:r>
        <w:rPr>
          <w:i/>
          <w:iCs/>
        </w:rPr>
        <w:t>O</w:t>
      </w:r>
      <w:r w:rsidR="00C6778B" w:rsidRPr="00C6778B">
        <w:rPr>
          <w:i/>
          <w:iCs/>
        </w:rPr>
        <w:t>nklick</w:t>
      </w:r>
      <w:proofErr w:type="spellEnd"/>
      <w:r w:rsidR="00C6778B" w:rsidRPr="00C6778B">
        <w:rPr>
          <w:i/>
          <w:iCs/>
        </w:rPr>
        <w:t>-Methode</w:t>
      </w:r>
      <w:r w:rsidR="00C6778B">
        <w:t xml:space="preserve">. Beide Methoden wären bei dieser Manipulation anwendbar </w:t>
      </w:r>
      <w:r w:rsidR="00C6778B">
        <w:fldChar w:fldCharType="begin"/>
      </w:r>
      <w:r w:rsidR="00C6778B">
        <w:instrText xml:space="preserve"> ADDIN ZOTERO_ITEM CSL_CITATION {"citationID":"JytxG1Ed","properties":{"formattedCitation":"({\\i{}javascript\\uc0\\u8212{}AddEventListener vs onclick}, n.d.)","plainCitation":"(javascript—AddEventListener vs onclick, n.d.)","noteIndex":0},"citationItems":[{"id":488,"uris":["http://zotero.org/groups/2464718/items/I9SB63MV"],"uri":["http://zotero.org/groups/2464718/items/I9SB63MV"],"itemData":{"id":488,"type":"webpage","container-title":"Stack Overflow","note":"source: stackoverflow.com","title":"javascript - addEventListener vs onclick","URL":"https://stackoverflow.com/questions/6348494/addeventlistener-vs-onclick","accessed":{"date-parts":[["2020",4,5]]}}}],"schema":"https://github.com/citation-style-language/schema/raw/master/csl-citation.json"} </w:instrText>
      </w:r>
      <w:r w:rsidR="00C6778B">
        <w:fldChar w:fldCharType="separate"/>
      </w:r>
      <w:r w:rsidR="00C6778B" w:rsidRPr="00C6778B">
        <w:rPr>
          <w:rFonts w:cs="Times New Roman"/>
        </w:rPr>
        <w:t>(</w:t>
      </w:r>
      <w:r w:rsidR="00C6778B" w:rsidRPr="00C6778B">
        <w:rPr>
          <w:rFonts w:cs="Times New Roman"/>
          <w:i/>
          <w:iCs/>
        </w:rPr>
        <w:t>javascript—AddEventListener vs onclick</w:t>
      </w:r>
      <w:r w:rsidR="00C6778B" w:rsidRPr="00C6778B">
        <w:rPr>
          <w:rFonts w:cs="Times New Roman"/>
        </w:rPr>
        <w:t>, n.d.)</w:t>
      </w:r>
      <w:r w:rsidR="00C6778B">
        <w:fldChar w:fldCharType="end"/>
      </w:r>
      <w:r w:rsidR="00C6778B">
        <w:t xml:space="preserve">. Da die </w:t>
      </w:r>
      <w:proofErr w:type="spellStart"/>
      <w:r w:rsidR="00C6778B" w:rsidRPr="00C6778B">
        <w:rPr>
          <w:i/>
          <w:iCs/>
        </w:rPr>
        <w:t>addEventListener</w:t>
      </w:r>
      <w:proofErr w:type="spellEnd"/>
      <w:r w:rsidR="00C6778B" w:rsidRPr="00C6778B">
        <w:rPr>
          <w:i/>
          <w:iCs/>
        </w:rPr>
        <w:t>-Methode</w:t>
      </w:r>
      <w:r w:rsidR="00C6778B">
        <w:t xml:space="preserve"> allerdings flexibler und breiter aufgestellt ist, wird diese im Folgenden angewendet. </w:t>
      </w:r>
      <w:r w:rsidR="008A52BC">
        <w:br/>
      </w:r>
      <w:r w:rsidR="008A52BC">
        <w:br/>
      </w:r>
      <w:r w:rsidR="007434B9" w:rsidRPr="00C6778B">
        <w:rPr>
          <w:rStyle w:val="Heading2Char"/>
        </w:rPr>
        <w:t>Praktische Umsetzung</w:t>
      </w:r>
      <w:r w:rsidR="006671E4" w:rsidRPr="00C6778B">
        <w:rPr>
          <w:rStyle w:val="Heading2Char"/>
        </w:rPr>
        <w:t xml:space="preserve"> Programmieren</w:t>
      </w:r>
      <w:r w:rsidR="00C6778B">
        <w:br/>
      </w:r>
      <w:r w:rsidR="00C568AF">
        <w:t xml:space="preserve">Bevor mit dem </w:t>
      </w:r>
      <w:r w:rsidR="003B148B">
        <w:t>S</w:t>
      </w:r>
      <w:r w:rsidR="00C568AF">
        <w:t>chreiben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w:t>
      </w:r>
      <w:r w:rsidR="003B148B">
        <w:t xml:space="preserve">r Methode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r w:rsidR="003B148B">
        <w:t xml:space="preserve">Die zu manipulierenden Buttons wurden über diese Methode einer </w:t>
      </w:r>
      <w:r>
        <w:t>V</w:t>
      </w:r>
      <w:r w:rsidR="003B148B">
        <w:t>ariable</w:t>
      </w:r>
      <w:r>
        <w:t>n</w:t>
      </w:r>
      <w:r w:rsidR="003B148B">
        <w:t xml:space="preserve"> zugewiesen. Im nächsten Schritt wird der Variable über die Methode </w:t>
      </w:r>
      <w:proofErr w:type="spellStart"/>
      <w:proofErr w:type="gramStart"/>
      <w:r w:rsidR="003B148B">
        <w:t>addEventListener</w:t>
      </w:r>
      <w:proofErr w:type="spellEnd"/>
      <w:r w:rsidR="003B148B">
        <w:t>(</w:t>
      </w:r>
      <w:proofErr w:type="gramEnd"/>
      <w:r w:rsidR="003B148B">
        <w:t xml:space="preserve">) das Event zugewiesen, auf das reagiert werden soll. In diesem Zuge wird außerdem die Funktion </w:t>
      </w:r>
      <w:r w:rsidR="008B1301">
        <w:t>definiert</w:t>
      </w:r>
      <w:r w:rsidR="003B148B">
        <w:t>, die beim Abfeuern des Events ausgeführt wird.</w:t>
      </w:r>
      <w:r w:rsidR="00A5130D">
        <w:t xml:space="preserve"> Diese Manipulation bezieht sich hauptsächlich auf die Veränderung der Füllfarbe </w:t>
      </w:r>
      <w:r w:rsidR="00255A47">
        <w:fldChar w:fldCharType="begin"/>
      </w:r>
      <w:r w:rsidR="00255A47">
        <w:instrText xml:space="preserve"> ADDIN ZOTERO_ITEM CSL_CITATION {"citationID":"7oQGQSub","properties":{"formattedCitation":"({\\i{}AddEventListener and changing background color}, 2018)","plainCitation":"(AddEventListener and changing background color, 2018)","noteIndex":0},"citationItems":[{"id":484,"uris":["http://zotero.org/groups/2464718/items/A3AC39CU"],"uri":["http://zotero.org/groups/2464718/items/A3AC39CU"],"itemData":{"id":484,"type":"webpage","abstract":"Hello, I’m having some difficulty understanding events and calling functions inside addEventListener  I’m attempting to change the background color of the body of the page each time I click on the &lt;button&gt; element.  The background changes once and then remains red, never changing back to blue.  I’m having a hard time understanding what happens when the function is complete and why it does not start over again at blue. I’ve tried the following:  var button = document.querySelector(\"button\");  but...","container-title":"The freeCodeCamp Forum","language":"en-US","note":"source: www.freecodecamp.org","title":"addEventListener and changing background color","URL":"https://www.freecodecamp.org/forum/t/addeventlistener-and-changing-background-color/193023","accessed":{"date-parts":[["2020",4,5]]},"issued":{"date-parts":[["2018",5,25]]}}}],"schema":"https://github.com/citation-style-language/schema/raw/master/csl-citation.json"} </w:instrText>
      </w:r>
      <w:r w:rsidR="00255A47">
        <w:fldChar w:fldCharType="separate"/>
      </w:r>
      <w:r w:rsidR="00D70247" w:rsidRPr="00D70247">
        <w:rPr>
          <w:rFonts w:cs="Times New Roman"/>
        </w:rPr>
        <w:t>(</w:t>
      </w:r>
      <w:proofErr w:type="spellStart"/>
      <w:r w:rsidR="00D70247" w:rsidRPr="00D70247">
        <w:rPr>
          <w:rFonts w:cs="Times New Roman"/>
          <w:i/>
          <w:iCs/>
        </w:rPr>
        <w:t>AddEventListener</w:t>
      </w:r>
      <w:proofErr w:type="spellEnd"/>
      <w:r w:rsidR="00D70247" w:rsidRPr="00D70247">
        <w:rPr>
          <w:rFonts w:cs="Times New Roman"/>
          <w:i/>
          <w:iCs/>
        </w:rPr>
        <w:t xml:space="preserve"> </w:t>
      </w:r>
      <w:proofErr w:type="spellStart"/>
      <w:r w:rsidR="00D70247" w:rsidRPr="00D70247">
        <w:rPr>
          <w:rFonts w:cs="Times New Roman"/>
          <w:i/>
          <w:iCs/>
        </w:rPr>
        <w:t>and</w:t>
      </w:r>
      <w:proofErr w:type="spellEnd"/>
      <w:r w:rsidR="00D70247" w:rsidRPr="00D70247">
        <w:rPr>
          <w:rFonts w:cs="Times New Roman"/>
          <w:i/>
          <w:iCs/>
        </w:rPr>
        <w:t xml:space="preserve"> </w:t>
      </w:r>
      <w:proofErr w:type="spellStart"/>
      <w:r w:rsidR="00D70247" w:rsidRPr="00D70247">
        <w:rPr>
          <w:rFonts w:cs="Times New Roman"/>
          <w:i/>
          <w:iCs/>
        </w:rPr>
        <w:t>changing</w:t>
      </w:r>
      <w:proofErr w:type="spellEnd"/>
      <w:r w:rsidR="00D70247" w:rsidRPr="00D70247">
        <w:rPr>
          <w:rFonts w:cs="Times New Roman"/>
          <w:i/>
          <w:iCs/>
        </w:rPr>
        <w:t xml:space="preserve"> </w:t>
      </w:r>
      <w:proofErr w:type="spellStart"/>
      <w:r w:rsidR="00D70247" w:rsidRPr="00D70247">
        <w:rPr>
          <w:rFonts w:cs="Times New Roman"/>
          <w:i/>
          <w:iCs/>
        </w:rPr>
        <w:t>background</w:t>
      </w:r>
      <w:proofErr w:type="spellEnd"/>
      <w:r w:rsidR="00D70247" w:rsidRPr="00D70247">
        <w:rPr>
          <w:rFonts w:cs="Times New Roman"/>
          <w:i/>
          <w:iCs/>
        </w:rPr>
        <w:t xml:space="preserve"> </w:t>
      </w:r>
      <w:proofErr w:type="spellStart"/>
      <w:r w:rsidR="00D70247" w:rsidRPr="00D70247">
        <w:rPr>
          <w:rFonts w:cs="Times New Roman"/>
          <w:i/>
          <w:iCs/>
        </w:rPr>
        <w:t>color</w:t>
      </w:r>
      <w:proofErr w:type="spellEnd"/>
      <w:r w:rsidR="00D70247" w:rsidRPr="00D70247">
        <w:rPr>
          <w:rFonts w:cs="Times New Roman"/>
        </w:rPr>
        <w:t>, 2018)</w:t>
      </w:r>
      <w:r w:rsidR="00255A47">
        <w:fldChar w:fldCharType="end"/>
      </w:r>
      <w:r w:rsidR="002B6EEC">
        <w:t>.</w:t>
      </w:r>
      <w:r w:rsidR="002B6EEC" w:rsidRPr="002B6EEC">
        <w:t xml:space="preserve"> </w:t>
      </w:r>
      <w:r w:rsidR="002B6EEC">
        <w:t xml:space="preserve">Dazu ruft man an der zuvor erstellten Buttonvariable die </w:t>
      </w:r>
      <w:proofErr w:type="spellStart"/>
      <w:r w:rsidR="002B6EEC">
        <w:t>Stylemethoden</w:t>
      </w:r>
      <w:proofErr w:type="spellEnd"/>
      <w:r w:rsidR="002B6EEC">
        <w:t xml:space="preserve"> auf. Die Farbe wurde passend zur Website mit dem </w:t>
      </w:r>
      <w:r w:rsidR="002B6EEC" w:rsidRPr="00D154BA">
        <w:rPr>
          <w:i/>
          <w:iCs/>
        </w:rPr>
        <w:t>Adobe Color Tool</w:t>
      </w:r>
      <w:r w:rsidR="002B6EEC">
        <w:t xml:space="preserve"> ausgewählt </w:t>
      </w:r>
      <w:r w:rsidR="002B6EEC">
        <w:fldChar w:fldCharType="begin"/>
      </w:r>
      <w:r w:rsidR="002B6EEC">
        <w:instrText xml:space="preserve"> ADDIN ZOTERO_ITEM CSL_CITATION {"citationID":"k0utz9RC","properties":{"formattedCitation":"({\\i{}Farbpalette, das Farbschema f\\uc0\\u252{}r K\\uc0\\u252{}nstler | Adobe Color}, n.d.)","plainCitation":"(Farbpalette, das Farbschema für Künstler | Adobe Color, n.d.)","noteIndex":0},"citationItems":[{"id":486,"uris":["http://zotero.org/groups/2464718/items/EX52DA8Z"],"uri":["http://zotero.org/groups/2464718/items/EX52DA8Z"],"itemData":{"id":486,"type":"webpage","title":"Farbpalette, das Farbschema für Künstler | Adobe Color","URL":"https://color.adobe.com/de/explore","accessed":{"date-parts":[["2020",4,5]]}}}],"schema":"https://github.com/citation-style-language/schema/raw/master/csl-citation.json"} </w:instrText>
      </w:r>
      <w:r w:rsidR="002B6EEC">
        <w:fldChar w:fldCharType="separate"/>
      </w:r>
      <w:r w:rsidR="002B6EEC" w:rsidRPr="00D154BA">
        <w:rPr>
          <w:rFonts w:cs="Times New Roman"/>
        </w:rPr>
        <w:t>(</w:t>
      </w:r>
      <w:r w:rsidR="002B6EEC" w:rsidRPr="00D154BA">
        <w:rPr>
          <w:rFonts w:cs="Times New Roman"/>
          <w:i/>
          <w:iCs/>
        </w:rPr>
        <w:t>Farbpalette, das Farbschema für Künstler | Adobe Color</w:t>
      </w:r>
      <w:r w:rsidR="002B6EEC" w:rsidRPr="00D154BA">
        <w:rPr>
          <w:rFonts w:cs="Times New Roman"/>
        </w:rPr>
        <w:t xml:space="preserve">, </w:t>
      </w:r>
      <w:proofErr w:type="spellStart"/>
      <w:r w:rsidR="002B6EEC" w:rsidRPr="00D154BA">
        <w:rPr>
          <w:rFonts w:cs="Times New Roman"/>
        </w:rPr>
        <w:t>n.d</w:t>
      </w:r>
      <w:proofErr w:type="spellEnd"/>
      <w:r w:rsidR="002B6EEC" w:rsidRPr="00D154BA">
        <w:rPr>
          <w:rFonts w:cs="Times New Roman"/>
        </w:rPr>
        <w:t>.)</w:t>
      </w:r>
      <w:r w:rsidR="002B6EEC">
        <w:fldChar w:fldCharType="end"/>
      </w:r>
      <w:r w:rsidR="002B6EEC">
        <w:t>.</w:t>
      </w:r>
      <w:r>
        <w:br/>
      </w:r>
      <w:r w:rsidR="00F51675">
        <w:t xml:space="preserve">Um den Style der Buttons manipulieren zu können wurden zuerst die Standardstylings von Buttons in CSS recherchiert </w:t>
      </w:r>
      <w:r w:rsidR="00F51675">
        <w:fldChar w:fldCharType="begin"/>
      </w:r>
      <w:r w:rsidR="00F51675">
        <w:instrText xml:space="preserve"> ADDIN ZOTERO_ITEM CSL_CITATION {"citationID":"6jxIeVcl","properties":{"formattedCitation":"({\\i{}CSS Buttons}, n.d.)","plainCitation":"(CSS Buttons, n.d.)","noteIndex":0},"citationItems":[{"id":482,"uris":["http://zotero.org/groups/2464718/items/PT7IEMGS"],"uri":["http://zotero.org/groups/2464718/items/PT7IEMGS"],"itemData":{"id":482,"type":"webpage","title":"CSS Buttons","URL":"https://www.w3schools.com/css/css3_buttons.asp","accessed":{"date-parts":[["2020",4,5]]}}}],"schema":"https://github.com/citation-style-language/schema/raw/master/csl-citation.json"} </w:instrText>
      </w:r>
      <w:r w:rsidR="00F51675">
        <w:fldChar w:fldCharType="separate"/>
      </w:r>
      <w:r w:rsidR="00F51675" w:rsidRPr="00D154BA">
        <w:rPr>
          <w:rFonts w:cs="Times New Roman"/>
        </w:rPr>
        <w:t>(</w:t>
      </w:r>
      <w:r w:rsidR="00F51675" w:rsidRPr="00D154BA">
        <w:rPr>
          <w:rFonts w:cs="Times New Roman"/>
          <w:i/>
          <w:iCs/>
        </w:rPr>
        <w:t>CSS Buttons</w:t>
      </w:r>
      <w:r w:rsidR="00F51675" w:rsidRPr="00D154BA">
        <w:rPr>
          <w:rFonts w:cs="Times New Roman"/>
        </w:rPr>
        <w:t xml:space="preserve">, </w:t>
      </w:r>
      <w:proofErr w:type="spellStart"/>
      <w:r w:rsidR="00F51675" w:rsidRPr="00D154BA">
        <w:rPr>
          <w:rFonts w:cs="Times New Roman"/>
        </w:rPr>
        <w:t>n.d</w:t>
      </w:r>
      <w:proofErr w:type="spellEnd"/>
      <w:r w:rsidR="00F51675" w:rsidRPr="00D154BA">
        <w:rPr>
          <w:rFonts w:cs="Times New Roman"/>
        </w:rPr>
        <w:t>.)</w:t>
      </w:r>
      <w:r w:rsidR="00F51675">
        <w:fldChar w:fldCharType="end"/>
      </w:r>
      <w:r w:rsidR="00F51675" w:rsidRPr="009204B9">
        <w:t>. Wir das Standardstyling nicht beachtet kann e</w:t>
      </w:r>
      <w:r w:rsidR="00F51675">
        <w:t>s</w:t>
      </w:r>
      <w:r w:rsidR="00F51675" w:rsidRPr="009204B9">
        <w:t xml:space="preserve"> zu Fehlern in der Manipulation kommen.</w:t>
      </w:r>
      <w:r w:rsidR="00F51675">
        <w:t xml:space="preserve"> Möchte man dem Rahmen </w:t>
      </w:r>
      <w:r>
        <w:t>bei</w:t>
      </w:r>
      <w:r>
        <w:t>m</w:t>
      </w:r>
      <w:r>
        <w:t xml:space="preserve"> Abfeuern eines Events </w:t>
      </w:r>
      <w:r w:rsidR="00F51675">
        <w:t xml:space="preserve">eine Farbe geben wie bei Button4, muss dem Button zusätzlich zu der Farbe ein </w:t>
      </w:r>
      <w:proofErr w:type="spellStart"/>
      <w:r w:rsidR="00F51675">
        <w:t>Borderstyle</w:t>
      </w:r>
      <w:proofErr w:type="spellEnd"/>
      <w:r w:rsidR="00F51675">
        <w:t xml:space="preserve"> i</w:t>
      </w:r>
      <w:r>
        <w:t>m</w:t>
      </w:r>
      <w:r w:rsidR="00F51675">
        <w:t xml:space="preserve"> CSS</w:t>
      </w:r>
      <w:r>
        <w:t>-Dokument</w:t>
      </w:r>
      <w:r w:rsidR="00F51675">
        <w:t xml:space="preserve"> zugewiesen werden, da dieser im Standardstyling auf </w:t>
      </w:r>
      <w:proofErr w:type="spellStart"/>
      <w:r w:rsidR="00F51675" w:rsidRPr="00D154BA">
        <w:rPr>
          <w:i/>
          <w:iCs/>
        </w:rPr>
        <w:t>none</w:t>
      </w:r>
      <w:proofErr w:type="spellEnd"/>
      <w:r w:rsidR="00F51675">
        <w:t xml:space="preserve"> steht. Andernfalls würde man keine Veränderung durch das Event sehen können.</w:t>
      </w:r>
    </w:p>
    <w:p w14:paraId="5E7B6198" w14:textId="1B9CC378" w:rsidR="00D154BA" w:rsidRDefault="00E70B4D" w:rsidP="009204B9">
      <w:r>
        <w:rPr>
          <w:b/>
          <w:bCs/>
        </w:rPr>
        <w:lastRenderedPageBreak/>
        <w:br/>
      </w:r>
      <w:r>
        <w:t xml:space="preserve">In dieser Manipulation werden verschiedene Funktionen </w:t>
      </w:r>
      <w:proofErr w:type="gramStart"/>
      <w:r>
        <w:t>ausgetestet</w:t>
      </w:r>
      <w:proofErr w:type="gramEnd"/>
      <w:r>
        <w:t xml:space="preserve"> um die Arbeit mit Buttons zu üben: </w:t>
      </w:r>
    </w:p>
    <w:p w14:paraId="7EE82139" w14:textId="3DD5CA78" w:rsidR="00D154BA" w:rsidRDefault="00D154BA" w:rsidP="00D154BA">
      <w:pPr>
        <w:pStyle w:val="ListParagraph"/>
        <w:numPr>
          <w:ilvl w:val="0"/>
          <w:numId w:val="3"/>
        </w:numPr>
        <w:rPr>
          <w:lang w:val="en-US"/>
        </w:rPr>
      </w:pPr>
      <w:r w:rsidRPr="0084435D">
        <w:rPr>
          <w:lang w:val="en-US"/>
        </w:rPr>
        <w:t xml:space="preserve">Button1: </w:t>
      </w:r>
      <w:proofErr w:type="spellStart"/>
      <w:r w:rsidR="00077AAB" w:rsidRPr="0084435D">
        <w:rPr>
          <w:lang w:val="en-US"/>
        </w:rPr>
        <w:t>Eventtyp</w:t>
      </w:r>
      <w:proofErr w:type="spellEnd"/>
      <w:r w:rsidR="00077AAB" w:rsidRPr="0084435D">
        <w:rPr>
          <w:lang w:val="en-US"/>
        </w:rPr>
        <w:t xml:space="preserve"> „</w:t>
      </w:r>
      <w:proofErr w:type="gramStart"/>
      <w:r w:rsidR="00077AAB" w:rsidRPr="0084435D">
        <w:rPr>
          <w:lang w:val="en-US"/>
        </w:rPr>
        <w:t>click“</w:t>
      </w:r>
      <w:proofErr w:type="gramEnd"/>
      <w:r w:rsidR="00077AAB" w:rsidRPr="0084435D">
        <w:rPr>
          <w:lang w:val="en-US"/>
        </w:rPr>
        <w:t xml:space="preserve">, </w:t>
      </w:r>
      <w:proofErr w:type="spellStart"/>
      <w:r w:rsidR="00077AAB" w:rsidRPr="0084435D">
        <w:rPr>
          <w:lang w:val="en-US"/>
        </w:rPr>
        <w:t>aufgerufene</w:t>
      </w:r>
      <w:proofErr w:type="spellEnd"/>
      <w:r w:rsidR="00077AAB" w:rsidRPr="0084435D">
        <w:rPr>
          <w:lang w:val="en-US"/>
        </w:rPr>
        <w:t xml:space="preserve"> </w:t>
      </w:r>
      <w:proofErr w:type="spellStart"/>
      <w:r w:rsidR="00077AAB" w:rsidRPr="0084435D">
        <w:rPr>
          <w:lang w:val="en-US"/>
        </w:rPr>
        <w:t>Methode</w:t>
      </w:r>
      <w:proofErr w:type="spellEnd"/>
      <w:r w:rsidR="00077AAB" w:rsidRPr="0084435D">
        <w:rPr>
          <w:lang w:val="en-US"/>
        </w:rPr>
        <w:t xml:space="preserve">: </w:t>
      </w:r>
      <w:proofErr w:type="spellStart"/>
      <w:r w:rsidR="0084435D" w:rsidRPr="0084435D">
        <w:rPr>
          <w:lang w:val="en-US"/>
        </w:rPr>
        <w:t>style.backgroundcolor</w:t>
      </w:r>
      <w:proofErr w:type="spellEnd"/>
    </w:p>
    <w:p w14:paraId="4DC539D4" w14:textId="30E9C3FF" w:rsidR="00742137" w:rsidRPr="00F14FAB" w:rsidRDefault="00742137" w:rsidP="00742137">
      <w:pPr>
        <w:pStyle w:val="ListParagraph"/>
        <w:numPr>
          <w:ilvl w:val="1"/>
          <w:numId w:val="3"/>
        </w:numPr>
      </w:pPr>
      <w:r w:rsidRPr="00F14FAB">
        <w:t xml:space="preserve">Ergebnis: </w:t>
      </w:r>
      <w:r w:rsidR="00F14FAB" w:rsidRPr="00F14FAB">
        <w:t xml:space="preserve">Bei einem Klick verändert sich die </w:t>
      </w:r>
      <w:r w:rsidR="00F14FAB">
        <w:t>Füllfarbe des Buttons</w:t>
      </w:r>
    </w:p>
    <w:p w14:paraId="15B66E9A" w14:textId="1310D738" w:rsidR="0084435D" w:rsidRDefault="0084435D" w:rsidP="00D154BA">
      <w:pPr>
        <w:pStyle w:val="ListParagraph"/>
        <w:numPr>
          <w:ilvl w:val="0"/>
          <w:numId w:val="3"/>
        </w:numPr>
        <w:rPr>
          <w:lang w:val="en-US"/>
        </w:rPr>
      </w:pPr>
      <w:r>
        <w:rPr>
          <w:lang w:val="en-US"/>
        </w:rPr>
        <w:t>Button</w:t>
      </w:r>
      <w:r w:rsidR="006628F7">
        <w:rPr>
          <w:lang w:val="en-US"/>
        </w:rPr>
        <w:t>2</w:t>
      </w:r>
      <w:r>
        <w:rPr>
          <w:lang w:val="en-US"/>
        </w:rPr>
        <w:t xml:space="preserve">: </w:t>
      </w:r>
      <w:proofErr w:type="spellStart"/>
      <w:r>
        <w:rPr>
          <w:lang w:val="en-US"/>
        </w:rPr>
        <w:t>Eventtyp</w:t>
      </w:r>
      <w:proofErr w:type="spellEnd"/>
      <w:r w:rsidR="006628F7">
        <w:rPr>
          <w:lang w:val="en-US"/>
        </w:rPr>
        <w:t xml:space="preserve"> “mouseover”, </w:t>
      </w:r>
      <w:proofErr w:type="spellStart"/>
      <w:r w:rsidR="006628F7" w:rsidRPr="0084435D">
        <w:rPr>
          <w:lang w:val="en-US"/>
        </w:rPr>
        <w:t>aufgerufene</w:t>
      </w:r>
      <w:proofErr w:type="spellEnd"/>
      <w:r w:rsidR="006628F7" w:rsidRPr="0084435D">
        <w:rPr>
          <w:lang w:val="en-US"/>
        </w:rPr>
        <w:t xml:space="preserve"> </w:t>
      </w:r>
      <w:proofErr w:type="spellStart"/>
      <w:r w:rsidR="006628F7" w:rsidRPr="0084435D">
        <w:rPr>
          <w:lang w:val="en-US"/>
        </w:rPr>
        <w:t>Methode</w:t>
      </w:r>
      <w:proofErr w:type="spellEnd"/>
      <w:r w:rsidR="006628F7" w:rsidRPr="0084435D">
        <w:rPr>
          <w:lang w:val="en-US"/>
        </w:rPr>
        <w:t>:</w:t>
      </w:r>
      <w:r w:rsidR="00250852" w:rsidRPr="00250852">
        <w:rPr>
          <w:lang w:val="en-US"/>
        </w:rPr>
        <w:t xml:space="preserve"> </w:t>
      </w:r>
      <w:proofErr w:type="spellStart"/>
      <w:proofErr w:type="gramStart"/>
      <w:r w:rsidR="00250852" w:rsidRPr="0084435D">
        <w:rPr>
          <w:lang w:val="en-US"/>
        </w:rPr>
        <w:t>style.backgroundcolor</w:t>
      </w:r>
      <w:proofErr w:type="spellEnd"/>
      <w:proofErr w:type="gramEnd"/>
    </w:p>
    <w:p w14:paraId="081D410F" w14:textId="0B55D6DF" w:rsidR="00F14FAB" w:rsidRPr="00F14FAB" w:rsidRDefault="00F14FAB" w:rsidP="00F14FAB">
      <w:pPr>
        <w:pStyle w:val="ListParagraph"/>
        <w:numPr>
          <w:ilvl w:val="1"/>
          <w:numId w:val="3"/>
        </w:numPr>
      </w:pPr>
      <w:r w:rsidRPr="00F14FAB">
        <w:t xml:space="preserve">Ergebnis: Bei </w:t>
      </w:r>
      <w:proofErr w:type="spellStart"/>
      <w:r w:rsidRPr="00F14FAB">
        <w:t>Hovern</w:t>
      </w:r>
      <w:proofErr w:type="spellEnd"/>
      <w:r w:rsidRPr="00F14FAB">
        <w:t xml:space="preserve"> über den Button </w:t>
      </w:r>
      <w:r>
        <w:t>verändert sich seine Füllfarbe</w:t>
      </w:r>
      <w:r w:rsidR="002D5964">
        <w:t xml:space="preserve"> permanent</w:t>
      </w:r>
    </w:p>
    <w:p w14:paraId="2896B717" w14:textId="77777777" w:rsidR="00232439" w:rsidRDefault="006628F7" w:rsidP="006628F7">
      <w:pPr>
        <w:pStyle w:val="ListParagraph"/>
        <w:numPr>
          <w:ilvl w:val="0"/>
          <w:numId w:val="3"/>
        </w:numPr>
        <w:rPr>
          <w:lang w:val="en-US"/>
        </w:rPr>
      </w:pPr>
      <w:r>
        <w:rPr>
          <w:lang w:val="en-US"/>
        </w:rPr>
        <w:t xml:space="preserve">Button3: </w:t>
      </w:r>
      <w:proofErr w:type="spellStart"/>
      <w:r>
        <w:rPr>
          <w:lang w:val="en-US"/>
        </w:rPr>
        <w:t>Eventtyp</w:t>
      </w:r>
      <w:proofErr w:type="spellEnd"/>
      <w:r>
        <w:rPr>
          <w:lang w:val="en-US"/>
        </w:rPr>
        <w:t xml:space="preserve"> “mouseover”,</w:t>
      </w:r>
      <w:r w:rsidR="00250852" w:rsidRPr="00250852">
        <w:rPr>
          <w:lang w:val="en-US"/>
        </w:rPr>
        <w:t xml:space="preserve"> </w:t>
      </w:r>
      <w:r w:rsidR="00250852">
        <w:rPr>
          <w:lang w:val="en-US"/>
        </w:rPr>
        <w:t>und “</w:t>
      </w:r>
      <w:proofErr w:type="spellStart"/>
      <w:r w:rsidR="00250852">
        <w:rPr>
          <w:lang w:val="en-US"/>
        </w:rPr>
        <w:t>mouseout</w:t>
      </w:r>
      <w:proofErr w:type="spellEnd"/>
      <w:r w:rsidR="00250852">
        <w:rPr>
          <w:lang w:val="en-US"/>
        </w:rPr>
        <w:t>”,</w:t>
      </w:r>
      <w:r w:rsidR="00250852"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p>
    <w:p w14:paraId="6950B072" w14:textId="35A69596" w:rsidR="006628F7" w:rsidRDefault="00C754BF" w:rsidP="00232439">
      <w:pPr>
        <w:pStyle w:val="ListParagraph"/>
        <w:ind w:firstLine="720"/>
        <w:rPr>
          <w:lang w:val="en-US"/>
        </w:rPr>
      </w:pPr>
      <w:proofErr w:type="spellStart"/>
      <w:proofErr w:type="gramStart"/>
      <w:r w:rsidRPr="0084435D">
        <w:rPr>
          <w:lang w:val="en-US"/>
        </w:rPr>
        <w:t>style.backgroundcolor</w:t>
      </w:r>
      <w:proofErr w:type="spellEnd"/>
      <w:proofErr w:type="gramEnd"/>
    </w:p>
    <w:p w14:paraId="79563D9F" w14:textId="7B7F0CB4" w:rsidR="00F14FAB" w:rsidRPr="002D5964" w:rsidRDefault="00F14FAB" w:rsidP="00F14FAB">
      <w:pPr>
        <w:pStyle w:val="ListParagraph"/>
        <w:numPr>
          <w:ilvl w:val="1"/>
          <w:numId w:val="3"/>
        </w:numPr>
      </w:pPr>
      <w:r w:rsidRPr="002D5964">
        <w:t>Ergebnis:</w:t>
      </w:r>
      <w:r w:rsidR="002D5964" w:rsidRPr="002D5964">
        <w:t xml:space="preserve"> Bei </w:t>
      </w:r>
      <w:proofErr w:type="spellStart"/>
      <w:r w:rsidR="002D5964" w:rsidRPr="002D5964">
        <w:t>Hovern</w:t>
      </w:r>
      <w:proofErr w:type="spellEnd"/>
      <w:r w:rsidR="002D5964" w:rsidRPr="002D5964">
        <w:t xml:space="preserve"> über Button ver</w:t>
      </w:r>
      <w:r w:rsidR="002D5964">
        <w:t>ändert sich die Füllfarbe des Buttons temporär. Sie wird auf den Originalzustand zurückgesetzt sobal</w:t>
      </w:r>
      <w:r w:rsidR="001C2F40">
        <w:t>d</w:t>
      </w:r>
      <w:r w:rsidR="002D5964">
        <w:t xml:space="preserve"> der Cursor die Buttonfläche wieder verlässt. </w:t>
      </w:r>
    </w:p>
    <w:p w14:paraId="51F46FF4" w14:textId="77777777" w:rsidR="00232439" w:rsidRDefault="006628F7" w:rsidP="006628F7">
      <w:pPr>
        <w:pStyle w:val="ListParagraph"/>
        <w:numPr>
          <w:ilvl w:val="0"/>
          <w:numId w:val="3"/>
        </w:numPr>
        <w:rPr>
          <w:lang w:val="en-US"/>
        </w:rPr>
      </w:pPr>
      <w:r>
        <w:rPr>
          <w:lang w:val="en-US"/>
        </w:rPr>
        <w:t xml:space="preserve">Button4: </w:t>
      </w:r>
      <w:proofErr w:type="spellStart"/>
      <w:r>
        <w:rPr>
          <w:lang w:val="en-US"/>
        </w:rPr>
        <w:t>Eventtyp</w:t>
      </w:r>
      <w:proofErr w:type="spellEnd"/>
      <w:r>
        <w:rPr>
          <w:lang w:val="en-US"/>
        </w:rPr>
        <w:t xml:space="preserve"> “mouseover” und “</w:t>
      </w:r>
      <w:proofErr w:type="spellStart"/>
      <w:r>
        <w:rPr>
          <w:lang w:val="en-US"/>
        </w:rPr>
        <w:t>mouseout</w:t>
      </w:r>
      <w:proofErr w:type="spellEnd"/>
      <w:r>
        <w:rPr>
          <w:lang w:val="en-US"/>
        </w:rPr>
        <w:t>”,</w:t>
      </w:r>
      <w:r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4D2F3211" w14:textId="7B8C570C" w:rsidR="006628F7" w:rsidRDefault="00C754BF" w:rsidP="00232439">
      <w:pPr>
        <w:pStyle w:val="ListParagraph"/>
        <w:ind w:firstLine="720"/>
        <w:rPr>
          <w:lang w:val="en-US"/>
        </w:rPr>
      </w:pPr>
      <w:proofErr w:type="spellStart"/>
      <w:proofErr w:type="gramStart"/>
      <w:r>
        <w:rPr>
          <w:lang w:val="en-US"/>
        </w:rPr>
        <w:t>style.borderstyle</w:t>
      </w:r>
      <w:proofErr w:type="spellEnd"/>
      <w:proofErr w:type="gramEnd"/>
      <w:r>
        <w:rPr>
          <w:lang w:val="en-US"/>
        </w:rPr>
        <w:t xml:space="preserve">, </w:t>
      </w:r>
      <w:proofErr w:type="spellStart"/>
      <w:r>
        <w:rPr>
          <w:lang w:val="en-US"/>
        </w:rPr>
        <w:t>style.bordercolor</w:t>
      </w:r>
      <w:proofErr w:type="spellEnd"/>
      <w:r w:rsidR="00742137">
        <w:rPr>
          <w:lang w:val="en-US"/>
        </w:rPr>
        <w:t xml:space="preserve">, </w:t>
      </w:r>
      <w:proofErr w:type="spellStart"/>
      <w:r w:rsidR="00742137">
        <w:rPr>
          <w:lang w:val="en-US"/>
        </w:rPr>
        <w:t>style.color</w:t>
      </w:r>
      <w:proofErr w:type="spellEnd"/>
    </w:p>
    <w:p w14:paraId="1D395AE9" w14:textId="3CC139B4" w:rsidR="00232439" w:rsidRDefault="002D5964" w:rsidP="00C441DB">
      <w:pPr>
        <w:pStyle w:val="ListParagraph"/>
        <w:numPr>
          <w:ilvl w:val="1"/>
          <w:numId w:val="3"/>
        </w:numPr>
      </w:pPr>
      <w:r w:rsidRPr="001C2F40">
        <w:t xml:space="preserve">Ergebnis: </w:t>
      </w:r>
      <w:r w:rsidR="001C2F40" w:rsidRPr="001C2F40">
        <w:t>Der Rahmen, die F</w:t>
      </w:r>
      <w:r w:rsidR="001C2F40">
        <w:t xml:space="preserve">üllfarbe und Schriftfarbe ändern sich beim </w:t>
      </w:r>
      <w:proofErr w:type="spellStart"/>
      <w:r w:rsidR="001C2F40">
        <w:t>Hovern</w:t>
      </w:r>
      <w:proofErr w:type="spellEnd"/>
      <w:r w:rsidR="001C2F40">
        <w:t xml:space="preserve"> über den Button. Sie werden auf den Originalzustand zurückgesetzt sobald der Cursor die Buttonfläche wieder verlässt.</w:t>
      </w:r>
    </w:p>
    <w:p w14:paraId="7FB0E861" w14:textId="1F9B2078" w:rsidR="00DC3F97" w:rsidRDefault="00DC3F97" w:rsidP="00C441DB">
      <w:pPr>
        <w:pStyle w:val="Heading2"/>
      </w:pPr>
      <w:r>
        <w:t>Persönliche Reflexion</w:t>
      </w:r>
    </w:p>
    <w:p w14:paraId="632E17C5" w14:textId="0F6DBB23" w:rsidR="00C441DB" w:rsidRPr="00232439" w:rsidRDefault="007434B9" w:rsidP="00DC3F97">
      <w:pPr>
        <w:pStyle w:val="Heading3"/>
      </w:pPr>
      <w:r w:rsidRPr="00232439">
        <w:t>Probleme und Hindernisse</w:t>
      </w:r>
    </w:p>
    <w:p w14:paraId="6CD76946" w14:textId="3687F198" w:rsidR="007434B9" w:rsidRDefault="00C6778B" w:rsidP="00E21546">
      <w:r w:rsidRPr="00C6778B">
        <w:t xml:space="preserve">Bei dieser ersten </w:t>
      </w:r>
      <w:r>
        <w:t>M</w:t>
      </w:r>
      <w:r w:rsidRPr="00C6778B">
        <w:t xml:space="preserve">anipulation bezogen sich die größten </w:t>
      </w:r>
      <w:r>
        <w:t xml:space="preserve">Probleme auf den Einstieg. Es fiel mir schwer </w:t>
      </w:r>
      <w:proofErr w:type="gramStart"/>
      <w:r>
        <w:t>anzufangen</w:t>
      </w:r>
      <w:proofErr w:type="gramEnd"/>
      <w:r>
        <w:t xml:space="preserve"> weil ich nicht genau wusste </w:t>
      </w:r>
      <w:r w:rsidR="00F84492">
        <w:t xml:space="preserve">wo und </w:t>
      </w:r>
      <w:r>
        <w:t xml:space="preserve">wie. Beim Arbeiten mit HTML wird einem zum Beispiel bereits eine grobe Struktur </w:t>
      </w:r>
      <w:r w:rsidR="00F3655F">
        <w:t>vorgegeben</w:t>
      </w:r>
      <w:r>
        <w:t xml:space="preserve">, das ist hier nicht der Fall. Was mir hier weitergeholfen hat war die Sichtung des Codes anderer auf </w:t>
      </w:r>
      <w:proofErr w:type="spellStart"/>
      <w:r w:rsidRPr="00C6778B">
        <w:rPr>
          <w:i/>
          <w:iCs/>
        </w:rPr>
        <w:t>Stackoverflow</w:t>
      </w:r>
      <w:proofErr w:type="spellEnd"/>
      <w:r>
        <w:t>. Dadurch fing ich dann einfach an zu programmieren und</w:t>
      </w:r>
      <w:r w:rsidR="00C441DB">
        <w:t xml:space="preserve"> hatte schon schnell meine ersten Code-</w:t>
      </w:r>
      <w:proofErr w:type="spellStart"/>
      <w:r w:rsidR="00F3655F">
        <w:t>S</w:t>
      </w:r>
      <w:r w:rsidR="00C441DB">
        <w:t>nippets</w:t>
      </w:r>
      <w:proofErr w:type="spellEnd"/>
      <w:r w:rsidR="00C441DB">
        <w:t xml:space="preserve"> erstellt. </w:t>
      </w:r>
      <w:r w:rsidR="00C441DB">
        <w:br/>
        <w:t xml:space="preserve">Zu Beginn bereitete mir die Arbeit mit dem integrierten Version Control Tool von </w:t>
      </w:r>
      <w:proofErr w:type="spellStart"/>
      <w:r w:rsidR="00C441DB">
        <w:t>Webstorm</w:t>
      </w:r>
      <w:proofErr w:type="spellEnd"/>
      <w:r w:rsidR="00C441DB">
        <w:t xml:space="preserve"> starke Probleme und kostete mich viel Zeit. Durch intensive Recherche und mehrere erstellt</w:t>
      </w:r>
      <w:r w:rsidR="00232439">
        <w:t xml:space="preserve">e </w:t>
      </w:r>
      <w:r w:rsidR="00C441DB">
        <w:t xml:space="preserve">und doch wieder gelöschte </w:t>
      </w:r>
      <w:proofErr w:type="spellStart"/>
      <w:r w:rsidR="00C441DB">
        <w:t>Repositories</w:t>
      </w:r>
      <w:proofErr w:type="spellEnd"/>
      <w:r w:rsidR="00C441DB">
        <w:t xml:space="preserve">, sowie einem Austausch mit meinem Dozierenden entschied ich mich dazu </w:t>
      </w:r>
      <w:proofErr w:type="spellStart"/>
      <w:r w:rsidR="00C441DB">
        <w:t>Github</w:t>
      </w:r>
      <w:proofErr w:type="spellEnd"/>
      <w:r w:rsidR="00C441DB">
        <w:t xml:space="preserve"> über Terminal und die </w:t>
      </w:r>
      <w:r w:rsidR="00232439">
        <w:t xml:space="preserve">zugehörige </w:t>
      </w:r>
      <w:r w:rsidR="00C441DB">
        <w:t xml:space="preserve">Desktop App zu verwenden. Dadurch habe ich gelernt den für mich am besten geeigneten Weg zu </w:t>
      </w:r>
      <w:r w:rsidR="0069268D">
        <w:t>wählen</w:t>
      </w:r>
      <w:r w:rsidR="00C441DB">
        <w:t xml:space="preserve">. Des </w:t>
      </w:r>
      <w:proofErr w:type="spellStart"/>
      <w:r w:rsidR="00C441DB">
        <w:t>Weiteren</w:t>
      </w:r>
      <w:proofErr w:type="spellEnd"/>
      <w:r w:rsidR="00C441DB">
        <w:t xml:space="preserve"> wurde mir bewusst, dass eine Alles </w:t>
      </w:r>
      <w:proofErr w:type="gramStart"/>
      <w:r w:rsidR="00C441DB">
        <w:t>in einem Lösung</w:t>
      </w:r>
      <w:proofErr w:type="gramEnd"/>
      <w:r w:rsidR="00C441DB">
        <w:t xml:space="preserve"> nicht immer die Optimalste ist, da diese </w:t>
      </w:r>
      <w:r w:rsidR="0069268D">
        <w:t>manchmal</w:t>
      </w:r>
      <w:r w:rsidR="00C441DB">
        <w:t xml:space="preserve"> weniger Kontrolle </w:t>
      </w:r>
      <w:r w:rsidR="009C194E">
        <w:t>bedeutet</w:t>
      </w:r>
      <w:r w:rsidR="00C441DB">
        <w:t>.</w:t>
      </w:r>
    </w:p>
    <w:p w14:paraId="4D063D67" w14:textId="77777777" w:rsidR="00C441DB" w:rsidRPr="0069268D" w:rsidRDefault="00C441DB" w:rsidP="00DC3F97">
      <w:pPr>
        <w:pStyle w:val="Heading3"/>
      </w:pPr>
      <w:r w:rsidRPr="0069268D">
        <w:t>Zwischenfazit</w:t>
      </w:r>
    </w:p>
    <w:p w14:paraId="69EED19A" w14:textId="326ADB44" w:rsidR="00C441DB" w:rsidRPr="00C6778B" w:rsidRDefault="00C441DB" w:rsidP="00E21546">
      <w:r>
        <w:t xml:space="preserve">Die Manipulation eines Buttons auf der Oberfläche, dem User Interface, empfand ich als sehr gut geeigneten Einstieg in dieses </w:t>
      </w:r>
      <w:proofErr w:type="spellStart"/>
      <w:r>
        <w:t>Assignment</w:t>
      </w:r>
      <w:proofErr w:type="spellEnd"/>
      <w:r>
        <w:t>. Der JavaScript Code andere</w:t>
      </w:r>
      <w:r w:rsidR="008C1F9C">
        <w:t>r</w:t>
      </w:r>
      <w:r>
        <w:t xml:space="preserve"> Developer ist an diesem Komplexitätspunkt gut nachzuvollziehen wodurch ein Einstieg erleichtert wurde. </w:t>
      </w:r>
      <w:r>
        <w:br/>
      </w:r>
      <w:r w:rsidR="008C1F9C">
        <w:t>I</w:t>
      </w:r>
      <w:r>
        <w:t xml:space="preserve">ch </w:t>
      </w:r>
      <w:r w:rsidR="008C1F9C">
        <w:t xml:space="preserve">habe </w:t>
      </w:r>
      <w:r>
        <w:t>viele verschiedene Arten</w:t>
      </w:r>
      <w:r w:rsidR="008C1F9C">
        <w:t xml:space="preserve"> von Buttonmanipulationen</w:t>
      </w:r>
      <w:r>
        <w:t xml:space="preserve"> ausgetestet und konnte für mich die Vielfalt auf dieser niedrigen Komplexitätsebene entdecken. Dieses erste Interaktionselement dient i</w:t>
      </w:r>
      <w:r w:rsidR="0069268D">
        <w:t xml:space="preserve">m </w:t>
      </w:r>
      <w:r>
        <w:t xml:space="preserve">Verlauf des </w:t>
      </w:r>
      <w:proofErr w:type="spellStart"/>
      <w:r>
        <w:t>Assignments</w:t>
      </w:r>
      <w:proofErr w:type="spellEnd"/>
      <w:r>
        <w:t xml:space="preserve"> weiteren Manipulationen </w:t>
      </w:r>
      <w:r w:rsidRPr="003E69D6">
        <w:t xml:space="preserve">(Manipulation </w:t>
      </w:r>
      <w:r w:rsidR="00265EF6">
        <w:t>3</w:t>
      </w:r>
      <w:r w:rsidR="003E69D6" w:rsidRPr="003E69D6">
        <w:t xml:space="preserve"> Ajax Abruf und </w:t>
      </w:r>
      <w:r w:rsidR="00265EF6">
        <w:t>4</w:t>
      </w:r>
      <w:r w:rsidR="003E69D6" w:rsidRPr="003E69D6">
        <w:t xml:space="preserve"> Ajax </w:t>
      </w:r>
      <w:r w:rsidR="0007261C">
        <w:t>Präsentation auf UI</w:t>
      </w:r>
      <w:r w:rsidRPr="003E69D6">
        <w:t>).</w:t>
      </w:r>
    </w:p>
    <w:p w14:paraId="16945FC4" w14:textId="458BAA99" w:rsidR="00C441DB" w:rsidRPr="007853A2" w:rsidRDefault="00A1093B" w:rsidP="00C441DB">
      <w:pPr>
        <w:pStyle w:val="Heading1"/>
        <w:rPr>
          <w:rStyle w:val="Heading2Char"/>
          <w:rFonts w:eastAsia="Times New Roman"/>
          <w:bCs/>
          <w:color w:val="374C80" w:themeColor="accent1" w:themeShade="BF"/>
          <w:sz w:val="32"/>
          <w:szCs w:val="28"/>
        </w:rPr>
      </w:pPr>
      <w:r w:rsidRPr="007853A2">
        <w:rPr>
          <w:rFonts w:eastAsia="Times New Roman"/>
        </w:rPr>
        <w:lastRenderedPageBreak/>
        <w:t>2</w:t>
      </w:r>
      <w:r w:rsidR="00C441DB" w:rsidRPr="007853A2">
        <w:rPr>
          <w:rFonts w:eastAsia="Times New Roman"/>
        </w:rPr>
        <w:t xml:space="preserve"> Animation mit </w:t>
      </w:r>
      <w:proofErr w:type="spellStart"/>
      <w:r w:rsidR="00C441DB" w:rsidRPr="007853A2">
        <w:rPr>
          <w:rFonts w:eastAsia="Times New Roman"/>
        </w:rPr>
        <w:t>Canvas</w:t>
      </w:r>
      <w:proofErr w:type="spellEnd"/>
    </w:p>
    <w:p w14:paraId="2EED31E1" w14:textId="796B80E0" w:rsidR="00C6778B" w:rsidRDefault="00C441DB" w:rsidP="00C441DB">
      <w:r w:rsidRPr="00C441DB">
        <w:rPr>
          <w:rStyle w:val="Heading2Char"/>
        </w:rPr>
        <w:t>Idee</w:t>
      </w:r>
      <w:r w:rsidRPr="00C441DB">
        <w:rPr>
          <w:rStyle w:val="Heading2Char"/>
        </w:rPr>
        <w:br/>
      </w:r>
      <w:r w:rsidRPr="00C441DB">
        <w:t xml:space="preserve">Die Bühne </w:t>
      </w:r>
      <w:proofErr w:type="gramStart"/>
      <w:r w:rsidRPr="00C441DB">
        <w:t>des Templates</w:t>
      </w:r>
      <w:proofErr w:type="gramEnd"/>
      <w:r w:rsidRPr="00C441DB">
        <w:t xml:space="preserve"> bi</w:t>
      </w:r>
      <w:r>
        <w:t xml:space="preserve">etet viel Platz. Hier soll ein Satz einige Sekunden nach </w:t>
      </w:r>
      <w:r w:rsidR="009865AB">
        <w:t>Ö</w:t>
      </w:r>
      <w:r>
        <w:t>ffnen der Website erscheinen. Die einzelnen Worte werden dabei zeitverzögert ausgesteuert.</w:t>
      </w:r>
    </w:p>
    <w:p w14:paraId="5F11843A" w14:textId="77777777" w:rsidR="004B5A44" w:rsidRDefault="004B5A44" w:rsidP="004B5A44">
      <w:pPr>
        <w:pStyle w:val="Heading2"/>
      </w:pPr>
      <w:r>
        <w:t>Theoretischer Hintergrund</w:t>
      </w:r>
    </w:p>
    <w:p w14:paraId="5699A5D5" w14:textId="44A7E5F3" w:rsidR="00A1093B" w:rsidRDefault="004B5A44" w:rsidP="00C441DB">
      <w:r>
        <w:t>Mit JavaScript können animierte Inhalte in Kopplung an das HTML-</w:t>
      </w:r>
      <w:proofErr w:type="spellStart"/>
      <w:r>
        <w:t>Canvas</w:t>
      </w:r>
      <w:proofErr w:type="spellEnd"/>
      <w:r>
        <w:t xml:space="preserve"> </w:t>
      </w:r>
      <w:r w:rsidR="009865AB">
        <w:t>T</w:t>
      </w:r>
      <w:r>
        <w:t xml:space="preserve">ag ausgesteuert werden. Das </w:t>
      </w:r>
      <w:proofErr w:type="spellStart"/>
      <w:r>
        <w:t>Canvas</w:t>
      </w:r>
      <w:proofErr w:type="spellEnd"/>
      <w:r>
        <w:t>-</w:t>
      </w:r>
      <w:r w:rsidR="009865AB">
        <w:t>T</w:t>
      </w:r>
      <w:r>
        <w:t xml:space="preserve">ag stellt einen leeren Container auf der Website dar, in den mit Hilfe von JS Inhalte „gezeichnet“ werden können. Dies betrifft Wörter, Formen, aber auch ganze Bilder </w:t>
      </w:r>
      <w:r>
        <w:fldChar w:fldCharType="begin"/>
      </w:r>
      <w:r>
        <w:instrText xml:space="preserve"> ADDIN ZOTERO_ITEM CSL_CITATION {"citationID":"20M8abPh","properties":{"formattedCitation":"({\\i{}HTML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fldChar w:fldCharType="separate"/>
      </w:r>
      <w:r w:rsidRPr="004B5A44">
        <w:rPr>
          <w:rFonts w:cs="Times New Roman"/>
        </w:rPr>
        <w:t>(</w:t>
      </w:r>
      <w:r w:rsidRPr="004B5A44">
        <w:rPr>
          <w:rFonts w:cs="Times New Roman"/>
          <w:i/>
          <w:iCs/>
        </w:rPr>
        <w:t>HTML Canvas</w:t>
      </w:r>
      <w:r w:rsidRPr="004B5A44">
        <w:rPr>
          <w:rFonts w:cs="Times New Roman"/>
        </w:rPr>
        <w:t>, n.d.)</w:t>
      </w:r>
      <w:r>
        <w:fldChar w:fldCharType="end"/>
      </w:r>
      <w:r>
        <w:t>. Das Event, das hierbei i.d.R. die Animation auslöst, ist das Laden der Seite.</w:t>
      </w:r>
      <w:r w:rsidR="0069268D">
        <w:t xml:space="preserve"> </w:t>
      </w:r>
      <w:r w:rsidR="006D038A">
        <w:t xml:space="preserve">Das </w:t>
      </w:r>
      <w:proofErr w:type="spellStart"/>
      <w:r w:rsidR="006D038A">
        <w:t>Canvas</w:t>
      </w:r>
      <w:proofErr w:type="spellEnd"/>
      <w:r w:rsidR="006D038A">
        <w:t xml:space="preserve"> kann in verschiedenen Kontexten verwe</w:t>
      </w:r>
      <w:r w:rsidR="00102729">
        <w:t>n</w:t>
      </w:r>
      <w:r w:rsidR="006D038A">
        <w:t xml:space="preserve">det werden. Deshalb wird dieser nach dem Zugriff auf das HTML-Element mit </w:t>
      </w:r>
      <w:proofErr w:type="spellStart"/>
      <w:proofErr w:type="gramStart"/>
      <w:r w:rsidR="006D038A" w:rsidRPr="006D038A">
        <w:rPr>
          <w:i/>
          <w:iCs/>
        </w:rPr>
        <w:t>getElementByID</w:t>
      </w:r>
      <w:proofErr w:type="spellEnd"/>
      <w:r w:rsidR="006D038A" w:rsidRPr="006D038A">
        <w:rPr>
          <w:i/>
          <w:iCs/>
        </w:rPr>
        <w:t>(</w:t>
      </w:r>
      <w:proofErr w:type="gramEnd"/>
      <w:r w:rsidR="006D038A" w:rsidRPr="006D038A">
        <w:rPr>
          <w:i/>
          <w:iCs/>
        </w:rPr>
        <w:t>)</w:t>
      </w:r>
      <w:r w:rsidR="006D038A">
        <w:t xml:space="preserve"> mit der </w:t>
      </w:r>
      <w:proofErr w:type="spellStart"/>
      <w:r w:rsidR="006D038A" w:rsidRPr="006D038A">
        <w:rPr>
          <w:i/>
          <w:iCs/>
        </w:rPr>
        <w:t>getConntext</w:t>
      </w:r>
      <w:proofErr w:type="spellEnd"/>
      <w:r w:rsidR="006D038A" w:rsidRPr="006D038A">
        <w:rPr>
          <w:i/>
          <w:iCs/>
        </w:rPr>
        <w:t>()-Methode</w:t>
      </w:r>
      <w:r w:rsidR="006D038A">
        <w:t xml:space="preserve"> festgelegt. Danach stehen alle Methoden dieses Kontextes zur Verfügung. Die meist genutzten Basisfunktionen sind dabei </w:t>
      </w:r>
      <w:proofErr w:type="spellStart"/>
      <w:r w:rsidR="006D038A" w:rsidRPr="006D038A">
        <w:rPr>
          <w:i/>
          <w:iCs/>
        </w:rPr>
        <w:t>moveTo</w:t>
      </w:r>
      <w:proofErr w:type="spellEnd"/>
      <w:r w:rsidR="006D038A" w:rsidRPr="006D038A">
        <w:rPr>
          <w:i/>
          <w:iCs/>
        </w:rPr>
        <w:t xml:space="preserve">(), </w:t>
      </w:r>
      <w:proofErr w:type="spellStart"/>
      <w:r w:rsidR="006D038A" w:rsidRPr="006D038A">
        <w:rPr>
          <w:i/>
          <w:iCs/>
        </w:rPr>
        <w:t>lineTo</w:t>
      </w:r>
      <w:proofErr w:type="spellEnd"/>
      <w:r w:rsidR="006D038A" w:rsidRPr="006D038A">
        <w:rPr>
          <w:i/>
          <w:iCs/>
        </w:rPr>
        <w:t xml:space="preserve">, </w:t>
      </w:r>
      <w:proofErr w:type="spellStart"/>
      <w:r w:rsidR="006D038A" w:rsidRPr="006D038A">
        <w:rPr>
          <w:i/>
          <w:iCs/>
        </w:rPr>
        <w:t>stroke</w:t>
      </w:r>
      <w:proofErr w:type="spellEnd"/>
      <w:r w:rsidR="006D038A" w:rsidRPr="006D038A">
        <w:rPr>
          <w:i/>
          <w:iCs/>
        </w:rPr>
        <w:t xml:space="preserve">(), </w:t>
      </w:r>
      <w:proofErr w:type="spellStart"/>
      <w:r w:rsidR="006D038A" w:rsidRPr="006D038A">
        <w:rPr>
          <w:i/>
          <w:iCs/>
        </w:rPr>
        <w:t>beginPath</w:t>
      </w:r>
      <w:proofErr w:type="spellEnd"/>
      <w:r w:rsidR="006D038A" w:rsidRPr="006D038A">
        <w:rPr>
          <w:i/>
          <w:iCs/>
        </w:rPr>
        <w:t xml:space="preserve">(), </w:t>
      </w:r>
      <w:proofErr w:type="spellStart"/>
      <w:r w:rsidR="006D038A" w:rsidRPr="006D038A">
        <w:rPr>
          <w:i/>
          <w:iCs/>
        </w:rPr>
        <w:t>arc</w:t>
      </w:r>
      <w:proofErr w:type="spellEnd"/>
      <w:r w:rsidR="006D038A" w:rsidRPr="006D038A">
        <w:rPr>
          <w:i/>
          <w:iCs/>
        </w:rPr>
        <w:t xml:space="preserve">(), </w:t>
      </w:r>
      <w:proofErr w:type="spellStart"/>
      <w:r w:rsidR="006D038A" w:rsidRPr="006D038A">
        <w:rPr>
          <w:i/>
          <w:iCs/>
        </w:rPr>
        <w:t>font</w:t>
      </w:r>
      <w:proofErr w:type="spellEnd"/>
      <w:r w:rsidR="006D038A" w:rsidRPr="006D038A">
        <w:rPr>
          <w:i/>
          <w:iCs/>
        </w:rPr>
        <w:t xml:space="preserve">(), </w:t>
      </w:r>
      <w:proofErr w:type="spellStart"/>
      <w:r w:rsidR="006D038A" w:rsidRPr="006D038A">
        <w:rPr>
          <w:i/>
          <w:iCs/>
        </w:rPr>
        <w:t>fillText</w:t>
      </w:r>
      <w:proofErr w:type="spellEnd"/>
      <w:r w:rsidR="006D038A" w:rsidRPr="006D038A">
        <w:rPr>
          <w:i/>
          <w:iCs/>
        </w:rPr>
        <w:t xml:space="preserve">(), </w:t>
      </w:r>
      <w:proofErr w:type="spellStart"/>
      <w:r w:rsidR="006D038A" w:rsidRPr="006D038A">
        <w:rPr>
          <w:i/>
          <w:iCs/>
        </w:rPr>
        <w:t>strokeText</w:t>
      </w:r>
      <w:proofErr w:type="spellEnd"/>
      <w:r w:rsidR="006D038A" w:rsidRPr="006D038A">
        <w:rPr>
          <w:i/>
          <w:iCs/>
        </w:rPr>
        <w:t xml:space="preserve">(), </w:t>
      </w:r>
      <w:proofErr w:type="spellStart"/>
      <w:r w:rsidR="006D038A" w:rsidRPr="006D038A">
        <w:rPr>
          <w:i/>
          <w:iCs/>
        </w:rPr>
        <w:t>drawImage</w:t>
      </w:r>
      <w:proofErr w:type="spellEnd"/>
      <w:r w:rsidR="006D038A" w:rsidRPr="006D038A">
        <w:rPr>
          <w:i/>
          <w:iCs/>
        </w:rPr>
        <w:t>()</w:t>
      </w:r>
      <w:r w:rsidR="006D038A">
        <w:t xml:space="preserve"> </w:t>
      </w:r>
      <w:r w:rsidR="006D038A">
        <w:fldChar w:fldCharType="begin"/>
      </w:r>
      <w:r w:rsidR="006D038A">
        <w:instrText xml:space="preserve"> ADDIN ZOTERO_ITEM CSL_CITATION {"citationID":"yk3q08Ga","properties":{"formattedCitation":"({\\i{}HTML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 xml:space="preserve">HTML </w:t>
      </w:r>
      <w:proofErr w:type="spellStart"/>
      <w:r w:rsidR="006D038A" w:rsidRPr="006D038A">
        <w:rPr>
          <w:rFonts w:cs="Times New Roman"/>
          <w:i/>
          <w:iCs/>
        </w:rPr>
        <w:t>Canvas</w:t>
      </w:r>
      <w:proofErr w:type="spellEnd"/>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 xml:space="preserve">. Diese ermöglichen die Basisfunktionen im </w:t>
      </w:r>
      <w:proofErr w:type="spellStart"/>
      <w:r w:rsidR="006D038A">
        <w:t>Canvas</w:t>
      </w:r>
      <w:proofErr w:type="spellEnd"/>
      <w:r w:rsidR="006D038A">
        <w:t xml:space="preserve">. </w:t>
      </w:r>
      <w:r w:rsidR="006D038A">
        <w:br/>
        <w:t xml:space="preserve">Neben dem </w:t>
      </w:r>
      <w:proofErr w:type="spellStart"/>
      <w:r w:rsidR="006D038A">
        <w:t>Canvas</w:t>
      </w:r>
      <w:proofErr w:type="spellEnd"/>
      <w:r w:rsidR="006D038A">
        <w:t xml:space="preserve"> wird in dieser Manipulation außerdem die </w:t>
      </w:r>
      <w:proofErr w:type="spellStart"/>
      <w:proofErr w:type="gramStart"/>
      <w:r w:rsidR="006D038A" w:rsidRPr="006D038A">
        <w:rPr>
          <w:i/>
          <w:iCs/>
        </w:rPr>
        <w:t>setTimeout</w:t>
      </w:r>
      <w:proofErr w:type="spellEnd"/>
      <w:r w:rsidR="006D038A" w:rsidRPr="006D038A">
        <w:rPr>
          <w:i/>
          <w:iCs/>
        </w:rPr>
        <w:t>(</w:t>
      </w:r>
      <w:proofErr w:type="gramEnd"/>
      <w:r w:rsidR="006D038A" w:rsidRPr="006D038A">
        <w:rPr>
          <w:i/>
          <w:iCs/>
        </w:rPr>
        <w:t>)-Methode</w:t>
      </w:r>
      <w:r w:rsidR="006D038A">
        <w:t xml:space="preserve"> verwendet. Diese dient dazu Inhalte erst nach einer bestimmten Zeit auf der Website anzeigen zu lassen </w:t>
      </w:r>
      <w:r w:rsidR="006D038A">
        <w:fldChar w:fldCharType="begin"/>
      </w:r>
      <w:r w:rsidR="006D038A">
        <w:instrText xml:space="preserve"> ADDIN ZOTERO_ITEM CSL_CITATION {"citationID":"0bBwOl3X","properties":{"formattedCitation":"({\\i{}Window setTimeout() Method}, n.d.)","plainCitation":"(Window setTimeout() Method, n.d.)","noteIndex":0},"citationItems":[{"id":498,"uris":["http://zotero.org/groups/2464718/items/JKCYQ666"],"uri":["http://zotero.org/groups/2464718/items/JKCYQ666"],"itemData":{"id":498,"type":"webpage","title":"Window setTimeout() Method","URL":"https://www.w3schools.com/jsref/met_win_settimeout.asp","accessed":{"date-parts":[["2020",4,5]]}}}],"schema":"https://github.com/citation-style-language/schema/raw/master/csl-citation.json"}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Window setTimeout() Method</w:t>
      </w:r>
      <w:r w:rsidR="006D038A" w:rsidRPr="006D038A">
        <w:rPr>
          <w:rFonts w:cs="Times New Roman"/>
        </w:rPr>
        <w:t>, n.d.)</w:t>
      </w:r>
      <w:r w:rsidR="006D038A">
        <w:fldChar w:fldCharType="end"/>
      </w:r>
      <w:r w:rsidR="006D038A">
        <w:t>.</w:t>
      </w:r>
      <w:r w:rsidR="00A1093B">
        <w:t xml:space="preserve"> In diese Methode kann eine Funktion eingebettet werden, die eine bestimmte Aktion nach der definierten Zeit ausführt </w:t>
      </w:r>
      <w:r w:rsidR="00A1093B">
        <w:fldChar w:fldCharType="begin"/>
      </w:r>
      <w:r w:rsidR="00A1093B">
        <w:instrText xml:space="preserve"> ADDIN ZOTERO_ITEM CSL_CITATION {"citationID":"rqtxdK2H","properties":{"formattedCitation":"({\\i{}javascript\\uc0\\u8212{}Delay script loading}, n.d.)","plainCitation":"(javascript—Delay script loading, n.d.)","noteIndex":0},"citationItems":[{"id":502,"uris":["http://zotero.org/groups/2464718/items/KHX4KVAY"],"uri":["http://zotero.org/groups/2464718/items/KHX4KVAY"],"itemData":{"id":502,"type":"webpage","container-title":"Stack Overflow","note":"source: stackoverflow.com","title":"javascript - Delay script loading","URL":"https://stackoverflow.com/questions/9611714/delay-script-loading","accessed":{"date-parts":[["2020",4,5]]}}}],"schema":"https://github.com/citation-style-language/schema/raw/master/csl-citation.json"}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—Delay script loading</w:t>
      </w:r>
      <w:r w:rsidR="00A1093B" w:rsidRPr="00A1093B">
        <w:rPr>
          <w:rFonts w:cs="Times New Roman"/>
        </w:rPr>
        <w:t>, n.d.)</w:t>
      </w:r>
      <w:r w:rsidR="00A1093B">
        <w:fldChar w:fldCharType="end"/>
      </w:r>
      <w:r w:rsidR="00A1093B">
        <w:t xml:space="preserve">. Diese Methode kann für unterschiedlichste Elemente angezeigt werden. Ursprünglich ist sie dafür gedacht </w:t>
      </w:r>
      <w:proofErr w:type="spellStart"/>
      <w:r w:rsidR="00A1093B">
        <w:t>Alertboxen</w:t>
      </w:r>
      <w:proofErr w:type="spellEnd"/>
      <w:r w:rsidR="00A1093B">
        <w:t xml:space="preserve"> anzuzeigen. Sie kann aber auch für andere Elemente wie das </w:t>
      </w:r>
      <w:proofErr w:type="spellStart"/>
      <w:r w:rsidR="00A1093B">
        <w:t>Canvas</w:t>
      </w:r>
      <w:proofErr w:type="spellEnd"/>
      <w:r w:rsidR="00A1093B">
        <w:t xml:space="preserve"> angewandt werden</w:t>
      </w:r>
      <w:r w:rsidR="0069268D">
        <w:t xml:space="preserve"> </w:t>
      </w:r>
      <w:r w:rsidR="00A1093B">
        <w:fldChar w:fldCharType="begin"/>
      </w:r>
      <w:r w:rsidR="00A1093B">
        <w:instrText xml:space="preserve"> ADDIN ZOTERO_ITEM CSL_CITATION {"citationID":"zBnFhviK","properties":{"formattedCitation":"({\\i{}javascript\\uc0\\u8212{}SetTimeout with canvas}, n.d.)","plainCitation":"(javascript—SetTimeout with canvas, n.d.)","noteIndex":0},"citationItems":[{"id":504,"uris":["http://zotero.org/groups/2464718/items/59VCHXC6"],"uri":["http://zotero.org/groups/2464718/items/59VCHXC6"],"itemData":{"id":504,"type":"webpage","container-title":"Stack Overflow","note":"source: stackoverflow.com","title":"javascript - setTimeout with canvas","URL":"https://stackoverflow.com/questions/12087874/settimeout-with-canvas","accessed":{"date-parts":[["2020",4,5]]}}}],"schema":"https://github.com/citation-style-language/schema/raw/master/csl-citation.json"}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w:t>
      </w:r>
      <w:proofErr w:type="spellStart"/>
      <w:r w:rsidR="00A1093B" w:rsidRPr="00A1093B">
        <w:rPr>
          <w:rFonts w:cs="Times New Roman"/>
          <w:i/>
          <w:iCs/>
        </w:rPr>
        <w:t>SetTimeout</w:t>
      </w:r>
      <w:proofErr w:type="spellEnd"/>
      <w:r w:rsidR="00A1093B" w:rsidRPr="00A1093B">
        <w:rPr>
          <w:rFonts w:cs="Times New Roman"/>
          <w:i/>
          <w:iCs/>
        </w:rPr>
        <w:t xml:space="preserve"> </w:t>
      </w:r>
      <w:proofErr w:type="spellStart"/>
      <w:r w:rsidR="00A1093B" w:rsidRPr="00A1093B">
        <w:rPr>
          <w:rFonts w:cs="Times New Roman"/>
          <w:i/>
          <w:iCs/>
        </w:rPr>
        <w:t>with</w:t>
      </w:r>
      <w:proofErr w:type="spellEnd"/>
      <w:r w:rsidR="00A1093B" w:rsidRPr="00A1093B">
        <w:rPr>
          <w:rFonts w:cs="Times New Roman"/>
          <w:i/>
          <w:iCs/>
        </w:rPr>
        <w:t xml:space="preserve"> </w:t>
      </w:r>
      <w:proofErr w:type="spellStart"/>
      <w:r w:rsidR="00A1093B" w:rsidRPr="00A1093B">
        <w:rPr>
          <w:rFonts w:cs="Times New Roman"/>
          <w:i/>
          <w:iCs/>
        </w:rPr>
        <w:t>canvas</w:t>
      </w:r>
      <w:proofErr w:type="spellEnd"/>
      <w:r w:rsidR="00A1093B" w:rsidRPr="00A1093B">
        <w:rPr>
          <w:rFonts w:cs="Times New Roman"/>
        </w:rPr>
        <w:t xml:space="preserve">, </w:t>
      </w:r>
      <w:proofErr w:type="spellStart"/>
      <w:r w:rsidR="00A1093B" w:rsidRPr="00A1093B">
        <w:rPr>
          <w:rFonts w:cs="Times New Roman"/>
        </w:rPr>
        <w:t>n.d</w:t>
      </w:r>
      <w:proofErr w:type="spellEnd"/>
      <w:r w:rsidR="00A1093B" w:rsidRPr="00A1093B">
        <w:rPr>
          <w:rFonts w:cs="Times New Roman"/>
        </w:rPr>
        <w:t>.)</w:t>
      </w:r>
      <w:r w:rsidR="00A1093B">
        <w:fldChar w:fldCharType="end"/>
      </w:r>
      <w:r w:rsidR="00A1093B">
        <w:t xml:space="preserve">. </w:t>
      </w:r>
    </w:p>
    <w:p w14:paraId="38CD6924" w14:textId="69A1252B" w:rsidR="00297C1B" w:rsidRPr="0069268D" w:rsidRDefault="00A1093B" w:rsidP="00A1093B">
      <w:pPr>
        <w:rPr>
          <w:rFonts w:eastAsiaTheme="majorEastAsia"/>
        </w:rPr>
      </w:pPr>
      <w:r w:rsidRPr="00C6778B">
        <w:rPr>
          <w:rStyle w:val="Heading2Char"/>
        </w:rPr>
        <w:t>Praktische Umsetzung Programmieren</w:t>
      </w:r>
      <w:r w:rsidR="00297C1B">
        <w:rPr>
          <w:rStyle w:val="Heading2Char"/>
        </w:rPr>
        <w:br/>
      </w:r>
      <w:r>
        <w:rPr>
          <w:rFonts w:eastAsiaTheme="majorEastAsia"/>
        </w:rPr>
        <w:t xml:space="preserve">Für die Umsetzung wurde dem HTML-Dokument ein </w:t>
      </w:r>
      <w:proofErr w:type="spellStart"/>
      <w:r>
        <w:rPr>
          <w:rFonts w:eastAsiaTheme="majorEastAsia"/>
        </w:rPr>
        <w:t>Canvas</w:t>
      </w:r>
      <w:proofErr w:type="spellEnd"/>
      <w:r>
        <w:rPr>
          <w:rFonts w:eastAsiaTheme="majorEastAsia"/>
        </w:rPr>
        <w:t xml:space="preserve"> Tag inklusive Größen</w:t>
      </w:r>
      <w:r w:rsidR="00DA44B6">
        <w:rPr>
          <w:rFonts w:eastAsiaTheme="majorEastAsia"/>
        </w:rPr>
        <w:t>angaben</w:t>
      </w:r>
      <w:r>
        <w:rPr>
          <w:rFonts w:eastAsiaTheme="majorEastAsia"/>
        </w:rPr>
        <w:t xml:space="preserve"> definiert. Im JS</w:t>
      </w:r>
      <w:r w:rsidR="00DA44B6">
        <w:rPr>
          <w:rFonts w:eastAsiaTheme="majorEastAsia"/>
        </w:rPr>
        <w:t>-Dokument</w:t>
      </w:r>
      <w:r>
        <w:rPr>
          <w:rFonts w:eastAsiaTheme="majorEastAsia"/>
        </w:rPr>
        <w:t xml:space="preserve"> w</w:t>
      </w:r>
      <w:r w:rsidR="00297C1B">
        <w:rPr>
          <w:rFonts w:eastAsiaTheme="majorEastAsia"/>
        </w:rPr>
        <w:t xml:space="preserve">erden drei Animationen auf dem gleichen </w:t>
      </w:r>
      <w:proofErr w:type="spellStart"/>
      <w:r w:rsidR="00297C1B">
        <w:rPr>
          <w:rFonts w:eastAsiaTheme="majorEastAsia"/>
        </w:rPr>
        <w:t>Canvas</w:t>
      </w:r>
      <w:proofErr w:type="spellEnd"/>
      <w:r w:rsidR="00297C1B">
        <w:rPr>
          <w:rFonts w:eastAsiaTheme="majorEastAsia"/>
        </w:rPr>
        <w:t xml:space="preserve"> durchgeführt. Diese sind über drei Funktionen definiert.</w:t>
      </w:r>
      <w:r w:rsidR="0069268D">
        <w:rPr>
          <w:rFonts w:eastAsiaTheme="majorEastAsia"/>
        </w:rPr>
        <w:t xml:space="preserve"> </w:t>
      </w:r>
      <w:r w:rsidR="00297C1B">
        <w:rPr>
          <w:rFonts w:eastAsiaTheme="majorEastAsia"/>
        </w:rPr>
        <w:t xml:space="preserve">In jeder Animationsfunktion wird zuerst die Methode </w:t>
      </w:r>
      <w:proofErr w:type="spellStart"/>
      <w:r w:rsidR="00297C1B">
        <w:rPr>
          <w:rFonts w:eastAsiaTheme="majorEastAsia"/>
        </w:rPr>
        <w:t>setTimeout</w:t>
      </w:r>
      <w:proofErr w:type="spellEnd"/>
      <w:r w:rsidR="00297C1B">
        <w:rPr>
          <w:rFonts w:eastAsiaTheme="majorEastAsia"/>
        </w:rPr>
        <w:t xml:space="preserve"> </w:t>
      </w:r>
      <w:proofErr w:type="spellStart"/>
      <w:r w:rsidR="00297C1B">
        <w:rPr>
          <w:rFonts w:eastAsiaTheme="majorEastAsia"/>
        </w:rPr>
        <w:t>eingenestet</w:t>
      </w:r>
      <w:proofErr w:type="spellEnd"/>
      <w:r w:rsidR="00297C1B">
        <w:rPr>
          <w:rFonts w:eastAsiaTheme="majorEastAsia"/>
        </w:rPr>
        <w:t xml:space="preserve">. Innerhalb dieser wird das </w:t>
      </w:r>
      <w:proofErr w:type="spellStart"/>
      <w:r w:rsidR="00297C1B">
        <w:rPr>
          <w:rFonts w:eastAsiaTheme="majorEastAsia"/>
        </w:rPr>
        <w:t>Canvaselement</w:t>
      </w:r>
      <w:proofErr w:type="spellEnd"/>
      <w:r w:rsidR="00297C1B">
        <w:rPr>
          <w:rFonts w:eastAsiaTheme="majorEastAsia"/>
        </w:rPr>
        <w:t xml:space="preserve"> definiert. Dazu wird über die Methode </w:t>
      </w:r>
      <w:proofErr w:type="spellStart"/>
      <w:proofErr w:type="gramStart"/>
      <w:r w:rsidR="00297C1B" w:rsidRPr="00297C1B">
        <w:rPr>
          <w:rFonts w:eastAsiaTheme="majorEastAsia"/>
          <w:i/>
          <w:iCs/>
        </w:rPr>
        <w:t>getElementByID</w:t>
      </w:r>
      <w:proofErr w:type="spellEnd"/>
      <w:r w:rsidR="00297C1B" w:rsidRPr="00297C1B">
        <w:rPr>
          <w:rFonts w:eastAsiaTheme="majorEastAsia"/>
          <w:i/>
          <w:iCs/>
        </w:rPr>
        <w:t>(</w:t>
      </w:r>
      <w:proofErr w:type="gramEnd"/>
      <w:r w:rsidR="00297C1B" w:rsidRPr="00297C1B">
        <w:rPr>
          <w:rFonts w:eastAsiaTheme="majorEastAsia"/>
          <w:i/>
          <w:iCs/>
        </w:rPr>
        <w:t>)</w:t>
      </w:r>
      <w:r w:rsidR="00297C1B">
        <w:rPr>
          <w:rFonts w:eastAsiaTheme="majorEastAsia"/>
        </w:rPr>
        <w:t xml:space="preserve"> auf das </w:t>
      </w:r>
      <w:proofErr w:type="spellStart"/>
      <w:r w:rsidR="00297C1B">
        <w:rPr>
          <w:rFonts w:eastAsiaTheme="majorEastAsia"/>
        </w:rPr>
        <w:t>Canvas</w:t>
      </w:r>
      <w:proofErr w:type="spellEnd"/>
      <w:r w:rsidR="00297C1B">
        <w:rPr>
          <w:rFonts w:eastAsiaTheme="majorEastAsia"/>
        </w:rPr>
        <w:t xml:space="preserve">-Element zugegriffen und über </w:t>
      </w:r>
      <w:proofErr w:type="spellStart"/>
      <w:r w:rsidR="00297C1B" w:rsidRPr="00297C1B">
        <w:rPr>
          <w:rFonts w:eastAsiaTheme="majorEastAsia"/>
          <w:i/>
          <w:iCs/>
        </w:rPr>
        <w:t>getContext</w:t>
      </w:r>
      <w:proofErr w:type="spellEnd"/>
      <w:r w:rsidR="00297C1B" w:rsidRPr="00297C1B">
        <w:rPr>
          <w:rFonts w:eastAsiaTheme="majorEastAsia"/>
          <w:i/>
          <w:iCs/>
        </w:rPr>
        <w:t>()</w:t>
      </w:r>
      <w:r w:rsidR="00297C1B">
        <w:rPr>
          <w:rFonts w:eastAsiaTheme="majorEastAsia"/>
        </w:rPr>
        <w:t xml:space="preserve"> der 2d-Kontext festgelegt. Anschließend werden die Methoden </w:t>
      </w:r>
      <w:proofErr w:type="spellStart"/>
      <w:proofErr w:type="gramStart"/>
      <w:r w:rsidR="00297C1B">
        <w:rPr>
          <w:rFonts w:eastAsiaTheme="majorEastAsia"/>
        </w:rPr>
        <w:t>font</w:t>
      </w:r>
      <w:proofErr w:type="spellEnd"/>
      <w:r w:rsidR="00297C1B">
        <w:rPr>
          <w:rFonts w:eastAsiaTheme="majorEastAsia"/>
        </w:rPr>
        <w:t>(</w:t>
      </w:r>
      <w:proofErr w:type="gramEnd"/>
      <w:r w:rsidR="00297C1B">
        <w:rPr>
          <w:rFonts w:eastAsiaTheme="majorEastAsia"/>
        </w:rPr>
        <w:t xml:space="preserve">), </w:t>
      </w:r>
      <w:proofErr w:type="spellStart"/>
      <w:r w:rsidR="00297C1B">
        <w:rPr>
          <w:rFonts w:eastAsiaTheme="majorEastAsia"/>
        </w:rPr>
        <w:t>fillStyle</w:t>
      </w:r>
      <w:proofErr w:type="spellEnd"/>
      <w:r w:rsidR="00297C1B">
        <w:rPr>
          <w:rFonts w:eastAsiaTheme="majorEastAsia"/>
        </w:rPr>
        <w:t xml:space="preserve">, </w:t>
      </w:r>
      <w:proofErr w:type="spellStart"/>
      <w:r w:rsidR="00297C1B">
        <w:rPr>
          <w:rFonts w:eastAsiaTheme="majorEastAsia"/>
        </w:rPr>
        <w:t>filltext</w:t>
      </w:r>
      <w:proofErr w:type="spellEnd"/>
      <w:r w:rsidR="00297C1B">
        <w:rPr>
          <w:rFonts w:eastAsiaTheme="majorEastAsia"/>
        </w:rPr>
        <w:t xml:space="preserve">() an der zuvor initialisierten </w:t>
      </w:r>
      <w:proofErr w:type="spellStart"/>
      <w:r w:rsidR="00297C1B">
        <w:rPr>
          <w:rFonts w:eastAsiaTheme="majorEastAsia"/>
        </w:rPr>
        <w:t>Canvas</w:t>
      </w:r>
      <w:proofErr w:type="spellEnd"/>
      <w:r w:rsidR="00297C1B">
        <w:rPr>
          <w:rFonts w:eastAsiaTheme="majorEastAsia"/>
        </w:rPr>
        <w:t xml:space="preserve">-Variablen aufgerufen. Diese definieren Schriftgröße und -art, Füllfarbe, Textinhalt und Position im </w:t>
      </w:r>
      <w:proofErr w:type="spellStart"/>
      <w:r w:rsidR="00297C1B">
        <w:rPr>
          <w:rFonts w:eastAsiaTheme="majorEastAsia"/>
        </w:rPr>
        <w:t>Canvas</w:t>
      </w:r>
      <w:proofErr w:type="spellEnd"/>
      <w:r w:rsidR="00297C1B">
        <w:rPr>
          <w:rFonts w:eastAsiaTheme="majorEastAsia"/>
        </w:rPr>
        <w:t>. Anschließend wird die Funktion aufgerufen.</w:t>
      </w:r>
      <w:r w:rsidR="00956BE6">
        <w:rPr>
          <w:rFonts w:eastAsiaTheme="majorEastAsia"/>
        </w:rPr>
        <w:t xml:space="preserve"> </w:t>
      </w:r>
      <w:r w:rsidR="00297C1B">
        <w:rPr>
          <w:rFonts w:eastAsiaTheme="majorEastAsia"/>
        </w:rPr>
        <w:t xml:space="preserve">Zum Ende wird die Zeitverzögerung in Millisekunden angegeben. Diese ist aufsteigend gestaffelt damit die Textinhalte nacheinander auf der Website animiert werden. </w:t>
      </w:r>
      <w:r w:rsidR="00956BE6">
        <w:rPr>
          <w:rFonts w:eastAsiaTheme="majorEastAsia"/>
        </w:rPr>
        <w:t>Da die drei Funktion einige gleiche Zeilen an Code enthalten wird eine</w:t>
      </w:r>
      <w:r w:rsidR="00454557">
        <w:rPr>
          <w:rFonts w:eastAsiaTheme="majorEastAsia"/>
        </w:rPr>
        <w:t xml:space="preserve"> allgemeine Funktion geschrieben, an die dann für die jeweilige Animation spezifische Param</w:t>
      </w:r>
      <w:r w:rsidR="00786235">
        <w:rPr>
          <w:rFonts w:eastAsiaTheme="majorEastAsia"/>
        </w:rPr>
        <w:t>e</w:t>
      </w:r>
      <w:r w:rsidR="00454557">
        <w:rPr>
          <w:rFonts w:eastAsiaTheme="majorEastAsia"/>
        </w:rPr>
        <w:t xml:space="preserve">ter übergeben werden. </w:t>
      </w:r>
      <w:r w:rsidR="00786235">
        <w:rPr>
          <w:rFonts w:eastAsiaTheme="majorEastAsia"/>
        </w:rPr>
        <w:t xml:space="preserve">Dies betrifft den Textinhalt und </w:t>
      </w:r>
      <w:r w:rsidR="0069268D">
        <w:rPr>
          <w:rFonts w:eastAsiaTheme="majorEastAsia"/>
        </w:rPr>
        <w:t>dessen</w:t>
      </w:r>
      <w:r w:rsidR="00786235">
        <w:rPr>
          <w:rFonts w:eastAsiaTheme="majorEastAsia"/>
        </w:rPr>
        <w:t xml:space="preserve"> Position.</w:t>
      </w:r>
      <w:r w:rsidR="00E313FB">
        <w:rPr>
          <w:rFonts w:eastAsiaTheme="majorEastAsia"/>
        </w:rPr>
        <w:t xml:space="preserve"> </w:t>
      </w:r>
      <w:proofErr w:type="gramStart"/>
      <w:r w:rsidR="00E313FB">
        <w:rPr>
          <w:rFonts w:eastAsiaTheme="majorEastAsia"/>
        </w:rPr>
        <w:t xml:space="preserve">Der </w:t>
      </w:r>
      <w:r w:rsidR="00E313FB" w:rsidRPr="0069268D">
        <w:rPr>
          <w:rFonts w:eastAsiaTheme="majorEastAsia"/>
          <w:i/>
          <w:iCs/>
        </w:rPr>
        <w:t>Timeout</w:t>
      </w:r>
      <w:proofErr w:type="gramEnd"/>
      <w:r w:rsidR="00E313FB">
        <w:rPr>
          <w:rFonts w:eastAsiaTheme="majorEastAsia"/>
        </w:rPr>
        <w:t xml:space="preserve"> wird innerhalb der einzelnen Funktionen definiert. </w:t>
      </w:r>
      <w:r w:rsidR="00297C1B">
        <w:rPr>
          <w:rFonts w:eastAsiaTheme="majorEastAsia"/>
        </w:rPr>
        <w:br/>
        <w:t xml:space="preserve">Somit wird nun der Text I NEED YOU in großen roten </w:t>
      </w:r>
      <w:r w:rsidR="00956BE6">
        <w:rPr>
          <w:rFonts w:eastAsiaTheme="majorEastAsia"/>
        </w:rPr>
        <w:t>L</w:t>
      </w:r>
      <w:r w:rsidR="00297C1B">
        <w:rPr>
          <w:rFonts w:eastAsiaTheme="majorEastAsia"/>
        </w:rPr>
        <w:t xml:space="preserve">ettern auf der Bühne </w:t>
      </w:r>
      <w:proofErr w:type="gramStart"/>
      <w:r w:rsidR="00297C1B">
        <w:rPr>
          <w:rFonts w:eastAsiaTheme="majorEastAsia"/>
        </w:rPr>
        <w:t>des Templates</w:t>
      </w:r>
      <w:proofErr w:type="gramEnd"/>
      <w:r w:rsidR="00297C1B">
        <w:rPr>
          <w:rFonts w:eastAsiaTheme="majorEastAsia"/>
        </w:rPr>
        <w:t xml:space="preserve"> mit einer Zeitverzögerung von einer Sekunde für I, zwei Sekunden für </w:t>
      </w:r>
      <w:r w:rsidR="000B3E57">
        <w:rPr>
          <w:rFonts w:eastAsiaTheme="majorEastAsia"/>
        </w:rPr>
        <w:t>NEED</w:t>
      </w:r>
      <w:r w:rsidR="00297C1B">
        <w:rPr>
          <w:rFonts w:eastAsiaTheme="majorEastAsia"/>
        </w:rPr>
        <w:t xml:space="preserve"> und drei Sekunden für YOU </w:t>
      </w:r>
      <w:r w:rsidR="000B3E57">
        <w:rPr>
          <w:rFonts w:eastAsiaTheme="majorEastAsia"/>
        </w:rPr>
        <w:t xml:space="preserve">in der Schriftart </w:t>
      </w:r>
      <w:proofErr w:type="spellStart"/>
      <w:r w:rsidR="000B3E57" w:rsidRPr="000B3E57">
        <w:rPr>
          <w:rFonts w:eastAsiaTheme="majorEastAsia"/>
          <w:i/>
          <w:iCs/>
        </w:rPr>
        <w:t>Changa</w:t>
      </w:r>
      <w:proofErr w:type="spellEnd"/>
      <w:r w:rsidR="00E54EEB">
        <w:rPr>
          <w:rFonts w:eastAsiaTheme="majorEastAsia"/>
          <w:i/>
          <w:iCs/>
        </w:rPr>
        <w:t xml:space="preserve"> </w:t>
      </w:r>
      <w:proofErr w:type="spellStart"/>
      <w:r w:rsidR="00E54EEB">
        <w:rPr>
          <w:rFonts w:eastAsiaTheme="majorEastAsia"/>
          <w:i/>
          <w:iCs/>
        </w:rPr>
        <w:t>One</w:t>
      </w:r>
      <w:proofErr w:type="spellEnd"/>
      <w:r w:rsidR="000B3E57">
        <w:rPr>
          <w:rFonts w:eastAsiaTheme="majorEastAsia"/>
        </w:rPr>
        <w:t xml:space="preserve"> </w:t>
      </w:r>
      <w:r w:rsidR="00297C1B">
        <w:rPr>
          <w:rFonts w:eastAsiaTheme="majorEastAsia"/>
        </w:rPr>
        <w:t xml:space="preserve">ausgesteuert. </w:t>
      </w:r>
    </w:p>
    <w:p w14:paraId="00A29258" w14:textId="7CE80D37" w:rsidR="0030441C" w:rsidRDefault="0030441C" w:rsidP="004B5A44">
      <w:pPr>
        <w:pStyle w:val="Heading2"/>
      </w:pPr>
      <w:r>
        <w:lastRenderedPageBreak/>
        <w:t>Persönliche Ref</w:t>
      </w:r>
      <w:r w:rsidR="00CB41EE">
        <w:t>le</w:t>
      </w:r>
      <w:r>
        <w:t>xion</w:t>
      </w:r>
    </w:p>
    <w:p w14:paraId="566BC5F2" w14:textId="1735A90A" w:rsidR="004B5A44" w:rsidRDefault="004B5A44" w:rsidP="0030441C">
      <w:pPr>
        <w:pStyle w:val="Heading3"/>
      </w:pPr>
      <w:r w:rsidRPr="00C6778B">
        <w:t>Probleme und Hindernisse</w:t>
      </w:r>
    </w:p>
    <w:p w14:paraId="2D949203" w14:textId="3C341E9A" w:rsidR="00A1093B" w:rsidRPr="00E54EEB" w:rsidRDefault="004B5A44" w:rsidP="004B5A44">
      <w:r>
        <w:t xml:space="preserve">Die Erstellung des </w:t>
      </w:r>
      <w:proofErr w:type="spellStart"/>
      <w:r>
        <w:t>Canvas</w:t>
      </w:r>
      <w:proofErr w:type="spellEnd"/>
      <w:r>
        <w:t xml:space="preserve"> an sich stellte keine Probleme dar. Allerdings bedurfte es einiger Recherche bezüglich der Positionierung. Das </w:t>
      </w:r>
      <w:proofErr w:type="spellStart"/>
      <w:r>
        <w:t>Canvas</w:t>
      </w:r>
      <w:proofErr w:type="spellEnd"/>
      <w:r>
        <w:t xml:space="preserve"> b</w:t>
      </w:r>
      <w:r w:rsidR="0069268D">
        <w:t>ie</w:t>
      </w:r>
      <w:r>
        <w:t xml:space="preserve">tet zwei Arten der Position an: die des </w:t>
      </w:r>
      <w:proofErr w:type="spellStart"/>
      <w:r>
        <w:t>Canvas</w:t>
      </w:r>
      <w:proofErr w:type="spellEnd"/>
      <w:r>
        <w:t xml:space="preserve"> an sich und die der Inhalte. Erstere wird über CSS-Eigenschaften, </w:t>
      </w:r>
      <w:proofErr w:type="spellStart"/>
      <w:r w:rsidR="0069268D">
        <w:t>z</w:t>
      </w:r>
      <w:r>
        <w:t>weitere</w:t>
      </w:r>
      <w:proofErr w:type="spellEnd"/>
      <w:r>
        <w:t xml:space="preserve"> über JS gesteuert</w:t>
      </w:r>
      <w:r w:rsidR="0069268D">
        <w:t xml:space="preserve"> </w:t>
      </w:r>
      <w:r>
        <w:fldChar w:fldCharType="begin"/>
      </w:r>
      <w:r>
        <w:instrText xml:space="preserve"> ADDIN ZOTERO_ITEM CSL_CITATION {"citationID":"wpWusM1T","properties":{"formattedCitation":"({\\i{}css\\uc0\\u8212{}How to position canvas using relative/absolute positioning}, n.d.)","plainCitation":"(css—How to position canvas using relative/absolute positioning, n.d.)","noteIndex":0},"citationItems":[{"id":492,"uris":["http://zotero.org/groups/2464718/items/7FMB2KIH"],"uri":["http://zotero.org/groups/2464718/items/7FMB2KIH"],"itemData":{"id":492,"type":"webpage","container-title":"Stack Overflow","note":"source: stackoverflow.com","title":"css - How to position canvas using relative/absolute positioning","URL":"https://stackoverflow.com/questions/17265803/how-to-position-canvas-using-relative-absolute-positioning","accessed":{"date-parts":[["2020",4,5]]}}}],"schema":"https://github.com/citation-style-language/schema/raw/master/csl-citation.json"} </w:instrText>
      </w:r>
      <w:r>
        <w:fldChar w:fldCharType="separate"/>
      </w:r>
      <w:r w:rsidRPr="004B5A44">
        <w:rPr>
          <w:rFonts w:cs="Times New Roman"/>
        </w:rPr>
        <w:t>(</w:t>
      </w:r>
      <w:proofErr w:type="spellStart"/>
      <w:r w:rsidRPr="004B5A44">
        <w:rPr>
          <w:rFonts w:cs="Times New Roman"/>
          <w:i/>
          <w:iCs/>
        </w:rPr>
        <w:t>css</w:t>
      </w:r>
      <w:proofErr w:type="spellEnd"/>
      <w:r w:rsidRPr="004B5A44">
        <w:rPr>
          <w:rFonts w:cs="Times New Roman"/>
          <w:i/>
          <w:iCs/>
        </w:rPr>
        <w:t>—</w:t>
      </w:r>
      <w:proofErr w:type="spellStart"/>
      <w:r w:rsidRPr="004B5A44">
        <w:rPr>
          <w:rFonts w:cs="Times New Roman"/>
          <w:i/>
          <w:iCs/>
        </w:rPr>
        <w:t>How</w:t>
      </w:r>
      <w:proofErr w:type="spellEnd"/>
      <w:r w:rsidRPr="004B5A44">
        <w:rPr>
          <w:rFonts w:cs="Times New Roman"/>
          <w:i/>
          <w:iCs/>
        </w:rPr>
        <w:t xml:space="preserve"> </w:t>
      </w:r>
      <w:proofErr w:type="spellStart"/>
      <w:r w:rsidRPr="004B5A44">
        <w:rPr>
          <w:rFonts w:cs="Times New Roman"/>
          <w:i/>
          <w:iCs/>
        </w:rPr>
        <w:t>to</w:t>
      </w:r>
      <w:proofErr w:type="spellEnd"/>
      <w:r w:rsidRPr="004B5A44">
        <w:rPr>
          <w:rFonts w:cs="Times New Roman"/>
          <w:i/>
          <w:iCs/>
        </w:rPr>
        <w:t xml:space="preserve"> </w:t>
      </w:r>
      <w:proofErr w:type="spellStart"/>
      <w:r w:rsidRPr="004B5A44">
        <w:rPr>
          <w:rFonts w:cs="Times New Roman"/>
          <w:i/>
          <w:iCs/>
        </w:rPr>
        <w:t>position</w:t>
      </w:r>
      <w:proofErr w:type="spellEnd"/>
      <w:r w:rsidRPr="004B5A44">
        <w:rPr>
          <w:rFonts w:cs="Times New Roman"/>
          <w:i/>
          <w:iCs/>
        </w:rPr>
        <w:t xml:space="preserve"> </w:t>
      </w:r>
      <w:proofErr w:type="spellStart"/>
      <w:r w:rsidRPr="004B5A44">
        <w:rPr>
          <w:rFonts w:cs="Times New Roman"/>
          <w:i/>
          <w:iCs/>
        </w:rPr>
        <w:t>canvas</w:t>
      </w:r>
      <w:proofErr w:type="spellEnd"/>
      <w:r w:rsidRPr="004B5A44">
        <w:rPr>
          <w:rFonts w:cs="Times New Roman"/>
          <w:i/>
          <w:iCs/>
        </w:rPr>
        <w:t xml:space="preserve"> using relative/absolute positioning</w:t>
      </w:r>
      <w:r w:rsidRPr="004B5A44">
        <w:rPr>
          <w:rFonts w:cs="Times New Roman"/>
        </w:rPr>
        <w:t>, n.d.)</w:t>
      </w:r>
      <w:r>
        <w:fldChar w:fldCharType="end"/>
      </w:r>
      <w:r>
        <w:t xml:space="preserve">. Ein weiteres Problem stellte das Styling des Textes dar. Nach einer kurzen Recherche stellte ich fest, dass es verschieden Methoden für die </w:t>
      </w:r>
      <w:proofErr w:type="spellStart"/>
      <w:r>
        <w:t>Outlines</w:t>
      </w:r>
      <w:proofErr w:type="spellEnd"/>
      <w:r w:rsidR="006D038A">
        <w:t xml:space="preserve"> </w:t>
      </w:r>
      <w:r w:rsidR="0069268D">
        <w:t>(</w:t>
      </w:r>
      <w:proofErr w:type="spellStart"/>
      <w:r w:rsidR="006D038A" w:rsidRPr="006D038A">
        <w:rPr>
          <w:i/>
          <w:iCs/>
        </w:rPr>
        <w:t>strokeText</w:t>
      </w:r>
      <w:proofErr w:type="spellEnd"/>
      <w:r w:rsidR="006D038A" w:rsidRPr="006D038A">
        <w:rPr>
          <w:i/>
          <w:iCs/>
        </w:rPr>
        <w:t>()</w:t>
      </w:r>
      <w:r w:rsidR="0069268D">
        <w:rPr>
          <w:i/>
          <w:iCs/>
        </w:rPr>
        <w:t>)</w:t>
      </w:r>
      <w:r>
        <w:t xml:space="preserve"> und die Füllung des Textes</w:t>
      </w:r>
      <w:r w:rsidR="006D038A">
        <w:t xml:space="preserve"> </w:t>
      </w:r>
      <w:r w:rsidR="0069268D">
        <w:t>(</w:t>
      </w:r>
      <w:proofErr w:type="spellStart"/>
      <w:r w:rsidR="006D038A" w:rsidRPr="006D038A">
        <w:rPr>
          <w:i/>
          <w:iCs/>
        </w:rPr>
        <w:t>fillText</w:t>
      </w:r>
      <w:proofErr w:type="spellEnd"/>
      <w:r w:rsidR="006D038A" w:rsidRPr="006D038A">
        <w:rPr>
          <w:i/>
          <w:iCs/>
        </w:rPr>
        <w:t>()</w:t>
      </w:r>
      <w:r w:rsidR="0069268D">
        <w:rPr>
          <w:i/>
          <w:iCs/>
        </w:rPr>
        <w:t>)</w:t>
      </w:r>
      <w:r>
        <w:t xml:space="preserve"> </w:t>
      </w:r>
      <w:r w:rsidR="0069268D">
        <w:t>gibt</w:t>
      </w:r>
      <w:r w:rsidR="0069268D">
        <w:t xml:space="preserve"> </w:t>
      </w:r>
      <w:r w:rsidR="006D038A">
        <w:fldChar w:fldCharType="begin"/>
      </w:r>
      <w:r w:rsidR="006D038A">
        <w:instrText xml:space="preserve"> ADDIN ZOTERO_ITEM CSL_CITATION {"citationID":"jncvDZgW","properties":{"formattedCitation":"(Chinnathambi, n.d.)","plainCitation":"(Chinnathambi, n.d.)","noteIndex":0},"citationItems":[{"id":494,"uris":["http://zotero.org/groups/2464718/items/7Y2GTHEZ"],"uri":["http://zotero.org/groups/2464718/items/7Y2GTHEZ"],"itemData":{"id":494,"type":"webpage","abstract":"Learn how to draw text to kick your drawing skills on the canvas up a few notches!","container-title":"kirupa.com","note":"source: www.kirupa.com","title":"Drawing Text on the Canvas","URL":"https://www.kirupa.com/canvas/drawing_text.htm","author":[{"family":"Chinnathambi","given":"Kirupa"}],"accessed":{"date-parts":[["2020",4,5]]}}}],"schema":"https://github.com/citation-style-language/schema/raw/master/csl-citation.json"} </w:instrText>
      </w:r>
      <w:r w:rsidR="006D038A">
        <w:fldChar w:fldCharType="separate"/>
      </w:r>
      <w:r w:rsidR="006D038A">
        <w:rPr>
          <w:noProof/>
        </w:rPr>
        <w:t>(Chinnathambi, n.d.)</w:t>
      </w:r>
      <w:r w:rsidR="006D038A">
        <w:fldChar w:fldCharType="end"/>
      </w:r>
      <w:r w:rsidR="006D038A">
        <w:t xml:space="preserve"> </w:t>
      </w:r>
      <w:r w:rsidR="006D038A">
        <w:fldChar w:fldCharType="begin"/>
      </w:r>
      <w:r w:rsidR="006D038A">
        <w:instrText xml:space="preserve"> ADDIN ZOTERO_ITEM CSL_CITATION {"citationID":"uVuGNJfJ","properties":{"formattedCitation":"({\\i{}HTML Canvas Text}, n.d.)","plainCitation":"(HTML Canvas Text, n.d.)","noteIndex":0},"citationItems":[{"id":496,"uris":["http://zotero.org/groups/2464718/items/KMQAHXQR"],"uri":["http://zotero.org/groups/2464718/items/KMQAHXQR"],"itemData":{"id":496,"type":"webpage","title":"HTML Canvas Text","URL":"https://www.w3schools.com/graphics/canvas_text.asp","accessed":{"date-parts":[["2020",4,5]]}}}],"schema":"https://github.com/citation-style-language/schema/raw/master/csl-citation.json"} </w:instrText>
      </w:r>
      <w:r w:rsidR="006D038A">
        <w:fldChar w:fldCharType="separate"/>
      </w:r>
      <w:r w:rsidR="006D038A" w:rsidRPr="00A1093B">
        <w:rPr>
          <w:rFonts w:cs="Times New Roman"/>
        </w:rPr>
        <w:t>(</w:t>
      </w:r>
      <w:r w:rsidR="006D038A" w:rsidRPr="00A1093B">
        <w:rPr>
          <w:rFonts w:cs="Times New Roman"/>
          <w:i/>
          <w:iCs/>
        </w:rPr>
        <w:t>HTML Canvas Text</w:t>
      </w:r>
      <w:r w:rsidR="006D038A" w:rsidRPr="00A1093B">
        <w:rPr>
          <w:rFonts w:cs="Times New Roman"/>
        </w:rPr>
        <w:t>, n.d.)</w:t>
      </w:r>
      <w:r w:rsidR="006D038A">
        <w:fldChar w:fldCharType="end"/>
      </w:r>
      <w:r>
        <w:t>.</w:t>
      </w:r>
      <w:r w:rsidR="00A1093B">
        <w:br/>
        <w:t xml:space="preserve">Nachdem das </w:t>
      </w:r>
      <w:proofErr w:type="spellStart"/>
      <w:r w:rsidR="00A1093B">
        <w:t>Canvas</w:t>
      </w:r>
      <w:proofErr w:type="spellEnd"/>
      <w:r w:rsidR="00A1093B">
        <w:t xml:space="preserve"> umgesetzt wurde fiel beim </w:t>
      </w:r>
      <w:proofErr w:type="spellStart"/>
      <w:r w:rsidR="00A1093B">
        <w:t>Neuladen</w:t>
      </w:r>
      <w:proofErr w:type="spellEnd"/>
      <w:r w:rsidR="00A1093B">
        <w:t xml:space="preserve"> des Inhaltes in einem neuen Tab auf, dass der Loop nicht die </w:t>
      </w:r>
      <w:r w:rsidR="0069268D">
        <w:t>eigebettete</w:t>
      </w:r>
      <w:r w:rsidR="00A1093B">
        <w:t xml:space="preserve"> Schrift von Anfang an abgriff und die Animation des ersten Buchstabens </w:t>
      </w:r>
      <w:r w:rsidR="00A1093B" w:rsidRPr="0069268D">
        <w:rPr>
          <w:i/>
          <w:iCs/>
        </w:rPr>
        <w:t>I</w:t>
      </w:r>
      <w:r w:rsidR="00A1093B">
        <w:t xml:space="preserve"> zweimal aussteuerte. Somit erschien einmal ein </w:t>
      </w:r>
      <w:r w:rsidR="00A1093B" w:rsidRPr="0069268D">
        <w:rPr>
          <w:i/>
          <w:iCs/>
        </w:rPr>
        <w:t>I</w:t>
      </w:r>
      <w:r w:rsidR="00A1093B">
        <w:t xml:space="preserve"> in der </w:t>
      </w:r>
      <w:r w:rsidR="0069268D">
        <w:t>Fallbackschrift</w:t>
      </w:r>
      <w:r w:rsidR="00A1093B">
        <w:t xml:space="preserve"> und eins in der neu definierten. </w:t>
      </w:r>
      <w:r w:rsidR="0030441C">
        <w:t>Nach</w:t>
      </w:r>
      <w:r w:rsidR="00FD4491">
        <w:t xml:space="preserve"> einiger Eigenrecherche bedurfte eines </w:t>
      </w:r>
      <w:proofErr w:type="spellStart"/>
      <w:r w:rsidR="00FD4491">
        <w:t>eines</w:t>
      </w:r>
      <w:proofErr w:type="spellEnd"/>
      <w:r w:rsidR="00FD4491">
        <w:t xml:space="preserve"> Tech Reviews mit Kollegen aus meinem Betrieb. Wir fanden gemeinsam heraus, dass die Einbindung der neuen Schrift in das HTML-Dokument dem </w:t>
      </w:r>
      <w:proofErr w:type="spellStart"/>
      <w:r w:rsidR="00FD4491">
        <w:t>Canvas</w:t>
      </w:r>
      <w:proofErr w:type="spellEnd"/>
      <w:r w:rsidR="00FD4491">
        <w:t>-Element nicht ausreicht</w:t>
      </w:r>
      <w:r w:rsidR="00817C6D">
        <w:t xml:space="preserve">. </w:t>
      </w:r>
      <w:r w:rsidR="00817C6D" w:rsidRPr="00D70247">
        <w:rPr>
          <w:lang w:val="en-US"/>
        </w:rPr>
        <w:t xml:space="preserve">Die </w:t>
      </w:r>
      <w:proofErr w:type="spellStart"/>
      <w:r w:rsidR="00817C6D" w:rsidRPr="00D70247">
        <w:rPr>
          <w:lang w:val="en-US"/>
        </w:rPr>
        <w:t>Schrift</w:t>
      </w:r>
      <w:proofErr w:type="spellEnd"/>
      <w:r w:rsidR="00817C6D" w:rsidRPr="00D70247">
        <w:rPr>
          <w:lang w:val="en-US"/>
        </w:rPr>
        <w:t xml:space="preserve"> muss </w:t>
      </w:r>
      <w:proofErr w:type="spellStart"/>
      <w:r w:rsidR="00817C6D" w:rsidRPr="00D70247">
        <w:rPr>
          <w:lang w:val="en-US"/>
        </w:rPr>
        <w:t>vorher</w:t>
      </w:r>
      <w:proofErr w:type="spellEnd"/>
      <w:r w:rsidR="00817C6D" w:rsidRPr="00D70247">
        <w:rPr>
          <w:lang w:val="en-US"/>
        </w:rPr>
        <w:t xml:space="preserve"> </w:t>
      </w:r>
      <w:proofErr w:type="spellStart"/>
      <w:r w:rsidR="00817C6D" w:rsidRPr="00D70247">
        <w:rPr>
          <w:lang w:val="en-US"/>
        </w:rPr>
        <w:t>schon</w:t>
      </w:r>
      <w:proofErr w:type="spellEnd"/>
      <w:r w:rsidR="00817C6D" w:rsidRPr="00D70247">
        <w:rPr>
          <w:lang w:val="en-US"/>
        </w:rPr>
        <w:t xml:space="preserve"> </w:t>
      </w:r>
      <w:proofErr w:type="spellStart"/>
      <w:r w:rsidR="00817C6D" w:rsidRPr="00D70247">
        <w:rPr>
          <w:lang w:val="en-US"/>
        </w:rPr>
        <w:t>einmal</w:t>
      </w:r>
      <w:proofErr w:type="spellEnd"/>
      <w:r w:rsidR="00817C6D" w:rsidRPr="00D70247">
        <w:rPr>
          <w:lang w:val="en-US"/>
        </w:rPr>
        <w:t xml:space="preserve"> </w:t>
      </w:r>
      <w:proofErr w:type="spellStart"/>
      <w:r w:rsidR="00817C6D" w:rsidRPr="00D70247">
        <w:rPr>
          <w:lang w:val="en-US"/>
        </w:rPr>
        <w:t>aufgerufen</w:t>
      </w:r>
      <w:proofErr w:type="spellEnd"/>
      <w:r w:rsidR="00817C6D" w:rsidRPr="00D70247">
        <w:rPr>
          <w:lang w:val="en-US"/>
        </w:rPr>
        <w:t xml:space="preserve"> </w:t>
      </w:r>
      <w:proofErr w:type="spellStart"/>
      <w:r w:rsidR="00817C6D" w:rsidRPr="00D70247">
        <w:rPr>
          <w:lang w:val="en-US"/>
        </w:rPr>
        <w:t>worden</w:t>
      </w:r>
      <w:proofErr w:type="spellEnd"/>
      <w:r w:rsidR="00817C6D" w:rsidRPr="00D70247">
        <w:rPr>
          <w:lang w:val="en-US"/>
        </w:rPr>
        <w:t xml:space="preserve"> sein</w:t>
      </w:r>
      <w:r w:rsidR="00746234" w:rsidRPr="00D70247">
        <w:rPr>
          <w:lang w:val="en-US"/>
        </w:rPr>
        <w:t xml:space="preserve"> </w:t>
      </w:r>
      <w:r w:rsidR="00746234">
        <w:fldChar w:fldCharType="begin"/>
      </w:r>
      <w:r w:rsidR="00D70247" w:rsidRPr="00D70247">
        <w:rPr>
          <w:lang w:val="en-US"/>
        </w:rPr>
        <w:instrText xml:space="preserve"> ADDIN ZOTERO_ITEM CSL_CITATION {"citationID":"ah9PUcQs","properties":{"formattedCitation":"({\\i{}html\\uc0\\u8212{}Drawing text to &lt;canvas&gt; with @font-face does not work at the first time}, n.d.)","plainCitation":"(html—Drawing text to &lt;canvas&gt; with @font-face does not work at the first time, n.d.)","noteIndex":0},"citationItems":[{"id":511,"uris":["http://zotero.org/groups/2464718/items/AEYMJN2I"],"uri":["http://zotero.org/groups/2464718/items/AEYMJN2I"],"itemData":{"id":511,"type":"webpage","container-title":"Stack Overflow","note":"source: stackoverflow.com","title":"html - Drawing text to &lt;canvas&gt; with @font-face does not work at the first time","URL":"https://stackoverflow.com/questions/2756575/drawing-text-to-canvas-with-font-face-does-not-work-at-the-first-time","accessed":{"date-parts":[["2020",4,13]]}}}],"schema":"https://github.com/citation-style-language/schema/raw/master/csl-citation.json"} </w:instrText>
      </w:r>
      <w:r w:rsidR="00746234">
        <w:fldChar w:fldCharType="separate"/>
      </w:r>
      <w:r w:rsidR="00D70247" w:rsidRPr="00D70247">
        <w:rPr>
          <w:rFonts w:cs="Times New Roman"/>
          <w:lang w:val="en-GB"/>
        </w:rPr>
        <w:t>(</w:t>
      </w:r>
      <w:r w:rsidR="00D70247" w:rsidRPr="00D70247">
        <w:rPr>
          <w:rFonts w:cs="Times New Roman"/>
          <w:i/>
          <w:iCs/>
          <w:lang w:val="en-GB"/>
        </w:rPr>
        <w:t>html—Drawing text to &lt;canvas&gt; with @font-face does not work at the first time</w:t>
      </w:r>
      <w:r w:rsidR="00D70247" w:rsidRPr="00D70247">
        <w:rPr>
          <w:rFonts w:cs="Times New Roman"/>
          <w:lang w:val="en-GB"/>
        </w:rPr>
        <w:t>, n.d.)</w:t>
      </w:r>
      <w:r w:rsidR="00746234">
        <w:fldChar w:fldCharType="end"/>
      </w:r>
      <w:r w:rsidR="00746234" w:rsidRPr="00D70247">
        <w:rPr>
          <w:lang w:val="en-US"/>
        </w:rPr>
        <w:t xml:space="preserve"> </w:t>
      </w:r>
      <w:r w:rsidR="00817C6D">
        <w:t xml:space="preserve">. Deshalb wurde zusätzlich das HTML-Element </w:t>
      </w:r>
      <w:r w:rsidR="00E54EEB" w:rsidRPr="0069268D">
        <w:rPr>
          <w:i/>
          <w:iCs/>
        </w:rPr>
        <w:t>h2</w:t>
      </w:r>
      <w:r w:rsidR="00E54EEB">
        <w:t xml:space="preserve"> mit der Schrift </w:t>
      </w:r>
      <w:proofErr w:type="spellStart"/>
      <w:r w:rsidR="00E54EEB" w:rsidRPr="00E54EEB">
        <w:rPr>
          <w:i/>
          <w:iCs/>
        </w:rPr>
        <w:t>Changa</w:t>
      </w:r>
      <w:proofErr w:type="spellEnd"/>
      <w:r w:rsidR="00E54EEB" w:rsidRPr="00E54EEB">
        <w:rPr>
          <w:i/>
          <w:iCs/>
        </w:rPr>
        <w:t xml:space="preserve"> </w:t>
      </w:r>
      <w:proofErr w:type="spellStart"/>
      <w:r w:rsidR="00E54EEB" w:rsidRPr="00E54EEB">
        <w:rPr>
          <w:i/>
          <w:iCs/>
        </w:rPr>
        <w:t>One</w:t>
      </w:r>
      <w:proofErr w:type="spellEnd"/>
      <w:r w:rsidR="00E54EEB">
        <w:rPr>
          <w:i/>
          <w:iCs/>
        </w:rPr>
        <w:t xml:space="preserve"> </w:t>
      </w:r>
      <w:r w:rsidR="00E54EEB" w:rsidRPr="00E54EEB">
        <w:t>im zugehörigen CSS-Styling</w:t>
      </w:r>
      <w:r w:rsidR="00E54EEB">
        <w:rPr>
          <w:i/>
          <w:iCs/>
        </w:rPr>
        <w:t xml:space="preserve"> </w:t>
      </w:r>
      <w:r w:rsidR="00E54EEB">
        <w:t xml:space="preserve">versehen. Somit wird diese beim Laden der Seite </w:t>
      </w:r>
      <w:r w:rsidR="00CB41EE">
        <w:t xml:space="preserve">vor der Erstellung des </w:t>
      </w:r>
      <w:proofErr w:type="spellStart"/>
      <w:r w:rsidR="00CB41EE">
        <w:t>Canvas</w:t>
      </w:r>
      <w:proofErr w:type="spellEnd"/>
      <w:r w:rsidR="00CB41EE">
        <w:t xml:space="preserve"> aufgerufen und kann von diesem </w:t>
      </w:r>
      <w:r w:rsidR="0069268D">
        <w:t xml:space="preserve">dann </w:t>
      </w:r>
      <w:r w:rsidR="00CB41EE">
        <w:t xml:space="preserve">mit eingebunden werden. </w:t>
      </w:r>
    </w:p>
    <w:p w14:paraId="46B7B16C" w14:textId="66398681" w:rsidR="00297C1B" w:rsidRDefault="00297C1B" w:rsidP="00CF4D4E">
      <w:pPr>
        <w:pStyle w:val="Heading3"/>
      </w:pPr>
      <w:r>
        <w:t>Zwischenfazit</w:t>
      </w:r>
    </w:p>
    <w:p w14:paraId="69B41D29" w14:textId="44FBF7B2" w:rsidR="00C6778B" w:rsidRPr="00C441DB" w:rsidRDefault="00A61EED" w:rsidP="00E21546">
      <w:r>
        <w:t xml:space="preserve">Die zweite </w:t>
      </w:r>
      <w:proofErr w:type="spellStart"/>
      <w:r>
        <w:t>Manipulatoin</w:t>
      </w:r>
      <w:proofErr w:type="spellEnd"/>
      <w:r>
        <w:t xml:space="preserve"> des </w:t>
      </w:r>
      <w:proofErr w:type="spellStart"/>
      <w:r>
        <w:t>Assignments</w:t>
      </w:r>
      <w:proofErr w:type="spellEnd"/>
      <w:r>
        <w:t xml:space="preserve"> stellte mich vor komplexere Herausforderungen.</w:t>
      </w:r>
      <w:r w:rsidR="00C275DC">
        <w:t xml:space="preserve"> Letztens Endes konnte ich diese durch Codebeispiele von </w:t>
      </w:r>
      <w:proofErr w:type="spellStart"/>
      <w:r w:rsidR="00C275DC" w:rsidRPr="0069268D">
        <w:rPr>
          <w:i/>
          <w:iCs/>
        </w:rPr>
        <w:t>Stackoverflow</w:t>
      </w:r>
      <w:proofErr w:type="spellEnd"/>
      <w:r w:rsidR="00C275DC">
        <w:t xml:space="preserve"> </w:t>
      </w:r>
      <w:proofErr w:type="spellStart"/>
      <w:r w:rsidR="00C275DC">
        <w:t xml:space="preserve">und </w:t>
      </w:r>
      <w:proofErr w:type="spellEnd"/>
      <w:r w:rsidR="00C275DC">
        <w:t>mit gemeinsamer Hilfe meiner Kollegen lösen.</w:t>
      </w:r>
      <w:r>
        <w:t xml:space="preserve"> Die </w:t>
      </w:r>
      <w:r w:rsidR="0069268D">
        <w:t>G</w:t>
      </w:r>
      <w:r>
        <w:t xml:space="preserve">rößte dabei war </w:t>
      </w:r>
      <w:r w:rsidR="0069268D">
        <w:t xml:space="preserve">es </w:t>
      </w:r>
      <w:r>
        <w:t xml:space="preserve">die Methode </w:t>
      </w:r>
      <w:proofErr w:type="spellStart"/>
      <w:proofErr w:type="gramStart"/>
      <w:r w:rsidRPr="0069268D">
        <w:rPr>
          <w:i/>
          <w:iCs/>
        </w:rPr>
        <w:t>setTimeout</w:t>
      </w:r>
      <w:proofErr w:type="spellEnd"/>
      <w:r w:rsidR="0069268D" w:rsidRPr="0069268D">
        <w:rPr>
          <w:i/>
          <w:iCs/>
        </w:rPr>
        <w:t>(</w:t>
      </w:r>
      <w:proofErr w:type="gramEnd"/>
      <w:r w:rsidR="0069268D" w:rsidRPr="0069268D">
        <w:rPr>
          <w:i/>
          <w:iCs/>
        </w:rPr>
        <w:t>)</w:t>
      </w:r>
      <w:r>
        <w:t xml:space="preserve">zu integrieren und eine verschachtelte Funktion zu erstellen. Nach dem Bewältigen der Aufgabe habe ich nun nicht nur gelernt wie ich Animationen mit Hilfe des </w:t>
      </w:r>
      <w:proofErr w:type="spellStart"/>
      <w:r>
        <w:t>Canvas</w:t>
      </w:r>
      <w:proofErr w:type="spellEnd"/>
      <w:r>
        <w:t xml:space="preserve">-Tag einfügen kann, sondern auch wie ich selbst Funktionen schreiben und miteinander verbinden kann. </w:t>
      </w:r>
      <w:r w:rsidR="004D1117">
        <w:br/>
        <w:t>Darüber hinaus konnte ich den Stil meines Codes für die Z</w:t>
      </w:r>
      <w:r w:rsidR="00F23B7E">
        <w:t>u</w:t>
      </w:r>
      <w:r w:rsidR="004D1117">
        <w:t xml:space="preserve">kunft verbessern indem ich gelernt habe wie ich Funktionen so schreibe, dass ich sie an anderer Stelle wiederverwenden kann. </w:t>
      </w:r>
      <w:r w:rsidR="00F23B7E">
        <w:t xml:space="preserve">Das im vorigen Abschnitt beschriebene Problem </w:t>
      </w:r>
      <w:r w:rsidR="00311710">
        <w:t>beim</w:t>
      </w:r>
      <w:r w:rsidR="00F23B7E">
        <w:t xml:space="preserve"> Laden der Schrift hat mich gelehrt, dass </w:t>
      </w:r>
      <w:r w:rsidR="00CA69B8">
        <w:t xml:space="preserve">auch erfahrene Programmierer nicht alles wissen und ich somit auch nicht alles wissen muss. Es ist in Ordnung andere Personen aus dem Feld um Hilfe zu bitten, da es sehr spezifische Hürden </w:t>
      </w:r>
      <w:r w:rsidR="00311710">
        <w:t>geben</w:t>
      </w:r>
      <w:r w:rsidR="00CA69B8">
        <w:t xml:space="preserve"> kann.</w:t>
      </w:r>
    </w:p>
    <w:p w14:paraId="1B304AD4" w14:textId="4C22DF78" w:rsidR="00265EF6" w:rsidRDefault="00265EF6" w:rsidP="00265EF6">
      <w:pPr>
        <w:pStyle w:val="Heading1"/>
        <w:rPr>
          <w:rFonts w:eastAsia="Times New Roman"/>
        </w:rPr>
      </w:pPr>
      <w:r>
        <w:rPr>
          <w:rFonts w:eastAsia="Times New Roman"/>
        </w:rPr>
        <w:t>3</w:t>
      </w:r>
      <w:r w:rsidR="00311710">
        <w:rPr>
          <w:rFonts w:eastAsia="Times New Roman"/>
        </w:rPr>
        <w:t xml:space="preserve"> </w:t>
      </w:r>
      <w:r>
        <w:rPr>
          <w:rFonts w:eastAsia="Times New Roman"/>
        </w:rPr>
        <w:t>Ajax Abruf</w:t>
      </w:r>
    </w:p>
    <w:p w14:paraId="7458B49E" w14:textId="70F523FC" w:rsidR="00265EF6" w:rsidRDefault="00265EF6" w:rsidP="00265EF6">
      <w:pPr>
        <w:pStyle w:val="Heading2"/>
      </w:pPr>
      <w:r>
        <w:t>Idee</w:t>
      </w:r>
    </w:p>
    <w:p w14:paraId="07726C38" w14:textId="604EF0BC" w:rsidR="00C51778" w:rsidRDefault="00C51778" w:rsidP="00C51778">
      <w:r>
        <w:t xml:space="preserve">Mit Hilfe von Ajax sollen Daten von einem anderen Server abgerufen werden. </w:t>
      </w:r>
      <w:r w:rsidR="001630C9">
        <w:t>Dies gesch</w:t>
      </w:r>
      <w:r w:rsidR="00BA1D8A">
        <w:t>ie</w:t>
      </w:r>
      <w:r w:rsidR="001630C9">
        <w:t>ht im Hintergrund ohne</w:t>
      </w:r>
      <w:r w:rsidR="00311710">
        <w:t xml:space="preserve"> Kenntnisnahme </w:t>
      </w:r>
      <w:proofErr w:type="gramStart"/>
      <w:r w:rsidR="00311710">
        <w:t xml:space="preserve">von </w:t>
      </w:r>
      <w:proofErr w:type="spellStart"/>
      <w:r w:rsidR="00311710">
        <w:t>NutzerInnen</w:t>
      </w:r>
      <w:proofErr w:type="spellEnd"/>
      <w:proofErr w:type="gramEnd"/>
      <w:r w:rsidR="00311710">
        <w:t>.</w:t>
      </w:r>
    </w:p>
    <w:p w14:paraId="5DAA2E03" w14:textId="77777777" w:rsidR="00263310" w:rsidRDefault="00263310" w:rsidP="00263310">
      <w:pPr>
        <w:pStyle w:val="Heading2"/>
      </w:pPr>
      <w:r>
        <w:t>Theoretischer Hintergrund</w:t>
      </w:r>
    </w:p>
    <w:p w14:paraId="19DA1025" w14:textId="2CAA9B5F" w:rsidR="00263310" w:rsidRDefault="00AE3DDC" w:rsidP="00C51778">
      <w:r w:rsidRPr="00AE3DDC">
        <w:t>Ajax (</w:t>
      </w:r>
      <w:proofErr w:type="spellStart"/>
      <w:r w:rsidRPr="00AE3DDC">
        <w:t>Asynchronous</w:t>
      </w:r>
      <w:proofErr w:type="spellEnd"/>
      <w:r w:rsidRPr="00AE3DDC">
        <w:t xml:space="preserve"> JavaScript </w:t>
      </w:r>
      <w:proofErr w:type="spellStart"/>
      <w:r w:rsidRPr="00AE3DDC">
        <w:t>and</w:t>
      </w:r>
      <w:proofErr w:type="spellEnd"/>
      <w:r w:rsidRPr="00AE3DDC">
        <w:t xml:space="preserve"> XML) ermöglicht ei</w:t>
      </w:r>
      <w:r>
        <w:t>n asynchrones</w:t>
      </w:r>
      <w:r w:rsidR="00D56808">
        <w:t xml:space="preserve"> Senden und Empfangen von Daten ohne einen Page </w:t>
      </w:r>
      <w:proofErr w:type="spellStart"/>
      <w:r w:rsidR="00D56808">
        <w:t>Reload</w:t>
      </w:r>
      <w:proofErr w:type="spellEnd"/>
      <w:r w:rsidR="00D56808">
        <w:t xml:space="preserve"> auszuführen</w:t>
      </w:r>
      <w:r w:rsidR="00311710">
        <w:t xml:space="preserve"> </w:t>
      </w:r>
      <w:r w:rsidR="00311710">
        <w:fldChar w:fldCharType="begin"/>
      </w:r>
      <w:r w:rsidR="00311710">
        <w:instrText xml:space="preserve"> ADDIN ZOTERO_ITEM CSL_CITATION {"citationID":"ayya5l66","properties":{"formattedCitation":"({\\i{}AJAX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311710">
        <w:fldChar w:fldCharType="separate"/>
      </w:r>
      <w:r w:rsidR="00311710" w:rsidRPr="00311710">
        <w:rPr>
          <w:rFonts w:cs="Times New Roman"/>
        </w:rPr>
        <w:t>(</w:t>
      </w:r>
      <w:r w:rsidR="00311710" w:rsidRPr="00311710">
        <w:rPr>
          <w:rFonts w:cs="Times New Roman"/>
          <w:i/>
          <w:iCs/>
        </w:rPr>
        <w:t xml:space="preserve">AJAX Send an </w:t>
      </w:r>
      <w:proofErr w:type="spellStart"/>
      <w:r w:rsidR="00311710" w:rsidRPr="00311710">
        <w:rPr>
          <w:rFonts w:cs="Times New Roman"/>
          <w:i/>
          <w:iCs/>
        </w:rPr>
        <w:t>XMLHttpRequest</w:t>
      </w:r>
      <w:proofErr w:type="spellEnd"/>
      <w:r w:rsidR="00311710" w:rsidRPr="00311710">
        <w:rPr>
          <w:rFonts w:cs="Times New Roman"/>
          <w:i/>
          <w:iCs/>
        </w:rPr>
        <w:t xml:space="preserve"> </w:t>
      </w:r>
      <w:proofErr w:type="spellStart"/>
      <w:r w:rsidR="00311710" w:rsidRPr="00311710">
        <w:rPr>
          <w:rFonts w:cs="Times New Roman"/>
          <w:i/>
          <w:iCs/>
        </w:rPr>
        <w:t>To</w:t>
      </w:r>
      <w:proofErr w:type="spellEnd"/>
      <w:r w:rsidR="00311710" w:rsidRPr="00311710">
        <w:rPr>
          <w:rFonts w:cs="Times New Roman"/>
          <w:i/>
          <w:iCs/>
        </w:rPr>
        <w:t xml:space="preserve"> a Server</w:t>
      </w:r>
      <w:r w:rsidR="00311710" w:rsidRPr="00311710">
        <w:rPr>
          <w:rFonts w:cs="Times New Roman"/>
        </w:rPr>
        <w:t xml:space="preserve">, </w:t>
      </w:r>
      <w:proofErr w:type="spellStart"/>
      <w:r w:rsidR="00311710" w:rsidRPr="00311710">
        <w:rPr>
          <w:rFonts w:cs="Times New Roman"/>
        </w:rPr>
        <w:t>n.d</w:t>
      </w:r>
      <w:proofErr w:type="spellEnd"/>
      <w:r w:rsidR="00311710" w:rsidRPr="00311710">
        <w:rPr>
          <w:rFonts w:cs="Times New Roman"/>
        </w:rPr>
        <w:t>.)</w:t>
      </w:r>
      <w:r w:rsidR="00311710">
        <w:fldChar w:fldCharType="end"/>
      </w:r>
      <w:r w:rsidR="00D56808">
        <w:t xml:space="preserve">. </w:t>
      </w:r>
      <w:r w:rsidR="00D37130">
        <w:t xml:space="preserve">Ein Beispiel dafür ist eine Suchleiste auf einer Website. </w:t>
      </w:r>
      <w:r w:rsidR="00D37130">
        <w:lastRenderedPageBreak/>
        <w:t>Mit Ajax kann</w:t>
      </w:r>
      <w:r w:rsidR="00311710">
        <w:t>,</w:t>
      </w:r>
      <w:r w:rsidR="00D37130">
        <w:t xml:space="preserve"> </w:t>
      </w:r>
      <w:r w:rsidR="00B47198">
        <w:t xml:space="preserve">während </w:t>
      </w:r>
      <w:proofErr w:type="spellStart"/>
      <w:r w:rsidR="00B47198">
        <w:t>NutzerInnen</w:t>
      </w:r>
      <w:proofErr w:type="spellEnd"/>
      <w:r w:rsidR="00B47198">
        <w:t xml:space="preserve"> ihren Suchbegriff eingeben</w:t>
      </w:r>
      <w:r w:rsidR="00311710">
        <w:t>,</w:t>
      </w:r>
      <w:r w:rsidR="00B47198">
        <w:t xml:space="preserve"> eine Datenbank auf einem Server durchsuchen und den Suchbegriff entsprechend der gefundenen Begriffe </w:t>
      </w:r>
      <w:r w:rsidR="00311710">
        <w:t>vorausfüllen</w:t>
      </w:r>
      <w:r w:rsidR="00B47198">
        <w:t xml:space="preserve">. </w:t>
      </w:r>
      <w:r w:rsidR="00761B6E">
        <w:t xml:space="preserve">Somit wird asynchron eine Datenabfrage an den Server geschickt und passende Daten empfangen und ausgesteuert. </w:t>
      </w:r>
      <w:r w:rsidR="00FA296F">
        <w:t>Die Kommunikation mit dem Server läuft dabei folgendermaßen ab: Ein Event wird im Browser abgefeuert z.B. Klick</w:t>
      </w:r>
      <w:r w:rsidR="00233A03">
        <w:t xml:space="preserve">. Dieses erstellt ein </w:t>
      </w:r>
      <w:proofErr w:type="spellStart"/>
      <w:r w:rsidR="004805F6">
        <w:t>XML</w:t>
      </w:r>
      <w:r w:rsidR="00233A03">
        <w:t>HTTPRequestObject</w:t>
      </w:r>
      <w:proofErr w:type="spellEnd"/>
      <w:r w:rsidR="00233A03">
        <w:t xml:space="preserve">, welches einen </w:t>
      </w:r>
      <w:proofErr w:type="spellStart"/>
      <w:r w:rsidR="00233A03">
        <w:t>HTTPRequest</w:t>
      </w:r>
      <w:proofErr w:type="spellEnd"/>
      <w:r w:rsidR="00233A03">
        <w:t xml:space="preserve"> an den Server sendet. Dieser wird vom Server geprüft und eine Antwort wird an den Browser gesendet. </w:t>
      </w:r>
      <w:r w:rsidR="0059500C">
        <w:t xml:space="preserve">Dieser verarbeitet die Antwort mit Hilfe von JavaScript und </w:t>
      </w:r>
      <w:proofErr w:type="spellStart"/>
      <w:r w:rsidR="0059500C">
        <w:t>updated</w:t>
      </w:r>
      <w:proofErr w:type="spellEnd"/>
      <w:r w:rsidR="0059500C">
        <w:t xml:space="preserve"> entsprechend den Seiteninhalt. Wichtig zu beachten ist, dass</w:t>
      </w:r>
      <w:r w:rsidR="000641EA">
        <w:t xml:space="preserve"> die Dateien, auf die man zugreifen möchte und </w:t>
      </w:r>
      <w:r w:rsidR="002836AD">
        <w:t xml:space="preserve">die Websitedokumente auf dem gleichen Server liegen. Denn Ajax erlaubt keinen </w:t>
      </w:r>
      <w:proofErr w:type="spellStart"/>
      <w:r w:rsidR="002836AD">
        <w:t>cross</w:t>
      </w:r>
      <w:proofErr w:type="spellEnd"/>
      <w:r w:rsidR="00311710">
        <w:t>-</w:t>
      </w:r>
      <w:r w:rsidR="002836AD">
        <w:t>domain Zugriff. Es kommt hierbei zu Kollisionen mit CORS (</w:t>
      </w:r>
      <w:r w:rsidR="00067794">
        <w:t>Cross Origin Ressource Sharing</w:t>
      </w:r>
      <w:r w:rsidR="002836AD">
        <w:t>)</w:t>
      </w:r>
      <w:r w:rsidR="00067794">
        <w:t xml:space="preserve">. Dieses kontrolliert den Zugriff auf den Server von anderen </w:t>
      </w:r>
      <w:r w:rsidR="00F56611">
        <w:t>Zugriffsquellen aus und verbietet diese in der Regel.</w:t>
      </w:r>
    </w:p>
    <w:p w14:paraId="2F759FA9" w14:textId="77777777" w:rsidR="00311710" w:rsidRDefault="0072112C" w:rsidP="000135AC">
      <w:pPr>
        <w:rPr>
          <w:rFonts w:eastAsiaTheme="majorEastAsia"/>
        </w:rPr>
      </w:pPr>
      <w:r w:rsidRPr="00C6778B">
        <w:rPr>
          <w:rStyle w:val="Heading2Char"/>
        </w:rPr>
        <w:t>Praktische Umsetzung Programmieren</w:t>
      </w:r>
      <w:r w:rsidR="00311710">
        <w:rPr>
          <w:rStyle w:val="Heading2Char"/>
        </w:rPr>
        <w:br/>
      </w:r>
      <w:r w:rsidR="000135AC">
        <w:rPr>
          <w:rFonts w:eastAsiaTheme="majorEastAsia"/>
        </w:rPr>
        <w:t>Zuerst wird</w:t>
      </w:r>
      <w:r w:rsidR="00311710">
        <w:rPr>
          <w:rFonts w:eastAsiaTheme="majorEastAsia"/>
        </w:rPr>
        <w:t>,</w:t>
      </w:r>
      <w:r w:rsidR="000135AC">
        <w:rPr>
          <w:rFonts w:eastAsiaTheme="majorEastAsia"/>
        </w:rPr>
        <w:t xml:space="preserve"> wie in der Theorie beschrieben</w:t>
      </w:r>
      <w:r w:rsidR="00311710">
        <w:rPr>
          <w:rFonts w:eastAsiaTheme="majorEastAsia"/>
        </w:rPr>
        <w:t>,</w:t>
      </w:r>
      <w:r w:rsidR="000135AC">
        <w:rPr>
          <w:rFonts w:eastAsiaTheme="majorEastAsia"/>
        </w:rPr>
        <w:t xml:space="preserve"> ein neues </w:t>
      </w:r>
      <w:proofErr w:type="spellStart"/>
      <w:r w:rsidR="004805F6">
        <w:rPr>
          <w:rFonts w:eastAsiaTheme="majorEastAsia"/>
        </w:rPr>
        <w:t>XML</w:t>
      </w:r>
      <w:r w:rsidR="000135AC">
        <w:rPr>
          <w:rFonts w:eastAsiaTheme="majorEastAsia"/>
        </w:rPr>
        <w:t>HTTPRequestObject</w:t>
      </w:r>
      <w:proofErr w:type="spellEnd"/>
      <w:r w:rsidR="000135AC">
        <w:rPr>
          <w:rFonts w:eastAsiaTheme="majorEastAsia"/>
        </w:rPr>
        <w:t xml:space="preserve"> erstellt. </w:t>
      </w:r>
      <w:r w:rsidR="00E22C33">
        <w:rPr>
          <w:rFonts w:eastAsiaTheme="majorEastAsia"/>
        </w:rPr>
        <w:t xml:space="preserve">Anschließend wird die Methode </w:t>
      </w:r>
      <w:r w:rsidR="00E22C33" w:rsidRPr="00311710">
        <w:rPr>
          <w:rFonts w:eastAsiaTheme="majorEastAsia"/>
          <w:i/>
          <w:iCs/>
        </w:rPr>
        <w:t>open</w:t>
      </w:r>
      <w:r w:rsidR="00E22C33">
        <w:rPr>
          <w:rFonts w:eastAsiaTheme="majorEastAsia"/>
        </w:rPr>
        <w:t xml:space="preserve"> an diesem Objekt aufgerufen</w:t>
      </w:r>
      <w:r w:rsidR="00311710">
        <w:rPr>
          <w:rFonts w:eastAsiaTheme="majorEastAsia"/>
        </w:rPr>
        <w:t xml:space="preserve"> </w:t>
      </w:r>
      <w:r w:rsidR="00D96058">
        <w:rPr>
          <w:rFonts w:eastAsiaTheme="majorEastAsia"/>
        </w:rPr>
        <w:fldChar w:fldCharType="begin"/>
      </w:r>
      <w:r w:rsidR="00374CA2">
        <w:rPr>
          <w:rFonts w:eastAsiaTheme="majorEastAsia"/>
        </w:rPr>
        <w:instrText xml:space="preserve"> ADDIN ZOTERO_ITEM CSL_CITATION {"citationID":"mXolluBE","properties":{"formattedCitation":"({\\i{}AJAX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D96058">
        <w:rPr>
          <w:rFonts w:eastAsiaTheme="majorEastAsia"/>
        </w:rPr>
        <w:fldChar w:fldCharType="separate"/>
      </w:r>
      <w:r w:rsidR="00374CA2" w:rsidRPr="00374CA2">
        <w:rPr>
          <w:rFonts w:cs="Times New Roman"/>
        </w:rPr>
        <w:t>(</w:t>
      </w:r>
      <w:r w:rsidR="00374CA2" w:rsidRPr="00374CA2">
        <w:rPr>
          <w:rFonts w:cs="Times New Roman"/>
          <w:i/>
          <w:iCs/>
        </w:rPr>
        <w:t xml:space="preserve">AJAX Send an </w:t>
      </w:r>
      <w:proofErr w:type="spellStart"/>
      <w:r w:rsidR="00374CA2" w:rsidRPr="00374CA2">
        <w:rPr>
          <w:rFonts w:cs="Times New Roman"/>
          <w:i/>
          <w:iCs/>
        </w:rPr>
        <w:t>XMLHttpRequest</w:t>
      </w:r>
      <w:proofErr w:type="spellEnd"/>
      <w:r w:rsidR="00374CA2" w:rsidRPr="00374CA2">
        <w:rPr>
          <w:rFonts w:cs="Times New Roman"/>
          <w:i/>
          <w:iCs/>
        </w:rPr>
        <w:t xml:space="preserve"> </w:t>
      </w:r>
      <w:proofErr w:type="spellStart"/>
      <w:r w:rsidR="00374CA2" w:rsidRPr="00374CA2">
        <w:rPr>
          <w:rFonts w:cs="Times New Roman"/>
          <w:i/>
          <w:iCs/>
        </w:rPr>
        <w:t>To</w:t>
      </w:r>
      <w:proofErr w:type="spellEnd"/>
      <w:r w:rsidR="00374CA2" w:rsidRPr="00374CA2">
        <w:rPr>
          <w:rFonts w:cs="Times New Roman"/>
          <w:i/>
          <w:iCs/>
        </w:rPr>
        <w:t xml:space="preserve"> a Server</w:t>
      </w:r>
      <w:r w:rsidR="00374CA2" w:rsidRPr="00374CA2">
        <w:rPr>
          <w:rFonts w:cs="Times New Roman"/>
        </w:rPr>
        <w:t xml:space="preserve">, </w:t>
      </w:r>
      <w:proofErr w:type="spellStart"/>
      <w:r w:rsidR="00374CA2" w:rsidRPr="00374CA2">
        <w:rPr>
          <w:rFonts w:cs="Times New Roman"/>
        </w:rPr>
        <w:t>n.d</w:t>
      </w:r>
      <w:proofErr w:type="spellEnd"/>
      <w:r w:rsidR="00374CA2" w:rsidRPr="00374CA2">
        <w:rPr>
          <w:rFonts w:cs="Times New Roman"/>
        </w:rPr>
        <w:t>.)</w:t>
      </w:r>
      <w:r w:rsidR="00D96058">
        <w:rPr>
          <w:rFonts w:eastAsiaTheme="majorEastAsia"/>
        </w:rPr>
        <w:fldChar w:fldCharType="end"/>
      </w:r>
      <w:r w:rsidR="00E22C33">
        <w:rPr>
          <w:rFonts w:eastAsiaTheme="majorEastAsia"/>
        </w:rPr>
        <w:t xml:space="preserve">. </w:t>
      </w:r>
      <w:r w:rsidR="00AF47E1">
        <w:rPr>
          <w:rFonts w:eastAsiaTheme="majorEastAsia"/>
        </w:rPr>
        <w:t xml:space="preserve">Diese spezifiziert den </w:t>
      </w:r>
      <w:proofErr w:type="spellStart"/>
      <w:r w:rsidR="00AF47E1">
        <w:rPr>
          <w:rFonts w:eastAsiaTheme="majorEastAsia"/>
        </w:rPr>
        <w:t>HTTPRequest</w:t>
      </w:r>
      <w:proofErr w:type="spellEnd"/>
      <w:r w:rsidR="00AF47E1">
        <w:rPr>
          <w:rFonts w:eastAsiaTheme="majorEastAsia"/>
        </w:rPr>
        <w:t xml:space="preserve">. </w:t>
      </w:r>
      <w:r w:rsidR="009602C6">
        <w:rPr>
          <w:rFonts w:eastAsiaTheme="majorEastAsia"/>
        </w:rPr>
        <w:t xml:space="preserve">Innerhalb dieser wird die Methode </w:t>
      </w:r>
      <w:r w:rsidR="009602C6" w:rsidRPr="009602C6">
        <w:rPr>
          <w:rFonts w:eastAsiaTheme="majorEastAsia"/>
          <w:i/>
          <w:iCs/>
        </w:rPr>
        <w:t>GET</w:t>
      </w:r>
      <w:r w:rsidR="009602C6">
        <w:rPr>
          <w:rFonts w:eastAsiaTheme="majorEastAsia"/>
          <w:i/>
          <w:iCs/>
        </w:rPr>
        <w:t xml:space="preserve"> </w:t>
      </w:r>
      <w:r w:rsidR="009602C6">
        <w:rPr>
          <w:rFonts w:eastAsiaTheme="majorEastAsia"/>
        </w:rPr>
        <w:t xml:space="preserve">aufgerufen, sowie die zugehörige </w:t>
      </w:r>
      <w:r w:rsidR="009602C6" w:rsidRPr="00311710">
        <w:rPr>
          <w:rFonts w:eastAsiaTheme="majorEastAsia"/>
          <w:i/>
          <w:iCs/>
        </w:rPr>
        <w:t>URL</w:t>
      </w:r>
      <w:r w:rsidR="009602C6">
        <w:rPr>
          <w:rFonts w:eastAsiaTheme="majorEastAsia"/>
        </w:rPr>
        <w:t xml:space="preserve">. Damit wird die Art </w:t>
      </w:r>
      <w:r w:rsidR="009B4FBE">
        <w:rPr>
          <w:rFonts w:eastAsiaTheme="majorEastAsia"/>
        </w:rPr>
        <w:t xml:space="preserve">des </w:t>
      </w:r>
      <w:proofErr w:type="spellStart"/>
      <w:r w:rsidR="009B4FBE">
        <w:rPr>
          <w:rFonts w:eastAsiaTheme="majorEastAsia"/>
        </w:rPr>
        <w:t>HTTPRequests</w:t>
      </w:r>
      <w:proofErr w:type="spellEnd"/>
      <w:r w:rsidR="009B4FBE">
        <w:rPr>
          <w:rFonts w:eastAsiaTheme="majorEastAsia"/>
        </w:rPr>
        <w:t xml:space="preserve"> festgelegt. Es wird etwas abgerufen von der angegebenen URL</w:t>
      </w:r>
      <w:r w:rsidR="00311710">
        <w:rPr>
          <w:rFonts w:eastAsiaTheme="majorEastAsia"/>
        </w:rPr>
        <w:t xml:space="preserve"> </w:t>
      </w:r>
      <w:r w:rsidR="000124DE" w:rsidRPr="00311710">
        <w:rPr>
          <w:rFonts w:eastAsiaTheme="majorEastAsia"/>
          <w:i/>
          <w:iCs/>
        </w:rPr>
        <w:t>https://learnwebcode.github.io/json-example/animals-1.json</w:t>
      </w:r>
      <w:r w:rsidR="009B4FBE">
        <w:rPr>
          <w:rFonts w:eastAsiaTheme="majorEastAsia"/>
        </w:rPr>
        <w:t xml:space="preserve">. </w:t>
      </w:r>
      <w:r w:rsidR="003E15A9">
        <w:rPr>
          <w:rFonts w:eastAsiaTheme="majorEastAsia"/>
        </w:rPr>
        <w:t xml:space="preserve">Im nächsten Schritt wird die Methode </w:t>
      </w:r>
      <w:proofErr w:type="spellStart"/>
      <w:r w:rsidR="003E15A9" w:rsidRPr="00311710">
        <w:rPr>
          <w:rFonts w:eastAsiaTheme="majorEastAsia"/>
          <w:i/>
          <w:iCs/>
        </w:rPr>
        <w:t>onload</w:t>
      </w:r>
      <w:proofErr w:type="spellEnd"/>
      <w:r w:rsidR="003E15A9">
        <w:rPr>
          <w:rFonts w:eastAsiaTheme="majorEastAsia"/>
        </w:rPr>
        <w:t xml:space="preserve"> an dem </w:t>
      </w:r>
      <w:proofErr w:type="spellStart"/>
      <w:r w:rsidR="009F08DA">
        <w:rPr>
          <w:rFonts w:eastAsiaTheme="majorEastAsia"/>
        </w:rPr>
        <w:t>XMLHTTPRequestObject</w:t>
      </w:r>
      <w:proofErr w:type="spellEnd"/>
      <w:r w:rsidR="009F08DA">
        <w:rPr>
          <w:rFonts w:eastAsiaTheme="majorEastAsia"/>
        </w:rPr>
        <w:t xml:space="preserve"> aufgerufen. In dieser ist eine Callback-Methode definiert, die ausgeführt wird, wenn der </w:t>
      </w:r>
      <w:proofErr w:type="spellStart"/>
      <w:r w:rsidR="009F08DA">
        <w:rPr>
          <w:rFonts w:eastAsiaTheme="majorEastAsia"/>
        </w:rPr>
        <w:t>HTTPRequest</w:t>
      </w:r>
      <w:proofErr w:type="spellEnd"/>
      <w:r w:rsidR="009F08DA">
        <w:rPr>
          <w:rFonts w:eastAsiaTheme="majorEastAsia"/>
        </w:rPr>
        <w:t xml:space="preserve"> erfolgreich war </w:t>
      </w:r>
      <w:r w:rsidR="009F08DA">
        <w:rPr>
          <w:rFonts w:eastAsiaTheme="majorEastAsia"/>
        </w:rPr>
        <w:fldChar w:fldCharType="begin"/>
      </w:r>
      <w:r w:rsidR="00110CD3">
        <w:rPr>
          <w:rFonts w:eastAsiaTheme="majorEastAsia"/>
        </w:rPr>
        <w:instrText xml:space="preserve"> ADDIN ZOTERO_ITEM CSL_CITATION {"citationID":"huMPwG5B","properties":{"formattedCitation":"({\\i{}XMLHttpRequestEventTarget.onload}, n.d.)","plainCitation":"(XMLHttpRequestEventTarget.onload, n.d.)","noteIndex":0},"citationItems":[{"id":515,"uris":["http://zotero.org/groups/2464718/items/3YGWFMTC"],"uri":["http://zotero.org/groups/2464718/items/3YGWFMTC"],"itemData":{"id":515,"type":"webpage","abstract":"The XMLHttpRequestEventTarget.onload is the function called when an XMLHttpRequest transaction completes successfully.","container-title":"MDN Web Docs","language":"en","note":"source: developer.mozilla.org","title":"XMLHttpRequestEventTarget.onload","URL":"https://developer.mozilla.org/en-US/docs/Web/API/XMLHttpRequestEventTarget/onload","accessed":{"date-parts":[["2020",4,13]]}}}],"schema":"https://github.com/citation-style-language/schema/raw/master/csl-citation.json"} </w:instrText>
      </w:r>
      <w:r w:rsidR="009F08DA">
        <w:rPr>
          <w:rFonts w:eastAsiaTheme="majorEastAsia"/>
        </w:rPr>
        <w:fldChar w:fldCharType="separate"/>
      </w:r>
      <w:r w:rsidR="00110CD3" w:rsidRPr="00110CD3">
        <w:rPr>
          <w:rFonts w:cs="Times New Roman"/>
        </w:rPr>
        <w:t>(</w:t>
      </w:r>
      <w:proofErr w:type="spellStart"/>
      <w:r w:rsidR="00110CD3" w:rsidRPr="00110CD3">
        <w:rPr>
          <w:rFonts w:cs="Times New Roman"/>
          <w:i/>
          <w:iCs/>
        </w:rPr>
        <w:t>XMLHttpRequestEventTarget.onload</w:t>
      </w:r>
      <w:proofErr w:type="spellEnd"/>
      <w:r w:rsidR="00110CD3" w:rsidRPr="00110CD3">
        <w:rPr>
          <w:rFonts w:cs="Times New Roman"/>
        </w:rPr>
        <w:t xml:space="preserve">, </w:t>
      </w:r>
      <w:proofErr w:type="spellStart"/>
      <w:r w:rsidR="00110CD3" w:rsidRPr="00110CD3">
        <w:rPr>
          <w:rFonts w:cs="Times New Roman"/>
        </w:rPr>
        <w:t>n.d</w:t>
      </w:r>
      <w:proofErr w:type="spellEnd"/>
      <w:r w:rsidR="00110CD3" w:rsidRPr="00110CD3">
        <w:rPr>
          <w:rFonts w:cs="Times New Roman"/>
        </w:rPr>
        <w:t>.)</w:t>
      </w:r>
      <w:r w:rsidR="009F08DA">
        <w:rPr>
          <w:rFonts w:eastAsiaTheme="majorEastAsia"/>
        </w:rPr>
        <w:fldChar w:fldCharType="end"/>
      </w:r>
      <w:r w:rsidR="000139A6">
        <w:rPr>
          <w:rFonts w:eastAsiaTheme="majorEastAsia"/>
        </w:rPr>
        <w:t xml:space="preserve">. </w:t>
      </w:r>
      <w:r w:rsidR="00BD79D2">
        <w:rPr>
          <w:rFonts w:eastAsiaTheme="majorEastAsia"/>
        </w:rPr>
        <w:t xml:space="preserve">Mit Hilfe des </w:t>
      </w:r>
      <w:r w:rsidR="006A55D4">
        <w:rPr>
          <w:rFonts w:eastAsiaTheme="majorEastAsia"/>
        </w:rPr>
        <w:t>A</w:t>
      </w:r>
      <w:r w:rsidR="00BD79D2">
        <w:rPr>
          <w:rFonts w:eastAsiaTheme="majorEastAsia"/>
        </w:rPr>
        <w:t xml:space="preserve">ufrufes von </w:t>
      </w:r>
      <w:proofErr w:type="spellStart"/>
      <w:r w:rsidR="00BD79D2" w:rsidRPr="00BD79D2">
        <w:rPr>
          <w:rFonts w:eastAsiaTheme="majorEastAsia"/>
          <w:i/>
          <w:iCs/>
        </w:rPr>
        <w:t>responseText</w:t>
      </w:r>
      <w:proofErr w:type="spellEnd"/>
      <w:r w:rsidR="00BD79D2">
        <w:rPr>
          <w:rFonts w:eastAsiaTheme="majorEastAsia"/>
        </w:rPr>
        <w:t xml:space="preserve"> innerhalb der Callback-Funktion wird der Text ausgegeben, der auf dem Server abgerufen wird.</w:t>
      </w:r>
      <w:r w:rsidR="009F08DA">
        <w:rPr>
          <w:rFonts w:eastAsiaTheme="majorEastAsia"/>
        </w:rPr>
        <w:t xml:space="preserve"> </w:t>
      </w:r>
      <w:r w:rsidR="00BD79D2">
        <w:rPr>
          <w:rFonts w:eastAsiaTheme="majorEastAsia"/>
        </w:rPr>
        <w:t>Diese</w:t>
      </w:r>
      <w:r w:rsidR="00311710">
        <w:rPr>
          <w:rFonts w:eastAsiaTheme="majorEastAsia"/>
        </w:rPr>
        <w:t>r</w:t>
      </w:r>
      <w:r w:rsidR="00BD79D2">
        <w:rPr>
          <w:rFonts w:eastAsiaTheme="majorEastAsia"/>
        </w:rPr>
        <w:t xml:space="preserve"> </w:t>
      </w:r>
      <w:proofErr w:type="gramStart"/>
      <w:r w:rsidR="00BD79D2">
        <w:rPr>
          <w:rFonts w:eastAsiaTheme="majorEastAsia"/>
        </w:rPr>
        <w:t>werden</w:t>
      </w:r>
      <w:proofErr w:type="gramEnd"/>
      <w:r w:rsidR="00BD79D2">
        <w:rPr>
          <w:rFonts w:eastAsiaTheme="majorEastAsia"/>
        </w:rPr>
        <w:t xml:space="preserve"> anschließend in der Konsole ausgegeben. </w:t>
      </w:r>
      <w:r w:rsidR="00534A66">
        <w:rPr>
          <w:rFonts w:eastAsiaTheme="majorEastAsia"/>
        </w:rPr>
        <w:t xml:space="preserve">Somit wird der Ajax Request </w:t>
      </w:r>
      <w:proofErr w:type="spellStart"/>
      <w:r w:rsidR="00534A66">
        <w:rPr>
          <w:rFonts w:eastAsiaTheme="majorEastAsia"/>
        </w:rPr>
        <w:t>folgendermaßend</w:t>
      </w:r>
      <w:proofErr w:type="spellEnd"/>
      <w:r w:rsidR="00534A66">
        <w:rPr>
          <w:rFonts w:eastAsiaTheme="majorEastAsia"/>
        </w:rPr>
        <w:t xml:space="preserve"> definiert: </w:t>
      </w:r>
    </w:p>
    <w:p w14:paraId="3B06335B" w14:textId="77777777" w:rsidR="00311710" w:rsidRDefault="00534A66" w:rsidP="00311710">
      <w:pPr>
        <w:pStyle w:val="ListParagraph"/>
        <w:numPr>
          <w:ilvl w:val="0"/>
          <w:numId w:val="7"/>
        </w:numPr>
        <w:rPr>
          <w:rFonts w:eastAsiaTheme="majorEastAsia"/>
        </w:rPr>
      </w:pPr>
      <w:r w:rsidRPr="00311710">
        <w:rPr>
          <w:rFonts w:eastAsiaTheme="majorEastAsia"/>
        </w:rPr>
        <w:t>es wird etwas abgerufen</w:t>
      </w:r>
      <w:r w:rsidR="000472AA" w:rsidRPr="00311710">
        <w:rPr>
          <w:rFonts w:eastAsiaTheme="majorEastAsia"/>
        </w:rPr>
        <w:t xml:space="preserve"> von einer anderen Domain</w:t>
      </w:r>
    </w:p>
    <w:p w14:paraId="667CCC34" w14:textId="30E1F3D0" w:rsidR="00534A66" w:rsidRPr="00311710" w:rsidRDefault="000472AA" w:rsidP="00311710">
      <w:pPr>
        <w:pStyle w:val="ListParagraph"/>
        <w:numPr>
          <w:ilvl w:val="0"/>
          <w:numId w:val="7"/>
        </w:numPr>
        <w:rPr>
          <w:rFonts w:ascii="Helvetica Neue Thin" w:eastAsiaTheme="majorEastAsia" w:hAnsi="Helvetica Neue Thin" w:cstheme="majorBidi"/>
          <w:bCs/>
          <w:color w:val="4A66AC" w:themeColor="accent1"/>
          <w:sz w:val="26"/>
          <w:szCs w:val="26"/>
        </w:rPr>
      </w:pPr>
      <w:r w:rsidRPr="00311710">
        <w:rPr>
          <w:rFonts w:eastAsiaTheme="majorEastAsia"/>
        </w:rPr>
        <w:t>dieses Abrufen passiert, wenn die HTML-</w:t>
      </w:r>
      <w:r w:rsidR="00311710">
        <w:rPr>
          <w:rFonts w:eastAsiaTheme="majorEastAsia"/>
        </w:rPr>
        <w:t>S</w:t>
      </w:r>
      <w:r w:rsidRPr="00311710">
        <w:rPr>
          <w:rFonts w:eastAsiaTheme="majorEastAsia"/>
        </w:rPr>
        <w:t xml:space="preserve">eite lädt und </w:t>
      </w:r>
      <w:r w:rsidR="00823CDF" w:rsidRPr="00311710">
        <w:rPr>
          <w:rFonts w:eastAsiaTheme="majorEastAsia"/>
        </w:rPr>
        <w:t>gibt die Daten, die von der anderen Domain abgefragt werden in der Konsole aus</w:t>
      </w:r>
    </w:p>
    <w:p w14:paraId="54593E97" w14:textId="42AC871C" w:rsidR="00311710" w:rsidRPr="00A940BD" w:rsidRDefault="00823CDF" w:rsidP="00A940BD">
      <w:pPr>
        <w:spacing w:after="0" w:line="240" w:lineRule="auto"/>
        <w:rPr>
          <w:rFonts w:eastAsiaTheme="majorEastAsia"/>
          <w:lang w:val="en-DE"/>
        </w:rPr>
      </w:pPr>
      <w:r>
        <w:rPr>
          <w:rFonts w:eastAsiaTheme="majorEastAsia"/>
        </w:rPr>
        <w:t xml:space="preserve">Abschließend wird durch das Aufrufen der Methode </w:t>
      </w:r>
      <w:r w:rsidRPr="00823CDF">
        <w:rPr>
          <w:rFonts w:eastAsiaTheme="majorEastAsia"/>
          <w:i/>
          <w:iCs/>
        </w:rPr>
        <w:t>send</w:t>
      </w:r>
      <w:r>
        <w:rPr>
          <w:rFonts w:eastAsiaTheme="majorEastAsia"/>
          <w:i/>
          <w:iCs/>
        </w:rPr>
        <w:t xml:space="preserve"> </w:t>
      </w:r>
      <w:r>
        <w:rPr>
          <w:rFonts w:eastAsiaTheme="majorEastAsia"/>
        </w:rPr>
        <w:t xml:space="preserve">dieser </w:t>
      </w:r>
      <w:proofErr w:type="spellStart"/>
      <w:r>
        <w:rPr>
          <w:rFonts w:eastAsiaTheme="majorEastAsia"/>
        </w:rPr>
        <w:t>HTTPRequest</w:t>
      </w:r>
      <w:proofErr w:type="spellEnd"/>
      <w:r>
        <w:rPr>
          <w:rFonts w:eastAsiaTheme="majorEastAsia"/>
        </w:rPr>
        <w:t xml:space="preserve"> abgesendet. Durch das Öffnen der Konsole im Developer Tool kann durch die Callback-Funktion überprüft werden ob der Request erfolgreich war.</w:t>
      </w:r>
      <w:r w:rsidR="003D6EF0">
        <w:rPr>
          <w:rFonts w:eastAsiaTheme="majorEastAsia"/>
        </w:rPr>
        <w:br/>
        <w:t xml:space="preserve">(Als Basis für die Umsetzung dieser Manipulation diente folgendes Tutorial: </w:t>
      </w:r>
      <w:r w:rsidR="00A67EC1">
        <w:rPr>
          <w:rFonts w:eastAsiaTheme="majorEastAsia"/>
        </w:rPr>
        <w:fldChar w:fldCharType="begin"/>
      </w:r>
      <w:r w:rsidR="00A67EC1">
        <w:rPr>
          <w:rFonts w:eastAsiaTheme="majorEastAsia"/>
        </w:rPr>
        <w:instrText xml:space="preserve"> ADDIN ZOTERO_ITEM CSL_CITATION {"citationID":"XCXTvu9a","properties":{"formattedCitation":"({\\i{}JSON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rPr>
          <w:rFonts w:eastAsiaTheme="majorEastAsia"/>
        </w:rPr>
        <w:fldChar w:fldCharType="separate"/>
      </w:r>
      <w:r w:rsidR="00A67EC1" w:rsidRPr="00A67EC1">
        <w:rPr>
          <w:rFonts w:cs="Times New Roman"/>
        </w:rPr>
        <w:t>(</w:t>
      </w:r>
      <w:r w:rsidR="00A67EC1" w:rsidRPr="00A67EC1">
        <w:rPr>
          <w:rFonts w:cs="Times New Roman"/>
          <w:i/>
          <w:iCs/>
        </w:rPr>
        <w:t xml:space="preserve">JSON </w:t>
      </w:r>
      <w:proofErr w:type="spellStart"/>
      <w:r w:rsidR="00A67EC1" w:rsidRPr="00A67EC1">
        <w:rPr>
          <w:rFonts w:cs="Times New Roman"/>
          <w:i/>
          <w:iCs/>
        </w:rPr>
        <w:t>and</w:t>
      </w:r>
      <w:proofErr w:type="spellEnd"/>
      <w:r w:rsidR="00A67EC1" w:rsidRPr="00A67EC1">
        <w:rPr>
          <w:rFonts w:cs="Times New Roman"/>
          <w:i/>
          <w:iCs/>
        </w:rPr>
        <w:t xml:space="preserve"> AJAX Tutorial: </w:t>
      </w:r>
      <w:proofErr w:type="spellStart"/>
      <w:r w:rsidR="00A67EC1" w:rsidRPr="00A67EC1">
        <w:rPr>
          <w:rFonts w:cs="Times New Roman"/>
          <w:i/>
          <w:iCs/>
        </w:rPr>
        <w:t>With</w:t>
      </w:r>
      <w:proofErr w:type="spellEnd"/>
      <w:r w:rsidR="00A67EC1" w:rsidRPr="00A67EC1">
        <w:rPr>
          <w:rFonts w:cs="Times New Roman"/>
          <w:i/>
          <w:iCs/>
        </w:rPr>
        <w:t xml:space="preserve"> Real </w:t>
      </w:r>
      <w:proofErr w:type="spellStart"/>
      <w:r w:rsidR="00A67EC1" w:rsidRPr="00A67EC1">
        <w:rPr>
          <w:rFonts w:cs="Times New Roman"/>
          <w:i/>
          <w:iCs/>
        </w:rPr>
        <w:t>Examples</w:t>
      </w:r>
      <w:proofErr w:type="spellEnd"/>
      <w:r w:rsidR="00A67EC1" w:rsidRPr="00A67EC1">
        <w:rPr>
          <w:rFonts w:cs="Times New Roman"/>
          <w:i/>
          <w:iCs/>
        </w:rPr>
        <w:t>—YouTube</w:t>
      </w:r>
      <w:r w:rsidR="00A67EC1" w:rsidRPr="00A67EC1">
        <w:rPr>
          <w:rFonts w:cs="Times New Roman"/>
        </w:rPr>
        <w:t xml:space="preserve">, </w:t>
      </w:r>
      <w:proofErr w:type="spellStart"/>
      <w:r w:rsidR="00A67EC1" w:rsidRPr="00A67EC1">
        <w:rPr>
          <w:rFonts w:cs="Times New Roman"/>
        </w:rPr>
        <w:t>n.d</w:t>
      </w:r>
      <w:proofErr w:type="spellEnd"/>
      <w:r w:rsidR="00A67EC1" w:rsidRPr="00A67EC1">
        <w:rPr>
          <w:rFonts w:cs="Times New Roman"/>
        </w:rPr>
        <w:t>.)</w:t>
      </w:r>
      <w:r w:rsidR="00A67EC1">
        <w:rPr>
          <w:rFonts w:eastAsiaTheme="majorEastAsia"/>
        </w:rPr>
        <w:fldChar w:fldCharType="end"/>
      </w:r>
    </w:p>
    <w:p w14:paraId="3DC2B5D2" w14:textId="6B41BF6A" w:rsidR="003D6EF0" w:rsidRDefault="003D6EF0" w:rsidP="003D6EF0">
      <w:pPr>
        <w:pStyle w:val="Heading2"/>
      </w:pPr>
      <w:r>
        <w:t>Persönliche Reflexion</w:t>
      </w:r>
    </w:p>
    <w:p w14:paraId="5751653A" w14:textId="28C0FC51" w:rsidR="003D6EF0" w:rsidRDefault="003D6EF0" w:rsidP="003D6EF0">
      <w:pPr>
        <w:pStyle w:val="Heading3"/>
      </w:pPr>
      <w:r w:rsidRPr="00C6778B">
        <w:t>Probleme und Hindernisse</w:t>
      </w:r>
    </w:p>
    <w:p w14:paraId="0E9C805A" w14:textId="145845F9" w:rsidR="009E33C0" w:rsidRPr="009E33C0" w:rsidRDefault="00916260" w:rsidP="009E33C0">
      <w:r>
        <w:t xml:space="preserve">Diese Manipulation stellte für mich bei der Bearbeitung einen deutlich höheren Arbeitsaufwand dar. Neben der intensiven Auseinandersetzung mit dem Thema stand ich außerdem vor dem in der Theorie beschriebenen Zugriffproblem mit CORS. </w:t>
      </w:r>
      <w:r w:rsidR="0046394E">
        <w:t xml:space="preserve">Ich hatte also keinen Zugriff auf andere Server und war ratlos wie ich diesen bekommen würde. </w:t>
      </w:r>
      <w:r w:rsidR="0046394E">
        <w:br/>
        <w:t>Nach einiger Recherche entdeckte ich ein hilfreiches Tutorial zum Umgang mit Ajax</w:t>
      </w:r>
      <w:r w:rsidR="00A67EC1">
        <w:t xml:space="preserve"> </w:t>
      </w:r>
      <w:r w:rsidR="00A67EC1">
        <w:fldChar w:fldCharType="begin"/>
      </w:r>
      <w:r w:rsidR="00A67EC1">
        <w:instrText xml:space="preserve"> ADDIN ZOTERO_ITEM CSL_CITATION {"citationID":"7Cq4ZTQJ","properties":{"formattedCitation":"({\\i{}JSON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fldChar w:fldCharType="separate"/>
      </w:r>
      <w:r w:rsidR="00A67EC1" w:rsidRPr="00A67EC1">
        <w:rPr>
          <w:rFonts w:cs="Times New Roman"/>
        </w:rPr>
        <w:t>(</w:t>
      </w:r>
      <w:r w:rsidR="00A67EC1" w:rsidRPr="00A67EC1">
        <w:rPr>
          <w:rFonts w:cs="Times New Roman"/>
          <w:i/>
          <w:iCs/>
        </w:rPr>
        <w:t xml:space="preserve">JSON </w:t>
      </w:r>
      <w:proofErr w:type="spellStart"/>
      <w:r w:rsidR="00A67EC1" w:rsidRPr="00A67EC1">
        <w:rPr>
          <w:rFonts w:cs="Times New Roman"/>
          <w:i/>
          <w:iCs/>
        </w:rPr>
        <w:t>and</w:t>
      </w:r>
      <w:proofErr w:type="spellEnd"/>
      <w:r w:rsidR="00A67EC1" w:rsidRPr="00A67EC1">
        <w:rPr>
          <w:rFonts w:cs="Times New Roman"/>
          <w:i/>
          <w:iCs/>
        </w:rPr>
        <w:t xml:space="preserve"> AJAX Tutorial: </w:t>
      </w:r>
      <w:proofErr w:type="spellStart"/>
      <w:r w:rsidR="00A67EC1" w:rsidRPr="00A67EC1">
        <w:rPr>
          <w:rFonts w:cs="Times New Roman"/>
          <w:i/>
          <w:iCs/>
        </w:rPr>
        <w:t>With</w:t>
      </w:r>
      <w:proofErr w:type="spellEnd"/>
      <w:r w:rsidR="00A67EC1" w:rsidRPr="00A67EC1">
        <w:rPr>
          <w:rFonts w:cs="Times New Roman"/>
          <w:i/>
          <w:iCs/>
        </w:rPr>
        <w:t xml:space="preserve"> Real </w:t>
      </w:r>
      <w:proofErr w:type="spellStart"/>
      <w:r w:rsidR="00A67EC1" w:rsidRPr="00A67EC1">
        <w:rPr>
          <w:rFonts w:cs="Times New Roman"/>
          <w:i/>
          <w:iCs/>
        </w:rPr>
        <w:t>Examples</w:t>
      </w:r>
      <w:proofErr w:type="spellEnd"/>
      <w:r w:rsidR="00A67EC1" w:rsidRPr="00A67EC1">
        <w:rPr>
          <w:rFonts w:cs="Times New Roman"/>
          <w:i/>
          <w:iCs/>
        </w:rPr>
        <w:t>—YouTube</w:t>
      </w:r>
      <w:r w:rsidR="00A67EC1" w:rsidRPr="00A67EC1">
        <w:rPr>
          <w:rFonts w:cs="Times New Roman"/>
        </w:rPr>
        <w:t xml:space="preserve">, </w:t>
      </w:r>
      <w:proofErr w:type="spellStart"/>
      <w:r w:rsidR="00A67EC1" w:rsidRPr="00A67EC1">
        <w:rPr>
          <w:rFonts w:cs="Times New Roman"/>
        </w:rPr>
        <w:t>n.d</w:t>
      </w:r>
      <w:proofErr w:type="spellEnd"/>
      <w:r w:rsidR="00A67EC1" w:rsidRPr="00A67EC1">
        <w:rPr>
          <w:rFonts w:cs="Times New Roman"/>
        </w:rPr>
        <w:t>.)</w:t>
      </w:r>
      <w:r w:rsidR="00A67EC1">
        <w:fldChar w:fldCharType="end"/>
      </w:r>
      <w:r w:rsidR="00A67EC1">
        <w:t xml:space="preserve">). </w:t>
      </w:r>
      <w:r w:rsidR="0046394E">
        <w:t>Allerding</w:t>
      </w:r>
      <w:r w:rsidR="00A67EC1">
        <w:t>s</w:t>
      </w:r>
      <w:r w:rsidR="0046394E">
        <w:t xml:space="preserve"> schien auch die dort verlinkte URL, die einen Zugriff versprach</w:t>
      </w:r>
      <w:r w:rsidR="00311710">
        <w:t>,</w:t>
      </w:r>
      <w:r w:rsidR="0046394E">
        <w:t xml:space="preserve"> nicht zu funktionieren. Somit war ich mit meinem Latein am Ende und nahm das Thema als zweites Problem mit in den Tech Review mit meinen Kollegen. </w:t>
      </w:r>
      <w:r w:rsidR="005041A6">
        <w:t xml:space="preserve">Wir fanden heraus, dass ich das Problem richtig erkannt hatte, fragten uns </w:t>
      </w:r>
      <w:r w:rsidR="005041A6">
        <w:lastRenderedPageBreak/>
        <w:t xml:space="preserve">aber weshalb es in dem Tutorial funktionierte und nicht bei mir. Nach genauem </w:t>
      </w:r>
      <w:r w:rsidR="00311710">
        <w:t>B</w:t>
      </w:r>
      <w:r w:rsidR="005041A6">
        <w:t xml:space="preserve">etrachten entdeckten wir, dass die URL in dem Video eine andere war als die verlinkte. Die in dem Video war frei zugänglich für mich, wodurch mein Ajax Request dann doch noch erfolgreich wurde. </w:t>
      </w:r>
    </w:p>
    <w:p w14:paraId="4CD97324" w14:textId="786CAF4B" w:rsidR="009E33C0" w:rsidRPr="00823CDF" w:rsidRDefault="009E33C0" w:rsidP="009E33C0">
      <w:pPr>
        <w:pStyle w:val="Heading3"/>
      </w:pPr>
      <w:r>
        <w:t>Zwischenfazit</w:t>
      </w:r>
    </w:p>
    <w:p w14:paraId="1ABEE76D" w14:textId="1F762648" w:rsidR="009E33C0" w:rsidRDefault="009E33C0" w:rsidP="009E33C0">
      <w:pPr>
        <w:rPr>
          <w:rFonts w:eastAsiaTheme="majorEastAsia"/>
        </w:rPr>
      </w:pPr>
      <w:r>
        <w:rPr>
          <w:rFonts w:eastAsiaTheme="majorEastAsia"/>
        </w:rPr>
        <w:t xml:space="preserve">Bevor ich die Manipulation anging sah ich mir </w:t>
      </w:r>
      <w:r w:rsidR="00311710">
        <w:rPr>
          <w:rFonts w:eastAsiaTheme="majorEastAsia"/>
        </w:rPr>
        <w:t>umfangreiches</w:t>
      </w:r>
      <w:r>
        <w:rPr>
          <w:rFonts w:eastAsiaTheme="majorEastAsia"/>
        </w:rPr>
        <w:t xml:space="preserve"> Material zum Thema </w:t>
      </w:r>
      <w:r w:rsidRPr="00A069C1">
        <w:rPr>
          <w:rFonts w:eastAsiaTheme="majorEastAsia"/>
          <w:i/>
          <w:iCs/>
        </w:rPr>
        <w:t>Ajax</w:t>
      </w:r>
      <w:r>
        <w:rPr>
          <w:rFonts w:eastAsiaTheme="majorEastAsia"/>
        </w:rPr>
        <w:t xml:space="preserve"> online an. Dabei nutze ich für die Theorie </w:t>
      </w:r>
      <w:r w:rsidRPr="00A069C1">
        <w:rPr>
          <w:rFonts w:eastAsiaTheme="majorEastAsia"/>
          <w:i/>
          <w:iCs/>
        </w:rPr>
        <w:t xml:space="preserve">MDM </w:t>
      </w:r>
      <w:proofErr w:type="spellStart"/>
      <w:r w:rsidRPr="00A069C1">
        <w:rPr>
          <w:rFonts w:eastAsiaTheme="majorEastAsia"/>
          <w:i/>
          <w:iCs/>
        </w:rPr>
        <w:t>WebDocs</w:t>
      </w:r>
      <w:proofErr w:type="spellEnd"/>
      <w:r>
        <w:rPr>
          <w:rFonts w:eastAsiaTheme="majorEastAsia"/>
        </w:rPr>
        <w:t xml:space="preserve"> und für die Praxis sah ich mir einige </w:t>
      </w:r>
      <w:r w:rsidRPr="00A069C1">
        <w:rPr>
          <w:rFonts w:eastAsiaTheme="majorEastAsia"/>
          <w:i/>
          <w:iCs/>
        </w:rPr>
        <w:t>YouTube</w:t>
      </w:r>
      <w:r>
        <w:rPr>
          <w:rFonts w:eastAsiaTheme="majorEastAsia"/>
        </w:rPr>
        <w:t>-Tutorials zu dem Thema an. Im Gegensatz zu den ersten beiden Manipulationen fiel es mir schwerer die praktische Umsetzung zu verstehen und benötigte deutlich mehr Recherche</w:t>
      </w:r>
      <w:r w:rsidR="00A069C1">
        <w:rPr>
          <w:rFonts w:eastAsiaTheme="majorEastAsia"/>
        </w:rPr>
        <w:t>.</w:t>
      </w:r>
      <w:r>
        <w:rPr>
          <w:rFonts w:eastAsiaTheme="majorEastAsia"/>
        </w:rPr>
        <w:t xml:space="preserve"> </w:t>
      </w:r>
      <w:r w:rsidR="009E72A7">
        <w:rPr>
          <w:rFonts w:eastAsiaTheme="majorEastAsia"/>
        </w:rPr>
        <w:t>Für mich persönlich waren die Vorgänge im Hintergrund zu Beginn schwer zu greifen und sehr abstrakt</w:t>
      </w:r>
      <w:r w:rsidR="00A069C1">
        <w:rPr>
          <w:rFonts w:eastAsiaTheme="majorEastAsia"/>
        </w:rPr>
        <w:t xml:space="preserve">. Dies stellte aber auch den </w:t>
      </w:r>
      <w:r w:rsidR="009E72A7">
        <w:rPr>
          <w:rFonts w:eastAsiaTheme="majorEastAsia"/>
        </w:rPr>
        <w:t>Hauptgrund</w:t>
      </w:r>
      <w:r w:rsidR="00A069C1">
        <w:rPr>
          <w:rFonts w:eastAsiaTheme="majorEastAsia"/>
        </w:rPr>
        <w:t xml:space="preserve"> das </w:t>
      </w:r>
      <w:r w:rsidR="009E72A7">
        <w:rPr>
          <w:rFonts w:eastAsiaTheme="majorEastAsia"/>
        </w:rPr>
        <w:t xml:space="preserve">Thema in Angriff </w:t>
      </w:r>
      <w:r w:rsidR="00A069C1">
        <w:rPr>
          <w:rFonts w:eastAsiaTheme="majorEastAsia"/>
        </w:rPr>
        <w:t xml:space="preserve">zu </w:t>
      </w:r>
      <w:r w:rsidR="009E72A7">
        <w:rPr>
          <w:rFonts w:eastAsiaTheme="majorEastAsia"/>
        </w:rPr>
        <w:t xml:space="preserve">nehmen. </w:t>
      </w:r>
      <w:r w:rsidR="00A069C1">
        <w:rPr>
          <w:rFonts w:eastAsiaTheme="majorEastAsia"/>
        </w:rPr>
        <w:t>I</w:t>
      </w:r>
      <w:r w:rsidR="009E72A7">
        <w:rPr>
          <w:rFonts w:eastAsiaTheme="majorEastAsia"/>
        </w:rPr>
        <w:t xml:space="preserve">n der Vorlesung hatte ich bereits den gleichen Eindruck und wollte </w:t>
      </w:r>
      <w:r w:rsidR="00815CE9">
        <w:rPr>
          <w:rFonts w:eastAsiaTheme="majorEastAsia"/>
        </w:rPr>
        <w:t xml:space="preserve">diese Unsicherheit durch dieses </w:t>
      </w:r>
      <w:proofErr w:type="spellStart"/>
      <w:r w:rsidR="00815CE9">
        <w:rPr>
          <w:rFonts w:eastAsiaTheme="majorEastAsia"/>
        </w:rPr>
        <w:t>Assignment</w:t>
      </w:r>
      <w:proofErr w:type="spellEnd"/>
      <w:r w:rsidR="00815CE9">
        <w:rPr>
          <w:rFonts w:eastAsiaTheme="majorEastAsia"/>
        </w:rPr>
        <w:t xml:space="preserve"> lösen. Nach dieser Manipulation mit Ajax habe ich nun den Eindruck grundlegende Funktionsweise und Methoden verstanden </w:t>
      </w:r>
      <w:r w:rsidR="00A069C1">
        <w:rPr>
          <w:rFonts w:eastAsiaTheme="majorEastAsia"/>
        </w:rPr>
        <w:t xml:space="preserve">zu haben </w:t>
      </w:r>
      <w:r w:rsidR="00815CE9">
        <w:rPr>
          <w:rFonts w:eastAsiaTheme="majorEastAsia"/>
        </w:rPr>
        <w:t xml:space="preserve">und nun erfolgreich </w:t>
      </w:r>
      <w:proofErr w:type="spellStart"/>
      <w:r w:rsidR="00815CE9">
        <w:rPr>
          <w:rFonts w:eastAsiaTheme="majorEastAsia"/>
        </w:rPr>
        <w:t>HTTPRequest</w:t>
      </w:r>
      <w:proofErr w:type="spellEnd"/>
      <w:r w:rsidR="00815CE9">
        <w:rPr>
          <w:rFonts w:eastAsiaTheme="majorEastAsia"/>
        </w:rPr>
        <w:t xml:space="preserve"> senden</w:t>
      </w:r>
      <w:r w:rsidR="00A069C1">
        <w:rPr>
          <w:rFonts w:eastAsiaTheme="majorEastAsia"/>
        </w:rPr>
        <w:t xml:space="preserve"> zu können</w:t>
      </w:r>
      <w:r w:rsidR="00815CE9">
        <w:rPr>
          <w:rFonts w:eastAsiaTheme="majorEastAsia"/>
        </w:rPr>
        <w:t xml:space="preserve">. </w:t>
      </w:r>
      <w:r w:rsidR="00566089">
        <w:rPr>
          <w:rFonts w:eastAsiaTheme="majorEastAsia"/>
        </w:rPr>
        <w:t>Allerdings müsste ich mich für eine künftige Verwendung noch einmal intensiv mit dem Thema CORS auseinandersetzen</w:t>
      </w:r>
      <w:r w:rsidR="00D24F4F">
        <w:rPr>
          <w:rFonts w:eastAsiaTheme="majorEastAsia"/>
        </w:rPr>
        <w:t xml:space="preserve">, da mir dieses auch wesentliche Probleme bereitet hat. </w:t>
      </w:r>
    </w:p>
    <w:p w14:paraId="5E3DC177" w14:textId="7A1D0BF7" w:rsidR="00C6778B" w:rsidRDefault="0007261C" w:rsidP="0007261C">
      <w:pPr>
        <w:pStyle w:val="Heading1"/>
      </w:pPr>
      <w:r>
        <w:t>4</w:t>
      </w:r>
      <w:r w:rsidRPr="003E69D6">
        <w:t xml:space="preserve"> Ajax </w:t>
      </w:r>
      <w:r>
        <w:t>Präsentation auf UI</w:t>
      </w:r>
    </w:p>
    <w:p w14:paraId="79ADFDE2" w14:textId="77777777" w:rsidR="0007261C" w:rsidRDefault="0007261C" w:rsidP="0007261C">
      <w:pPr>
        <w:pStyle w:val="Heading2"/>
      </w:pPr>
      <w:r>
        <w:t>Idee</w:t>
      </w:r>
    </w:p>
    <w:p w14:paraId="4760FFDC" w14:textId="07B074AD" w:rsidR="0007261C" w:rsidRDefault="0007261C" w:rsidP="0007261C">
      <w:r>
        <w:t>In dieser Manipulation wird an Manipulation1: Button Manipulation</w:t>
      </w:r>
      <w:r w:rsidR="005107FB">
        <w:t xml:space="preserve"> und Manipulation 3</w:t>
      </w:r>
      <w:r w:rsidR="008D0EC3">
        <w:t>:</w:t>
      </w:r>
      <w:r w:rsidR="005107FB">
        <w:t xml:space="preserve"> Aja</w:t>
      </w:r>
      <w:r w:rsidR="00B676CB">
        <w:t>x</w:t>
      </w:r>
      <w:r w:rsidR="005107FB">
        <w:t xml:space="preserve"> Abruf angeknüpft. Die</w:t>
      </w:r>
      <w:r w:rsidR="00B676CB">
        <w:t xml:space="preserve"> Daten, die beim Ajax Abruf angefordert werden</w:t>
      </w:r>
      <w:r w:rsidR="00A069C1">
        <w:t>,</w:t>
      </w:r>
      <w:r w:rsidR="00B676CB">
        <w:t xml:space="preserve"> sollen </w:t>
      </w:r>
      <w:r w:rsidR="00A069C1">
        <w:t>nach</w:t>
      </w:r>
      <w:r w:rsidR="00B676CB">
        <w:t xml:space="preserve"> ein</w:t>
      </w:r>
      <w:r w:rsidR="00A069C1">
        <w:t>em</w:t>
      </w:r>
      <w:r w:rsidR="00B676CB">
        <w:t xml:space="preserve"> </w:t>
      </w:r>
      <w:r w:rsidR="00A069C1">
        <w:t xml:space="preserve">an einem Button ausgeführten </w:t>
      </w:r>
      <w:r w:rsidR="00B676CB">
        <w:t>Klick Event</w:t>
      </w:r>
      <w:r w:rsidR="0073083A">
        <w:t xml:space="preserve"> auf der Benutzeroberfläche angezeigt werden. </w:t>
      </w:r>
      <w:r w:rsidR="008D0EC3">
        <w:t xml:space="preserve">Somit können </w:t>
      </w:r>
      <w:proofErr w:type="spellStart"/>
      <w:r w:rsidR="008D0EC3">
        <w:t>NutzerInnen</w:t>
      </w:r>
      <w:proofErr w:type="spellEnd"/>
      <w:r w:rsidR="008D0EC3">
        <w:t xml:space="preserve"> Inhalte auf der Website angeze</w:t>
      </w:r>
      <w:r w:rsidR="00584B81">
        <w:t xml:space="preserve">igt werden sobald sie eine Aktion ausführen wie </w:t>
      </w:r>
      <w:r w:rsidR="00A069C1">
        <w:t xml:space="preserve">z.B. </w:t>
      </w:r>
      <w:r w:rsidR="00584B81">
        <w:t xml:space="preserve">einen Button zu klicken. </w:t>
      </w:r>
    </w:p>
    <w:p w14:paraId="6A4B2929" w14:textId="77777777" w:rsidR="0073083A" w:rsidRDefault="0073083A" w:rsidP="0073083A">
      <w:pPr>
        <w:pStyle w:val="Heading2"/>
      </w:pPr>
      <w:r>
        <w:t>Theoretischer Hintergrund</w:t>
      </w:r>
    </w:p>
    <w:p w14:paraId="2DEEBD91" w14:textId="38C4E22C" w:rsidR="0073083A" w:rsidRDefault="00550A50" w:rsidP="0007261C">
      <w:r>
        <w:t>Der t</w:t>
      </w:r>
      <w:r w:rsidR="00457BDD">
        <w:t>he</w:t>
      </w:r>
      <w:r>
        <w:t>oretische Hinte</w:t>
      </w:r>
      <w:r w:rsidR="00457BDD">
        <w:t>r</w:t>
      </w:r>
      <w:r>
        <w:t>grund zu Ajax wurde bereits bei Manipulation</w:t>
      </w:r>
      <w:r w:rsidR="00A940BD">
        <w:t xml:space="preserve"> </w:t>
      </w:r>
      <w:r>
        <w:t xml:space="preserve">3 beschrieben. </w:t>
      </w:r>
      <w:r w:rsidR="00457BDD">
        <w:t>In dieser Manipulation werden zusätzliche Funktionen, Methoden und Manipulationen am HTML-Dokument vorgenommen, die im folgenden praktischen Teil nachzuvollziehen sind.</w:t>
      </w:r>
    </w:p>
    <w:p w14:paraId="64E0196D" w14:textId="77777777" w:rsidR="00792170" w:rsidRDefault="00457BDD" w:rsidP="0007261C">
      <w:r w:rsidRPr="00C6778B">
        <w:rPr>
          <w:rStyle w:val="Heading2Char"/>
        </w:rPr>
        <w:t>Praktische Umsetzung Programmieren</w:t>
      </w:r>
      <w:r w:rsidR="00792170">
        <w:rPr>
          <w:rStyle w:val="Heading2Char"/>
        </w:rPr>
        <w:br/>
      </w:r>
      <w:r w:rsidR="0079510E">
        <w:t>Im ersten Schritt werden Button3</w:t>
      </w:r>
      <w:r w:rsidR="00CC1FCB">
        <w:t>, der Ajax Button,</w:t>
      </w:r>
      <w:r w:rsidR="0079510E">
        <w:t xml:space="preserve"> und ein </w:t>
      </w:r>
      <w:r w:rsidR="00CC1FCB">
        <w:t xml:space="preserve">im HTML-Dokument </w:t>
      </w:r>
      <w:r w:rsidR="0079510E">
        <w:t xml:space="preserve">neu angelegtes </w:t>
      </w:r>
      <w:proofErr w:type="spellStart"/>
      <w:r w:rsidR="0079510E">
        <w:t>Div</w:t>
      </w:r>
      <w:proofErr w:type="spellEnd"/>
      <w:r w:rsidR="0079510E">
        <w:t xml:space="preserve">-Element, das sich direkt unter diesem Button befindet mit ihrer ID </w:t>
      </w:r>
      <w:r w:rsidR="00FA21B7">
        <w:t xml:space="preserve">über die Methode </w:t>
      </w:r>
      <w:proofErr w:type="spellStart"/>
      <w:proofErr w:type="gramStart"/>
      <w:r w:rsidR="00FA21B7">
        <w:t>getElementByID</w:t>
      </w:r>
      <w:proofErr w:type="spellEnd"/>
      <w:r w:rsidR="00FA21B7">
        <w:t>(</w:t>
      </w:r>
      <w:proofErr w:type="gramEnd"/>
      <w:r w:rsidR="00FA21B7">
        <w:t xml:space="preserve">) </w:t>
      </w:r>
      <w:r w:rsidR="0079510E">
        <w:t>in dem JS-Dokument aufgerufen</w:t>
      </w:r>
      <w:r w:rsidR="00FA21B7">
        <w:t>.</w:t>
      </w:r>
      <w:r w:rsidR="00D607FC">
        <w:t xml:space="preserve"> Der Button wird benötigt, da an diesem das Klick-Event stattfinden wird, also den </w:t>
      </w:r>
      <w:proofErr w:type="spellStart"/>
      <w:r w:rsidR="00D607FC">
        <w:t>HTTPRequest</w:t>
      </w:r>
      <w:proofErr w:type="spellEnd"/>
      <w:r w:rsidR="00D607FC">
        <w:t xml:space="preserve"> aussteuert. D</w:t>
      </w:r>
      <w:r w:rsidR="00E65627">
        <w:t xml:space="preserve">ie abgerufenen Daten über diesen Request werden dann in dem neuen </w:t>
      </w:r>
      <w:proofErr w:type="spellStart"/>
      <w:r w:rsidR="00E65627">
        <w:t>Div</w:t>
      </w:r>
      <w:proofErr w:type="spellEnd"/>
      <w:r w:rsidR="00E65627">
        <w:t>-Element angezeigt.</w:t>
      </w:r>
      <w:r w:rsidR="005A5E5C">
        <w:t xml:space="preserve"> Im nächsten Schritt wird der </w:t>
      </w:r>
      <w:proofErr w:type="spellStart"/>
      <w:r w:rsidR="005A5E5C">
        <w:t>HTTPRequest</w:t>
      </w:r>
      <w:proofErr w:type="spellEnd"/>
      <w:r w:rsidR="005A5E5C">
        <w:t xml:space="preserve"> in die Funktion des </w:t>
      </w:r>
      <w:proofErr w:type="spellStart"/>
      <w:r w:rsidR="005A5E5C">
        <w:t>Event</w:t>
      </w:r>
      <w:r w:rsidR="008066C7">
        <w:t>Listeners</w:t>
      </w:r>
      <w:proofErr w:type="spellEnd"/>
      <w:r w:rsidR="008066C7">
        <w:t xml:space="preserve">, die an dem Button aufgerufen wird, eingebettet. Die </w:t>
      </w:r>
      <w:proofErr w:type="spellStart"/>
      <w:r w:rsidR="008066C7">
        <w:t>addEventListener</w:t>
      </w:r>
      <w:proofErr w:type="spellEnd"/>
      <w:r w:rsidR="008066C7">
        <w:t xml:space="preserve">-Funktion ist </w:t>
      </w:r>
      <w:r w:rsidR="009C42FD">
        <w:t xml:space="preserve">dabei für das Klickevent definiert. </w:t>
      </w:r>
      <w:r w:rsidR="00685C73">
        <w:t xml:space="preserve">Anschließend wird die Methode </w:t>
      </w:r>
      <w:proofErr w:type="spellStart"/>
      <w:r w:rsidR="00685C73">
        <w:t>preventDefault</w:t>
      </w:r>
      <w:proofErr w:type="spellEnd"/>
      <w:r w:rsidR="00685C73">
        <w:t xml:space="preserve">() an dem Event aufgerufen </w:t>
      </w:r>
      <w:r w:rsidR="007B536D">
        <w:t xml:space="preserve">um zu </w:t>
      </w:r>
      <w:r w:rsidR="00792170">
        <w:t>v</w:t>
      </w:r>
      <w:r w:rsidR="007B536D">
        <w:t xml:space="preserve">ermeiden, dass die </w:t>
      </w:r>
      <w:r w:rsidR="00DC3314">
        <w:t>bisher definierte Standardaktion ausgeführt wird</w:t>
      </w:r>
      <w:r w:rsidR="00B213FE">
        <w:t xml:space="preserve"> </w:t>
      </w:r>
      <w:r w:rsidR="00B213FE">
        <w:fldChar w:fldCharType="begin"/>
      </w:r>
      <w:r w:rsidR="00813922">
        <w:instrText xml:space="preserve"> ADDIN ZOTERO_ITEM CSL_CITATION {"citationID":"jwAV6UHd","properties":{"formattedCitation":"({\\i{}Event.preventDefault()}, n.d.)","plainCitation":"(Event.preventDefault(), n.d.)","noteIndex":0},"citationItems":[{"id":517,"uris":["http://zotero.org/groups/2464718/items/IXSLJ2MH"],"uri":["http://zotero.org/groups/2464718/items/IXSLJ2MH"],"itemData":{"id":517,"type":"webpage","abstract":"The Event interface's preventDefault() method tells the user agent that if the event does not get explicitly handled, its default action should not be taken as it normally would be.","container-title":"MDN Web Docs","language":"en","note":"source: developer.mozilla.org","title":"Event.preventDefault()","URL":"https://developer.mozilla.org/en-US/docs/Web/API/Event/preventDefault","accessed":{"date-parts":[["2020",4,13]]}}}],"schema":"https://github.com/citation-style-language/schema/raw/master/csl-citation.json"} </w:instrText>
      </w:r>
      <w:r w:rsidR="00B213FE">
        <w:fldChar w:fldCharType="separate"/>
      </w:r>
      <w:r w:rsidR="00813922" w:rsidRPr="00813922">
        <w:rPr>
          <w:rFonts w:cs="Times New Roman"/>
        </w:rPr>
        <w:t>(</w:t>
      </w:r>
      <w:proofErr w:type="spellStart"/>
      <w:r w:rsidR="00813922" w:rsidRPr="00813922">
        <w:rPr>
          <w:rFonts w:cs="Times New Roman"/>
          <w:i/>
          <w:iCs/>
        </w:rPr>
        <w:t>Event.preventDefault</w:t>
      </w:r>
      <w:proofErr w:type="spellEnd"/>
      <w:r w:rsidR="00813922" w:rsidRPr="00813922">
        <w:rPr>
          <w:rFonts w:cs="Times New Roman"/>
          <w:i/>
          <w:iCs/>
        </w:rPr>
        <w:t>()</w:t>
      </w:r>
      <w:r w:rsidR="00813922" w:rsidRPr="00813922">
        <w:rPr>
          <w:rFonts w:cs="Times New Roman"/>
        </w:rPr>
        <w:t xml:space="preserve">, </w:t>
      </w:r>
      <w:proofErr w:type="spellStart"/>
      <w:r w:rsidR="00813922" w:rsidRPr="00813922">
        <w:rPr>
          <w:rFonts w:cs="Times New Roman"/>
        </w:rPr>
        <w:t>n.d</w:t>
      </w:r>
      <w:proofErr w:type="spellEnd"/>
      <w:r w:rsidR="00813922" w:rsidRPr="00813922">
        <w:rPr>
          <w:rFonts w:cs="Times New Roman"/>
        </w:rPr>
        <w:t>.)</w:t>
      </w:r>
      <w:r w:rsidR="00B213FE">
        <w:fldChar w:fldCharType="end"/>
      </w:r>
      <w:r w:rsidR="00DC3314">
        <w:t xml:space="preserve">. Anschließend wird der </w:t>
      </w:r>
      <w:proofErr w:type="spellStart"/>
      <w:r w:rsidR="00DC3314">
        <w:t>HTTPRequest</w:t>
      </w:r>
      <w:proofErr w:type="spellEnd"/>
      <w:r w:rsidR="00DC3314">
        <w:t xml:space="preserve"> mit dem Typ </w:t>
      </w:r>
      <w:r w:rsidR="00DC3314" w:rsidRPr="00167155">
        <w:rPr>
          <w:i/>
          <w:iCs/>
        </w:rPr>
        <w:t>open</w:t>
      </w:r>
      <w:r w:rsidR="00167155">
        <w:rPr>
          <w:i/>
          <w:iCs/>
        </w:rPr>
        <w:t xml:space="preserve"> </w:t>
      </w:r>
      <w:r w:rsidR="00167155">
        <w:t xml:space="preserve">und der Methode </w:t>
      </w:r>
      <w:r w:rsidR="00167155" w:rsidRPr="00167155">
        <w:rPr>
          <w:i/>
          <w:iCs/>
        </w:rPr>
        <w:t>GET</w:t>
      </w:r>
      <w:r w:rsidR="00167155">
        <w:rPr>
          <w:i/>
          <w:iCs/>
        </w:rPr>
        <w:t xml:space="preserve"> </w:t>
      </w:r>
      <w:r w:rsidR="00775360">
        <w:t>und der in Manipulation 3 bereits verwendeten URL definiert.</w:t>
      </w:r>
      <w:r w:rsidR="00813922">
        <w:br/>
      </w:r>
      <w:proofErr w:type="gramStart"/>
      <w:r w:rsidR="00B3023C">
        <w:t>Anschließend</w:t>
      </w:r>
      <w:proofErr w:type="gramEnd"/>
      <w:r w:rsidR="00B3023C">
        <w:t xml:space="preserve"> wird</w:t>
      </w:r>
      <w:r w:rsidR="00792170">
        <w:t>,</w:t>
      </w:r>
      <w:r w:rsidR="00B3023C">
        <w:t xml:space="preserve"> wie in Manipulation 3</w:t>
      </w:r>
      <w:r w:rsidR="00792170">
        <w:t>,</w:t>
      </w:r>
      <w:r w:rsidR="00B3023C">
        <w:t xml:space="preserve"> </w:t>
      </w:r>
      <w:r w:rsidR="001C608D">
        <w:t xml:space="preserve">mit der Methode </w:t>
      </w:r>
      <w:proofErr w:type="spellStart"/>
      <w:r w:rsidR="001C608D" w:rsidRPr="001C608D">
        <w:rPr>
          <w:i/>
          <w:iCs/>
        </w:rPr>
        <w:t>onload</w:t>
      </w:r>
      <w:proofErr w:type="spellEnd"/>
      <w:r w:rsidR="001C608D">
        <w:rPr>
          <w:i/>
          <w:iCs/>
        </w:rPr>
        <w:t xml:space="preserve"> </w:t>
      </w:r>
      <w:r w:rsidR="001C608D">
        <w:t xml:space="preserve">festgelegt, dass bei Aussteuerung des </w:t>
      </w:r>
      <w:proofErr w:type="spellStart"/>
      <w:r w:rsidR="001C608D">
        <w:t>Requests</w:t>
      </w:r>
      <w:proofErr w:type="spellEnd"/>
      <w:r w:rsidR="001C608D">
        <w:t xml:space="preserve"> </w:t>
      </w:r>
      <w:r w:rsidR="00CB2E55">
        <w:t xml:space="preserve">Daten abgerufen werden. Im Gegensatz zu Manipulation 3 </w:t>
      </w:r>
      <w:r w:rsidR="00CB2E55">
        <w:lastRenderedPageBreak/>
        <w:t xml:space="preserve">sollen diese aber nun </w:t>
      </w:r>
      <w:proofErr w:type="spellStart"/>
      <w:r w:rsidR="00CB2E55">
        <w:t>NutzerInnen</w:t>
      </w:r>
      <w:proofErr w:type="spellEnd"/>
      <w:r w:rsidR="00CB2E55">
        <w:t xml:space="preserve"> präsentiert werden. Dazu </w:t>
      </w:r>
      <w:r w:rsidR="000B79B3">
        <w:t>wird</w:t>
      </w:r>
      <w:r w:rsidR="00CB2E55">
        <w:t xml:space="preserve"> eine weitere Methode</w:t>
      </w:r>
      <w:r w:rsidR="000B79B3">
        <w:t xml:space="preserve"> </w:t>
      </w:r>
      <w:proofErr w:type="spellStart"/>
      <w:r w:rsidR="000B79B3" w:rsidRPr="00792170">
        <w:rPr>
          <w:i/>
          <w:iCs/>
        </w:rPr>
        <w:t>JSON.parse</w:t>
      </w:r>
      <w:proofErr w:type="spellEnd"/>
      <w:r w:rsidR="000B79B3">
        <w:t xml:space="preserve"> angewendet</w:t>
      </w:r>
      <w:r w:rsidR="00D21022">
        <w:t xml:space="preserve"> </w:t>
      </w:r>
      <w:r w:rsidR="00D21022">
        <w:fldChar w:fldCharType="begin"/>
      </w:r>
      <w:r w:rsidR="002654DA">
        <w:instrText xml:space="preserve"> ADDIN ZOTERO_ITEM CSL_CITATION {"citationID":"sXaV5S44","properties":{"formattedCitation":"({\\i{}JSON.parse()}, n.d.)","plainCitation":"(JSON.parse(), n.d.)","noteIndex":0},"citationItems":[{"id":519,"uris":["http://zotero.org/groups/2464718/items/S3FIKFRQ"],"uri":["http://zotero.org/groups/2464718/items/S3FIKFRQ"],"itemData":{"id":519,"type":"webpage","abstract":"The JSON.parse() method parses a JSON string, constructing the JavaScript value or object described by the string. An optional reviver function can be provided to perform a transformation on the resulting object before it is returned.","container-title":"MDN Web Docs","language":"en","note":"source: developer.mozilla.org","title":"JSON.parse()","URL":"https://developer.mozilla.org/en-US/docs/Web/JavaScript/Reference/Global_Objects/JSON/parse","accessed":{"date-parts":[["2020",4,13]]}}}],"schema":"https://github.com/citation-style-language/schema/raw/master/csl-citation.json"} </w:instrText>
      </w:r>
      <w:r w:rsidR="00D21022">
        <w:fldChar w:fldCharType="separate"/>
      </w:r>
      <w:r w:rsidR="002654DA" w:rsidRPr="002654DA">
        <w:rPr>
          <w:rFonts w:cs="Times New Roman"/>
        </w:rPr>
        <w:t>(</w:t>
      </w:r>
      <w:proofErr w:type="spellStart"/>
      <w:r w:rsidR="002654DA" w:rsidRPr="002654DA">
        <w:rPr>
          <w:rFonts w:cs="Times New Roman"/>
          <w:i/>
          <w:iCs/>
        </w:rPr>
        <w:t>JSON.parse</w:t>
      </w:r>
      <w:proofErr w:type="spellEnd"/>
      <w:r w:rsidR="002654DA" w:rsidRPr="002654DA">
        <w:rPr>
          <w:rFonts w:cs="Times New Roman"/>
          <w:i/>
          <w:iCs/>
        </w:rPr>
        <w:t>()</w:t>
      </w:r>
      <w:r w:rsidR="002654DA" w:rsidRPr="002654DA">
        <w:rPr>
          <w:rFonts w:cs="Times New Roman"/>
        </w:rPr>
        <w:t xml:space="preserve">, </w:t>
      </w:r>
      <w:proofErr w:type="spellStart"/>
      <w:r w:rsidR="002654DA" w:rsidRPr="002654DA">
        <w:rPr>
          <w:rFonts w:cs="Times New Roman"/>
        </w:rPr>
        <w:t>n.d</w:t>
      </w:r>
      <w:proofErr w:type="spellEnd"/>
      <w:r w:rsidR="002654DA" w:rsidRPr="002654DA">
        <w:rPr>
          <w:rFonts w:cs="Times New Roman"/>
        </w:rPr>
        <w:t>.)</w:t>
      </w:r>
      <w:r w:rsidR="00D21022">
        <w:fldChar w:fldCharType="end"/>
      </w:r>
      <w:r w:rsidR="00D21022">
        <w:t xml:space="preserve"> </w:t>
      </w:r>
      <w:r w:rsidR="000B79B3">
        <w:t xml:space="preserve">. Diese liest die abgerufene JSON-Datei aus wodurch der Inhalt zu normal leserlichem Inhalt entpackt wird. </w:t>
      </w:r>
      <w:r w:rsidR="002654DA">
        <w:t>Diese ausgel</w:t>
      </w:r>
      <w:r w:rsidR="00792170">
        <w:t>e</w:t>
      </w:r>
      <w:r w:rsidR="002654DA">
        <w:t xml:space="preserve">senen Daten werden in einer Variablen gespeichert, die mit der </w:t>
      </w:r>
      <w:r w:rsidR="00576B14">
        <w:t>selbst definierten Funktion</w:t>
      </w:r>
      <w:r w:rsidR="002654DA">
        <w:t xml:space="preserve"> </w:t>
      </w:r>
      <w:proofErr w:type="spellStart"/>
      <w:r w:rsidR="00BD5502" w:rsidRPr="00576B14">
        <w:rPr>
          <w:i/>
          <w:iCs/>
        </w:rPr>
        <w:t>createHTML</w:t>
      </w:r>
      <w:proofErr w:type="spellEnd"/>
      <w:r w:rsidR="00BD5502">
        <w:t xml:space="preserve"> als HTML-Element gespeichert </w:t>
      </w:r>
      <w:r w:rsidR="00792170">
        <w:t>werden</w:t>
      </w:r>
      <w:r w:rsidR="00BD5502">
        <w:t xml:space="preserve">. </w:t>
      </w:r>
      <w:r w:rsidR="00792170">
        <w:rPr>
          <w:rFonts w:ascii="Helvetica Neue Thin" w:eastAsiaTheme="majorEastAsia" w:hAnsi="Helvetica Neue Thin" w:cstheme="majorBidi"/>
          <w:bCs/>
          <w:color w:val="4A66AC" w:themeColor="accent1"/>
          <w:sz w:val="26"/>
          <w:szCs w:val="26"/>
        </w:rPr>
        <w:br/>
      </w:r>
      <w:r w:rsidR="00576B14">
        <w:t xml:space="preserve">Die Funktion </w:t>
      </w:r>
      <w:proofErr w:type="spellStart"/>
      <w:r w:rsidR="00576B14" w:rsidRPr="00792170">
        <w:rPr>
          <w:i/>
          <w:iCs/>
        </w:rPr>
        <w:t>createHTML</w:t>
      </w:r>
      <w:proofErr w:type="spellEnd"/>
      <w:r w:rsidR="00D96914">
        <w:t xml:space="preserve"> kreiert ein </w:t>
      </w:r>
      <w:proofErr w:type="spellStart"/>
      <w:r w:rsidR="00D96914">
        <w:t>Div</w:t>
      </w:r>
      <w:proofErr w:type="spellEnd"/>
      <w:r w:rsidR="00D96914">
        <w:t xml:space="preserve">-Element, das für </w:t>
      </w:r>
      <w:r w:rsidR="00283FC8">
        <w:t>jedes Objekt in der JSON-Datei ein Paragraph-Element erstellt und es mit dem</w:t>
      </w:r>
      <w:r w:rsidR="00F630AE">
        <w:t xml:space="preserve"> entpackten</w:t>
      </w:r>
      <w:r w:rsidR="00283FC8">
        <w:t xml:space="preserve"> JSON-</w:t>
      </w:r>
      <w:r w:rsidR="00F630AE">
        <w:t>Objekt füllt. Anschließend</w:t>
      </w:r>
      <w:r w:rsidR="00EE3EEC">
        <w:t xml:space="preserve"> wird die Positionierung </w:t>
      </w:r>
      <w:r w:rsidR="00F86109">
        <w:t>dieses neu erstellen</w:t>
      </w:r>
      <w:r w:rsidR="00EE3EEC">
        <w:t xml:space="preserve"> HTML-Element </w:t>
      </w:r>
      <w:r w:rsidR="00F86109">
        <w:t xml:space="preserve">mit der Methode </w:t>
      </w:r>
      <w:proofErr w:type="spellStart"/>
      <w:proofErr w:type="gramStart"/>
      <w:r w:rsidR="00F86109" w:rsidRPr="00792170">
        <w:rPr>
          <w:i/>
          <w:iCs/>
        </w:rPr>
        <w:t>insertAdjacentHTML</w:t>
      </w:r>
      <w:proofErr w:type="spellEnd"/>
      <w:r w:rsidR="00F86109" w:rsidRPr="00792170">
        <w:rPr>
          <w:i/>
          <w:iCs/>
        </w:rPr>
        <w:t>(</w:t>
      </w:r>
      <w:proofErr w:type="gramEnd"/>
      <w:r w:rsidR="00F86109" w:rsidRPr="00792170">
        <w:rPr>
          <w:i/>
          <w:iCs/>
        </w:rPr>
        <w:t>)</w:t>
      </w:r>
      <w:r w:rsidR="00AE3A5B">
        <w:t xml:space="preserve"> festgel</w:t>
      </w:r>
      <w:r w:rsidR="00792170">
        <w:t>e</w:t>
      </w:r>
      <w:r w:rsidR="00AE3A5B">
        <w:t xml:space="preserve">gt, indem diese an dem vorher unter dem Ajax Button definierten HTML-Element aufgerufen wird. Mit dem Attribut </w:t>
      </w:r>
      <w:proofErr w:type="spellStart"/>
      <w:r w:rsidR="00626D2E" w:rsidRPr="00626D2E">
        <w:rPr>
          <w:i/>
          <w:iCs/>
        </w:rPr>
        <w:t>beforeend</w:t>
      </w:r>
      <w:proofErr w:type="spellEnd"/>
      <w:r w:rsidR="00626D2E">
        <w:rPr>
          <w:i/>
          <w:iCs/>
        </w:rPr>
        <w:t xml:space="preserve"> </w:t>
      </w:r>
      <w:r w:rsidR="00626D2E">
        <w:t>wird das neu erstellte JSON-HTML unter dem vorher festgelegten Ajax-</w:t>
      </w:r>
      <w:proofErr w:type="spellStart"/>
      <w:r w:rsidR="00626D2E">
        <w:t>Div</w:t>
      </w:r>
      <w:proofErr w:type="spellEnd"/>
      <w:r w:rsidR="00626D2E">
        <w:t xml:space="preserve"> auf der Benutzeroberfläche angezeigt. </w:t>
      </w:r>
      <w:r w:rsidR="00F26802">
        <w:t xml:space="preserve">Somit ist der </w:t>
      </w:r>
      <w:proofErr w:type="spellStart"/>
      <w:r w:rsidR="00F26802">
        <w:t>HTTPRequest</w:t>
      </w:r>
      <w:proofErr w:type="spellEnd"/>
      <w:r w:rsidR="00F26802">
        <w:t xml:space="preserve"> </w:t>
      </w:r>
      <w:r w:rsidR="006C3302">
        <w:t>mit folgenden Merkmalen</w:t>
      </w:r>
      <w:r w:rsidR="00F26802">
        <w:t xml:space="preserve"> definiert</w:t>
      </w:r>
      <w:r w:rsidR="00792170">
        <w:t>:</w:t>
      </w:r>
    </w:p>
    <w:p w14:paraId="74FD4673" w14:textId="5E89C41E" w:rsidR="00792170" w:rsidRDefault="006C3302" w:rsidP="00792170">
      <w:pPr>
        <w:pStyle w:val="ListParagraph"/>
        <w:numPr>
          <w:ilvl w:val="0"/>
          <w:numId w:val="8"/>
        </w:numPr>
      </w:pPr>
      <w:r>
        <w:t>reagiert auf das Klickevent an Button3</w:t>
      </w:r>
    </w:p>
    <w:p w14:paraId="0EF5B79C" w14:textId="35E8C969" w:rsidR="00792170" w:rsidRDefault="00960D6A" w:rsidP="00792170">
      <w:pPr>
        <w:pStyle w:val="ListParagraph"/>
        <w:numPr>
          <w:ilvl w:val="0"/>
          <w:numId w:val="8"/>
        </w:numPr>
      </w:pPr>
      <w:r>
        <w:t>vermeidet die Standardaktion des Buttons</w:t>
      </w:r>
    </w:p>
    <w:p w14:paraId="4D8B852B" w14:textId="7C453E14" w:rsidR="00792170" w:rsidRDefault="00960D6A" w:rsidP="00792170">
      <w:pPr>
        <w:pStyle w:val="ListParagraph"/>
        <w:numPr>
          <w:ilvl w:val="0"/>
          <w:numId w:val="8"/>
        </w:numPr>
      </w:pPr>
      <w:r>
        <w:t>greift auf die definierte URL zu und zieht davon JSON-Daten</w:t>
      </w:r>
    </w:p>
    <w:p w14:paraId="10661DD4" w14:textId="77777777" w:rsidR="00792170" w:rsidRDefault="00977A86" w:rsidP="00792170">
      <w:pPr>
        <w:pStyle w:val="ListParagraph"/>
        <w:numPr>
          <w:ilvl w:val="0"/>
          <w:numId w:val="8"/>
        </w:numPr>
      </w:pPr>
      <w:r>
        <w:t>liest JSON-Datei aus und kreiert ein HTML-Element</w:t>
      </w:r>
    </w:p>
    <w:p w14:paraId="184C8472" w14:textId="076B7B48" w:rsidR="009D7A0A" w:rsidRPr="00792170" w:rsidRDefault="009D7A0A" w:rsidP="00792170">
      <w:pPr>
        <w:pStyle w:val="ListParagraph"/>
        <w:numPr>
          <w:ilvl w:val="0"/>
          <w:numId w:val="8"/>
        </w:numPr>
      </w:pPr>
      <w:r>
        <w:t>zeigt JSON-Inhalte auf der Benutzeroberfläche an</w:t>
      </w:r>
    </w:p>
    <w:p w14:paraId="2A63793C" w14:textId="6FC8180F" w:rsidR="00792170" w:rsidRPr="00AE3DDC" w:rsidRDefault="00977A86" w:rsidP="00E21546">
      <w:r>
        <w:t xml:space="preserve">Nun wird der </w:t>
      </w:r>
      <w:proofErr w:type="spellStart"/>
      <w:r w:rsidR="00792170">
        <w:t>HTTP</w:t>
      </w:r>
      <w:r>
        <w:t>Request</w:t>
      </w:r>
      <w:proofErr w:type="spellEnd"/>
      <w:r>
        <w:t xml:space="preserve"> wie in Manipulation 3 mit der Methode </w:t>
      </w:r>
      <w:r w:rsidRPr="00977A86">
        <w:rPr>
          <w:i/>
          <w:iCs/>
        </w:rPr>
        <w:t>send</w:t>
      </w:r>
      <w:r>
        <w:rPr>
          <w:i/>
          <w:iCs/>
        </w:rPr>
        <w:t xml:space="preserve"> </w:t>
      </w:r>
      <w:r w:rsidR="00792170">
        <w:t>abgeschickt</w:t>
      </w:r>
      <w:r>
        <w:t xml:space="preserve">. </w:t>
      </w:r>
    </w:p>
    <w:p w14:paraId="58A75F8A" w14:textId="77777777" w:rsidR="00584B81" w:rsidRDefault="00584B81" w:rsidP="00584B81">
      <w:pPr>
        <w:pStyle w:val="Heading2"/>
      </w:pPr>
      <w:r>
        <w:t>Persönliche Reflexion</w:t>
      </w:r>
    </w:p>
    <w:p w14:paraId="28090415" w14:textId="77777777" w:rsidR="00584B81" w:rsidRDefault="00584B81" w:rsidP="00584B81">
      <w:pPr>
        <w:pStyle w:val="Heading3"/>
      </w:pPr>
      <w:r w:rsidRPr="00C6778B">
        <w:t>Probleme und Hindernisse</w:t>
      </w:r>
    </w:p>
    <w:p w14:paraId="631DEDA0" w14:textId="13687A1F" w:rsidR="00C6778B" w:rsidRDefault="005B0927" w:rsidP="00E21546">
      <w:r>
        <w:t xml:space="preserve">Als Grundlage diente auch hier das in Manipulation 3 angegebene </w:t>
      </w:r>
      <w:r w:rsidRPr="00792170">
        <w:rPr>
          <w:i/>
          <w:iCs/>
        </w:rPr>
        <w:t>YouTube</w:t>
      </w:r>
      <w:r>
        <w:t xml:space="preserve">-Tutorial. </w:t>
      </w:r>
      <w:r w:rsidR="004A303F" w:rsidRPr="004A303F">
        <w:t xml:space="preserve">Allerdings waren einige Veränderungen an der </w:t>
      </w:r>
      <w:proofErr w:type="spellStart"/>
      <w:r w:rsidR="004A303F" w:rsidRPr="00792170">
        <w:rPr>
          <w:i/>
          <w:iCs/>
        </w:rPr>
        <w:t>createHTML</w:t>
      </w:r>
      <w:proofErr w:type="spellEnd"/>
      <w:r w:rsidR="004A303F" w:rsidRPr="004A303F">
        <w:t xml:space="preserve">-Funktion notwendig, damit diese funktionierte. Hierbei unterstützen mich ebenfalls meine Kollegen mit hilfreichen Tipps und </w:t>
      </w:r>
      <w:r w:rsidR="004A303F">
        <w:t xml:space="preserve">Verbesserungsvorschlägen für meinen Code, besonders bei dem </w:t>
      </w:r>
      <w:proofErr w:type="spellStart"/>
      <w:r w:rsidR="004A303F" w:rsidRPr="00792170">
        <w:rPr>
          <w:i/>
          <w:iCs/>
        </w:rPr>
        <w:t>for</w:t>
      </w:r>
      <w:proofErr w:type="spellEnd"/>
      <w:r w:rsidR="004A303F" w:rsidRPr="00792170">
        <w:rPr>
          <w:i/>
          <w:iCs/>
        </w:rPr>
        <w:t>-loop</w:t>
      </w:r>
      <w:r w:rsidR="004A303F">
        <w:t xml:space="preserve"> innerhalb der Funktion. </w:t>
      </w:r>
      <w:r w:rsidR="004A303F" w:rsidRPr="00BF68F5">
        <w:t>D</w:t>
      </w:r>
      <w:r w:rsidR="00BF68F5" w:rsidRPr="00BF68F5">
        <w:t xml:space="preserve">ieser war ständig fehlerhaft, allerdings konnte ich den Fehler nicht </w:t>
      </w:r>
      <w:r w:rsidR="00792170">
        <w:t xml:space="preserve">selbständig </w:t>
      </w:r>
      <w:r w:rsidR="00BF68F5" w:rsidRPr="00BF68F5">
        <w:t>zurückverfolgen</w:t>
      </w:r>
      <w:r w:rsidR="00BF68F5">
        <w:t xml:space="preserve">. </w:t>
      </w:r>
      <w:r w:rsidR="00BF68F5" w:rsidRPr="00BF68F5">
        <w:t>Durch ein kleines praktisches Tutorial</w:t>
      </w:r>
      <w:r w:rsidR="00792170">
        <w:t xml:space="preserve"> meiner Kollegen im Thema</w:t>
      </w:r>
      <w:r w:rsidR="00BF68F5" w:rsidRPr="00BF68F5">
        <w:t xml:space="preserve"> </w:t>
      </w:r>
      <w:proofErr w:type="spellStart"/>
      <w:r w:rsidR="00BF68F5" w:rsidRPr="00792170">
        <w:rPr>
          <w:i/>
          <w:iCs/>
        </w:rPr>
        <w:t>Debuggin</w:t>
      </w:r>
      <w:proofErr w:type="spellEnd"/>
      <w:r w:rsidR="00BF68F5" w:rsidRPr="00BF68F5">
        <w:t xml:space="preserve"> </w:t>
      </w:r>
      <w:r w:rsidR="00BF68F5" w:rsidRPr="00792170">
        <w:rPr>
          <w:i/>
          <w:iCs/>
        </w:rPr>
        <w:t xml:space="preserve">mit dem Google Chrome </w:t>
      </w:r>
      <w:proofErr w:type="spellStart"/>
      <w:r w:rsidR="00BF68F5" w:rsidRPr="00792170">
        <w:rPr>
          <w:i/>
          <w:iCs/>
        </w:rPr>
        <w:t>Dev</w:t>
      </w:r>
      <w:proofErr w:type="spellEnd"/>
      <w:r w:rsidR="00BF68F5" w:rsidRPr="00792170">
        <w:rPr>
          <w:i/>
          <w:iCs/>
        </w:rPr>
        <w:t xml:space="preserve"> Tool</w:t>
      </w:r>
      <w:r w:rsidR="00BF68F5">
        <w:t xml:space="preserve"> konnte ich den Fehler dann schnell beheben. </w:t>
      </w:r>
      <w:r w:rsidR="00792170">
        <w:t xml:space="preserve">Es lag daran, dass ich normale Kommata statt Semikolon innerhalb der </w:t>
      </w:r>
      <w:proofErr w:type="spellStart"/>
      <w:r w:rsidR="00792170" w:rsidRPr="00792170">
        <w:rPr>
          <w:i/>
          <w:iCs/>
        </w:rPr>
        <w:t>For</w:t>
      </w:r>
      <w:proofErr w:type="spellEnd"/>
      <w:r w:rsidR="00792170" w:rsidRPr="00792170">
        <w:rPr>
          <w:i/>
          <w:iCs/>
        </w:rPr>
        <w:t>-Schleife</w:t>
      </w:r>
      <w:r w:rsidR="00792170">
        <w:t xml:space="preserve"> verwendete.</w:t>
      </w:r>
    </w:p>
    <w:p w14:paraId="332AE058" w14:textId="77777777" w:rsidR="00BF68F5" w:rsidRPr="00823CDF" w:rsidRDefault="00BF68F5" w:rsidP="00BF68F5">
      <w:pPr>
        <w:pStyle w:val="Heading3"/>
      </w:pPr>
      <w:r>
        <w:t>Zwischenfazit</w:t>
      </w:r>
    </w:p>
    <w:p w14:paraId="34F19697" w14:textId="50613C3D" w:rsidR="00BF68F5" w:rsidRDefault="00BF68F5" w:rsidP="00E21546">
      <w:r>
        <w:t>Diese Manipulation hat mir besonders gut gefallen, da ich meine Schritte zuvor mit einbinden konnt</w:t>
      </w:r>
      <w:r w:rsidR="00B6040E">
        <w:t xml:space="preserve">e. </w:t>
      </w:r>
      <w:r w:rsidR="00B6040E" w:rsidRPr="00B6040E">
        <w:t>Das gab mir das Gefühl etwas programmiert zu haben, das</w:t>
      </w:r>
      <w:r w:rsidR="00B6040E">
        <w:t xml:space="preserve"> komplexer ist und wirklich in der Realität angewandt werden kann</w:t>
      </w:r>
      <w:r w:rsidR="00792170">
        <w:t xml:space="preserve">, sowie </w:t>
      </w:r>
      <w:r w:rsidR="00B6040E">
        <w:t xml:space="preserve">einen deutlichen </w:t>
      </w:r>
      <w:r w:rsidR="00792170">
        <w:t>M</w:t>
      </w:r>
      <w:r w:rsidR="00B6040E">
        <w:t xml:space="preserve">ehrwert bringt. </w:t>
      </w:r>
      <w:r w:rsidR="00F05C51" w:rsidRPr="00F05C51">
        <w:t xml:space="preserve">Dies ist die komplexeste Manipulation dieses </w:t>
      </w:r>
      <w:proofErr w:type="spellStart"/>
      <w:r w:rsidR="00F05C51" w:rsidRPr="00F05C51">
        <w:t>Assignments</w:t>
      </w:r>
      <w:proofErr w:type="spellEnd"/>
      <w:r w:rsidR="00F05C51" w:rsidRPr="00F05C51">
        <w:t xml:space="preserve"> und hat mich</w:t>
      </w:r>
      <w:r w:rsidR="00F05C51">
        <w:t xml:space="preserve"> lange beschäftigt. </w:t>
      </w:r>
      <w:r w:rsidR="00F05C51" w:rsidRPr="00242045">
        <w:t>Der Code besteht aus deut</w:t>
      </w:r>
      <w:r w:rsidR="00242045" w:rsidRPr="00242045">
        <w:t>l</w:t>
      </w:r>
      <w:r w:rsidR="00F05C51" w:rsidRPr="00242045">
        <w:t>ich mehr Bestandteilen</w:t>
      </w:r>
      <w:r w:rsidR="00242045" w:rsidRPr="00242045">
        <w:t>, die in komplexerer Art und Weise zus</w:t>
      </w:r>
      <w:r w:rsidR="00242045">
        <w:t xml:space="preserve">ammenarbeiten. </w:t>
      </w:r>
      <w:r w:rsidR="00242045" w:rsidRPr="00242045">
        <w:t>Doch durch die tiefe Arbeit an den vorherigen Manipulationen konnt</w:t>
      </w:r>
      <w:r w:rsidR="00792170">
        <w:t xml:space="preserve">e </w:t>
      </w:r>
      <w:r w:rsidR="00242045" w:rsidRPr="00242045">
        <w:t xml:space="preserve">ich bereits viel Wissen </w:t>
      </w:r>
      <w:r w:rsidR="00792170">
        <w:t>auf</w:t>
      </w:r>
      <w:r w:rsidR="00242045" w:rsidRPr="00242045">
        <w:t xml:space="preserve"> diese</w:t>
      </w:r>
      <w:r w:rsidR="00792170">
        <w:t xml:space="preserve"> </w:t>
      </w:r>
      <w:r w:rsidR="00242045" w:rsidRPr="00242045">
        <w:t>anwenden. Ohne die Vorarbeit an den ersten dreien wäre ich sicher ersch</w:t>
      </w:r>
      <w:r w:rsidR="00792170">
        <w:t>la</w:t>
      </w:r>
      <w:r w:rsidR="00242045" w:rsidRPr="00242045">
        <w:t xml:space="preserve">gen gewesen von der </w:t>
      </w:r>
      <w:r w:rsidR="00242045">
        <w:t xml:space="preserve">vierten. Das zeigt mir, dass </w:t>
      </w:r>
      <w:r w:rsidR="00792170">
        <w:t xml:space="preserve">man </w:t>
      </w:r>
      <w:r w:rsidR="00A00913">
        <w:t xml:space="preserve">auch komplexere Probleme und Aufgaben mit JS bewältigen kann indem man sie in seine einzelnen Teile </w:t>
      </w:r>
      <w:proofErr w:type="spellStart"/>
      <w:r w:rsidR="00A00913">
        <w:t>destrukturiert</w:t>
      </w:r>
      <w:proofErr w:type="spellEnd"/>
      <w:r w:rsidR="00A00913">
        <w:t xml:space="preserve"> und angeht. </w:t>
      </w:r>
    </w:p>
    <w:p w14:paraId="174D646E" w14:textId="7495E213" w:rsidR="00A76BBA" w:rsidRPr="00A76BBA" w:rsidRDefault="00612610" w:rsidP="00A76BBA">
      <w:pPr>
        <w:pStyle w:val="Heading1"/>
        <w:rPr>
          <w:lang w:val="en-US"/>
        </w:rPr>
      </w:pPr>
      <w:r>
        <w:rPr>
          <w:lang w:val="en-US"/>
        </w:rPr>
        <w:lastRenderedPageBreak/>
        <w:t>5</w:t>
      </w:r>
      <w:r w:rsidR="00A76BBA" w:rsidRPr="00A76BBA">
        <w:rPr>
          <w:lang w:val="en-US"/>
        </w:rPr>
        <w:t xml:space="preserve"> </w:t>
      </w:r>
      <w:r w:rsidR="00E62CA7">
        <w:rPr>
          <w:lang w:val="en-US"/>
        </w:rPr>
        <w:t xml:space="preserve">Klick </w:t>
      </w:r>
      <w:proofErr w:type="spellStart"/>
      <w:r w:rsidR="00E62CA7">
        <w:rPr>
          <w:lang w:val="en-US"/>
        </w:rPr>
        <w:t>Zähler</w:t>
      </w:r>
      <w:proofErr w:type="spellEnd"/>
    </w:p>
    <w:p w14:paraId="0F12A05D" w14:textId="35431988" w:rsidR="00A76BBA" w:rsidRDefault="00A76BBA" w:rsidP="00A76BBA">
      <w:pPr>
        <w:pStyle w:val="Heading2"/>
        <w:rPr>
          <w:lang w:val="en-US"/>
        </w:rPr>
      </w:pPr>
      <w:proofErr w:type="spellStart"/>
      <w:r w:rsidRPr="00A76BBA">
        <w:rPr>
          <w:lang w:val="en-US"/>
        </w:rPr>
        <w:t>Idee</w:t>
      </w:r>
      <w:proofErr w:type="spellEnd"/>
    </w:p>
    <w:p w14:paraId="6A374AED" w14:textId="2E5EEF79" w:rsidR="00E62CA7" w:rsidRDefault="00E62CA7" w:rsidP="00E62CA7">
      <w:r w:rsidRPr="00BA71B6">
        <w:t xml:space="preserve">Beim zweiten wiederholten Klicken auf Button1 soll dieser die Füllfarbe wechseln. </w:t>
      </w:r>
    </w:p>
    <w:p w14:paraId="30445D26" w14:textId="77777777" w:rsidR="00BA71B6" w:rsidRDefault="00BA71B6" w:rsidP="00BA71B6">
      <w:pPr>
        <w:pStyle w:val="Heading2"/>
      </w:pPr>
      <w:r>
        <w:t>Theoretischer Hintergrund</w:t>
      </w:r>
    </w:p>
    <w:p w14:paraId="5D23199B" w14:textId="697FA3C9" w:rsidR="00A76BBA" w:rsidRDefault="00BA71B6" w:rsidP="00A76BBA">
      <w:r>
        <w:t xml:space="preserve">Ein solcher Klick-Counter wird </w:t>
      </w:r>
      <w:proofErr w:type="gramStart"/>
      <w:r>
        <w:t>eingesetzt</w:t>
      </w:r>
      <w:proofErr w:type="gramEnd"/>
      <w:r>
        <w:t xml:space="preserve"> um </w:t>
      </w:r>
      <w:r w:rsidR="00A940BD">
        <w:t xml:space="preserve">z.B. </w:t>
      </w:r>
      <w:r>
        <w:t xml:space="preserve">auf der SERP von </w:t>
      </w:r>
      <w:r w:rsidRPr="00A940BD">
        <w:rPr>
          <w:i/>
          <w:iCs/>
        </w:rPr>
        <w:t>Google</w:t>
      </w:r>
      <w:r>
        <w:t xml:space="preserve"> bereits besuchte Links lilafarben anzeigen zu lassen. Dies </w:t>
      </w:r>
      <w:proofErr w:type="spellStart"/>
      <w:r>
        <w:t>erleichert</w:t>
      </w:r>
      <w:proofErr w:type="spellEnd"/>
      <w:r>
        <w:t xml:space="preserve"> </w:t>
      </w:r>
      <w:proofErr w:type="spellStart"/>
      <w:r>
        <w:t>NutzterInnen</w:t>
      </w:r>
      <w:proofErr w:type="spellEnd"/>
      <w:r>
        <w:t xml:space="preserve"> die Orientierung und vermeidet eine hohe </w:t>
      </w:r>
      <w:proofErr w:type="spellStart"/>
      <w:r>
        <w:t>Bounce</w:t>
      </w:r>
      <w:proofErr w:type="spellEnd"/>
      <w:r>
        <w:t>-Rate, die durch versehentliches Wiederbesuchen und schnelles Verlassen von Websites entstehen würde.</w:t>
      </w:r>
      <w:r w:rsidR="006F62E0">
        <w:t xml:space="preserve"> </w:t>
      </w:r>
      <w:r w:rsidR="00E924B0">
        <w:t xml:space="preserve">Dazu wird </w:t>
      </w:r>
      <w:r w:rsidR="00A940BD">
        <w:t xml:space="preserve">eine </w:t>
      </w:r>
      <w:proofErr w:type="spellStart"/>
      <w:r w:rsidR="00A940BD" w:rsidRPr="00A940BD">
        <w:rPr>
          <w:i/>
          <w:iCs/>
        </w:rPr>
        <w:t>I</w:t>
      </w:r>
      <w:r w:rsidR="00A940BD" w:rsidRPr="00A940BD">
        <w:rPr>
          <w:i/>
          <w:iCs/>
        </w:rPr>
        <w:t>f</w:t>
      </w:r>
      <w:proofErr w:type="spellEnd"/>
      <w:r w:rsidR="00A940BD" w:rsidRPr="00A940BD">
        <w:rPr>
          <w:i/>
          <w:iCs/>
        </w:rPr>
        <w:t>-Bedingung</w:t>
      </w:r>
      <w:r w:rsidR="00A940BD">
        <w:t xml:space="preserve"> </w:t>
      </w:r>
      <w:r w:rsidR="00D9520F">
        <w:t xml:space="preserve">an das Klickevent angehangen, die die Änderung der Farbe bei </w:t>
      </w:r>
      <w:r w:rsidR="00A940BD">
        <w:t>Ü</w:t>
      </w:r>
      <w:r w:rsidR="00D9520F">
        <w:t>bersteigen eine</w:t>
      </w:r>
      <w:r w:rsidR="00A940BD">
        <w:t>s</w:t>
      </w:r>
      <w:r w:rsidR="00D9520F">
        <w:t xml:space="preserve"> mitlaufenden Counters ausführt. </w:t>
      </w:r>
    </w:p>
    <w:p w14:paraId="6394E064" w14:textId="254605D1" w:rsidR="006441A1" w:rsidRDefault="006441A1" w:rsidP="006441A1">
      <w:pPr>
        <w:pStyle w:val="Heading2"/>
      </w:pPr>
      <w:r>
        <w:t>Praktische Umsetzung</w:t>
      </w:r>
    </w:p>
    <w:p w14:paraId="0A59FBCB" w14:textId="37856E58" w:rsidR="00A80E80" w:rsidRDefault="00A80E80" w:rsidP="00A80E80">
      <w:r>
        <w:t xml:space="preserve">Im ersten Schritt wird eine Variable erstellt, die auf einen bestimmten Anfangswert </w:t>
      </w:r>
      <w:r w:rsidR="00B37B2B">
        <w:t>gesetzt wird</w:t>
      </w:r>
      <w:r w:rsidR="00A940BD">
        <w:t>;</w:t>
      </w:r>
      <w:r w:rsidR="00B37B2B">
        <w:t xml:space="preserve"> in diesem Fall 1. </w:t>
      </w:r>
      <w:r w:rsidR="002D0579">
        <w:t xml:space="preserve">Anschließend wird die Methode </w:t>
      </w:r>
      <w:proofErr w:type="spellStart"/>
      <w:proofErr w:type="gramStart"/>
      <w:r w:rsidR="002D0579" w:rsidRPr="00A940BD">
        <w:rPr>
          <w:i/>
          <w:iCs/>
        </w:rPr>
        <w:t>addEventListener</w:t>
      </w:r>
      <w:proofErr w:type="spellEnd"/>
      <w:r w:rsidR="002D0579" w:rsidRPr="00A940BD">
        <w:rPr>
          <w:i/>
          <w:iCs/>
        </w:rPr>
        <w:t>(</w:t>
      </w:r>
      <w:proofErr w:type="gramEnd"/>
      <w:r w:rsidR="002D0579" w:rsidRPr="00A940BD">
        <w:rPr>
          <w:i/>
          <w:iCs/>
        </w:rPr>
        <w:t>)</w:t>
      </w:r>
      <w:r w:rsidR="002D0579">
        <w:t xml:space="preserve"> an Button1 aufgerufen. Diese Methode addiert die zuvor initialisierte Variable bei jedem Aufruf um 1. </w:t>
      </w:r>
      <w:r w:rsidR="00B66C4E">
        <w:t xml:space="preserve">Außerdem wird in einer </w:t>
      </w:r>
      <w:proofErr w:type="spellStart"/>
      <w:r w:rsidR="00A940BD">
        <w:rPr>
          <w:i/>
          <w:iCs/>
        </w:rPr>
        <w:t>I</w:t>
      </w:r>
      <w:r w:rsidR="00B66C4E" w:rsidRPr="00A940BD">
        <w:rPr>
          <w:i/>
          <w:iCs/>
        </w:rPr>
        <w:t>f</w:t>
      </w:r>
      <w:proofErr w:type="spellEnd"/>
      <w:r w:rsidR="00B66C4E" w:rsidRPr="00A940BD">
        <w:rPr>
          <w:i/>
          <w:iCs/>
        </w:rPr>
        <w:t>-Bedingung</w:t>
      </w:r>
      <w:r w:rsidR="00A940BD">
        <w:t xml:space="preserve"> </w:t>
      </w:r>
      <w:r w:rsidR="00B66C4E">
        <w:t xml:space="preserve">festgelegt, dass der Button seine Füllfarbe ändert sobald er das zweite Mal angeklickt, die Funktion durch das Event also das zweite Mal ausgesteuert wurde. </w:t>
      </w:r>
      <w:r w:rsidR="007F3FA6">
        <w:t xml:space="preserve">Die Füllfarbe wird wie bei </w:t>
      </w:r>
      <w:r w:rsidR="00A940BD">
        <w:t>M</w:t>
      </w:r>
      <w:r w:rsidR="007F3FA6">
        <w:t xml:space="preserve">anipulation 1 durch die Methode style. </w:t>
      </w:r>
      <w:proofErr w:type="spellStart"/>
      <w:r w:rsidR="007F3FA6">
        <w:t>backgroundcolor</w:t>
      </w:r>
      <w:proofErr w:type="spellEnd"/>
      <w:r w:rsidR="007F3FA6">
        <w:t xml:space="preserve"> geändert. </w:t>
      </w:r>
    </w:p>
    <w:p w14:paraId="5BEA09D4" w14:textId="77777777" w:rsidR="00DB53B6" w:rsidRDefault="00DB53B6" w:rsidP="00DB53B6">
      <w:pPr>
        <w:pStyle w:val="Heading2"/>
      </w:pPr>
      <w:r>
        <w:t>Persönliche Reflexion</w:t>
      </w:r>
    </w:p>
    <w:p w14:paraId="3C87FFBA" w14:textId="77777777" w:rsidR="00DB53B6" w:rsidRDefault="00DB53B6" w:rsidP="00DB53B6">
      <w:pPr>
        <w:pStyle w:val="Heading3"/>
      </w:pPr>
      <w:r w:rsidRPr="00C6778B">
        <w:t>Probleme und Hindernisse</w:t>
      </w:r>
    </w:p>
    <w:p w14:paraId="7B49F87F" w14:textId="5C63B5B8" w:rsidR="00FB6E31" w:rsidRDefault="00BC2776" w:rsidP="00A80E80">
      <w:r>
        <w:t>Bei dieser Manipulation gab es keine Probleme und Hindernisse. Alle Probleme, die hier hätten auftauchen können</w:t>
      </w:r>
      <w:r w:rsidR="00A940BD">
        <w:t>,</w:t>
      </w:r>
      <w:r>
        <w:t xml:space="preserve"> </w:t>
      </w:r>
      <w:r w:rsidR="00A940BD">
        <w:t xml:space="preserve">begegneten </w:t>
      </w:r>
      <w:proofErr w:type="spellStart"/>
      <w:r w:rsidR="00A940BD">
        <w:t xml:space="preserve">mir </w:t>
      </w:r>
      <w:proofErr w:type="spellEnd"/>
      <w:r w:rsidR="00A940BD">
        <w:t xml:space="preserve">bereits </w:t>
      </w:r>
      <w:r>
        <w:t xml:space="preserve">zuvor und </w:t>
      </w:r>
      <w:r w:rsidR="00A940BD">
        <w:t xml:space="preserve">ich </w:t>
      </w:r>
      <w:r>
        <w:t xml:space="preserve">wusste nun damit umzugehen bzw. konnte sie von vorneherein vermeiden. </w:t>
      </w:r>
    </w:p>
    <w:p w14:paraId="5D53DB3A" w14:textId="77777777" w:rsidR="00BC2776" w:rsidRPr="00823CDF" w:rsidRDefault="00BC2776" w:rsidP="00BC2776">
      <w:pPr>
        <w:pStyle w:val="Heading3"/>
      </w:pPr>
      <w:r>
        <w:t>Zwischenfazit</w:t>
      </w:r>
    </w:p>
    <w:p w14:paraId="3D18BB95" w14:textId="16EE4921" w:rsidR="00891180" w:rsidRDefault="00A80E80" w:rsidP="00A80E80">
      <w:r>
        <w:t xml:space="preserve">Die Idee </w:t>
      </w:r>
      <w:r w:rsidR="00007362">
        <w:t>zu dieser Manipulat</w:t>
      </w:r>
      <w:r w:rsidR="00A940BD">
        <w:t>io</w:t>
      </w:r>
      <w:r w:rsidR="00007362">
        <w:t>n</w:t>
      </w:r>
      <w:r>
        <w:t xml:space="preserve"> lieferte mir die Aufgabenbeschreibung zu Assignment1 auf </w:t>
      </w:r>
      <w:proofErr w:type="spellStart"/>
      <w:r w:rsidRPr="00A940BD">
        <w:rPr>
          <w:i/>
          <w:iCs/>
        </w:rPr>
        <w:t>Moodle</w:t>
      </w:r>
      <w:proofErr w:type="spellEnd"/>
      <w:r>
        <w:t xml:space="preserve">. Sie schlug als eine Option einen </w:t>
      </w:r>
      <w:proofErr w:type="spellStart"/>
      <w:r w:rsidRPr="00A940BD">
        <w:rPr>
          <w:i/>
          <w:iCs/>
        </w:rPr>
        <w:t>page</w:t>
      </w:r>
      <w:proofErr w:type="spellEnd"/>
      <w:r w:rsidRPr="00A940BD">
        <w:rPr>
          <w:i/>
          <w:iCs/>
        </w:rPr>
        <w:t xml:space="preserve"> </w:t>
      </w:r>
      <w:proofErr w:type="spellStart"/>
      <w:r w:rsidRPr="00A940BD">
        <w:rPr>
          <w:i/>
          <w:iCs/>
        </w:rPr>
        <w:t>counter</w:t>
      </w:r>
      <w:proofErr w:type="spellEnd"/>
      <w:r>
        <w:t xml:space="preserve"> vor. Beim Ansehen des </w:t>
      </w:r>
      <w:r w:rsidRPr="00A940BD">
        <w:rPr>
          <w:i/>
          <w:iCs/>
        </w:rPr>
        <w:t>YouTube</w:t>
      </w:r>
      <w:r>
        <w:t>-Videos von Manipulation</w:t>
      </w:r>
      <w:r w:rsidR="00A940BD">
        <w:t xml:space="preserve"> </w:t>
      </w:r>
      <w:r>
        <w:t>3</w:t>
      </w:r>
      <w:r w:rsidR="00007362">
        <w:t xml:space="preserve"> wurde ebenfalls auf einen </w:t>
      </w:r>
      <w:proofErr w:type="spellStart"/>
      <w:r w:rsidR="00007362" w:rsidRPr="00A940BD">
        <w:rPr>
          <w:i/>
          <w:iCs/>
        </w:rPr>
        <w:t>click</w:t>
      </w:r>
      <w:proofErr w:type="spellEnd"/>
      <w:r w:rsidR="00A940BD" w:rsidRPr="00A940BD">
        <w:rPr>
          <w:i/>
          <w:iCs/>
        </w:rPr>
        <w:t xml:space="preserve"> </w:t>
      </w:r>
      <w:proofErr w:type="spellStart"/>
      <w:r w:rsidR="00007362" w:rsidRPr="00A940BD">
        <w:rPr>
          <w:i/>
          <w:iCs/>
        </w:rPr>
        <w:t>counter</w:t>
      </w:r>
      <w:proofErr w:type="spellEnd"/>
      <w:r w:rsidR="00007362">
        <w:t xml:space="preserve"> angesprochen. Noch bevor in dem Tutorial gezeigt werden konnte wie es umgesetzt wurde</w:t>
      </w:r>
      <w:r w:rsidR="00C17F92">
        <w:t>, stoppte ich das Tutorial und wollte es auf eigene Faust versuchen. Sofort hatte ich eine genaue Vorstellung davon wie der Code funktionieren musste</w:t>
      </w:r>
      <w:r w:rsidR="00A940BD">
        <w:t xml:space="preserve"> und konnte ihn selbständig erfolgreich umsetzen.</w:t>
      </w:r>
      <w:r w:rsidR="00C17F92">
        <w:br/>
        <w:t>Ohne Tutorial</w:t>
      </w:r>
      <w:r w:rsidR="00F10EA4">
        <w:t xml:space="preserve"> und Onlinerecherche konnte ich selbst meinen eigenen Klick-Counter auf einen Button anwenden. </w:t>
      </w:r>
      <w:r w:rsidR="00891180">
        <w:t xml:space="preserve">Das gab mir das Gefühl mich mittlerweile gut in die Denkweise von JS eingelebt zu haben und die Basislogik so verinnerlicht zu haben, dass ich jetzt leichter Probleme angehen und einfache Inhalte selbst programmieren kann. </w:t>
      </w:r>
    </w:p>
    <w:p w14:paraId="70F2D2D0" w14:textId="004E4F2E" w:rsidR="00891180" w:rsidRDefault="00891180" w:rsidP="009F7370">
      <w:pPr>
        <w:pStyle w:val="Heading1"/>
      </w:pPr>
      <w:r>
        <w:t>Gesamtfazit</w:t>
      </w:r>
    </w:p>
    <w:p w14:paraId="574044BE" w14:textId="50C4319C" w:rsidR="00EE7220" w:rsidRDefault="00EE7220" w:rsidP="00A80E80">
      <w:r>
        <w:t xml:space="preserve">In diesem </w:t>
      </w:r>
      <w:proofErr w:type="spellStart"/>
      <w:r>
        <w:t>Assignment</w:t>
      </w:r>
      <w:proofErr w:type="spellEnd"/>
      <w:r>
        <w:t xml:space="preserve"> habe ich mich selbst vor Herausforderungen wie </w:t>
      </w:r>
      <w:r w:rsidR="00A940BD">
        <w:t xml:space="preserve">z.B. </w:t>
      </w:r>
      <w:r>
        <w:t>dem Umgang mit Ajax gestellt, wollte aber auch strukturiert Basis</w:t>
      </w:r>
      <w:r w:rsidR="00A940BD">
        <w:t>kenntnisse</w:t>
      </w:r>
      <w:r>
        <w:t xml:space="preserve"> erlernen wie </w:t>
      </w:r>
      <w:r w:rsidR="00A940BD">
        <w:t xml:space="preserve">z.B. </w:t>
      </w:r>
      <w:r>
        <w:t xml:space="preserve">das Verschachteln von Funktionen, </w:t>
      </w:r>
      <w:proofErr w:type="spellStart"/>
      <w:r>
        <w:t>For</w:t>
      </w:r>
      <w:proofErr w:type="spellEnd"/>
      <w:r>
        <w:t xml:space="preserve">-Schleifen und </w:t>
      </w:r>
      <w:proofErr w:type="spellStart"/>
      <w:r>
        <w:t>If</w:t>
      </w:r>
      <w:proofErr w:type="spellEnd"/>
      <w:r>
        <w:t xml:space="preserve">-Bedingungen. </w:t>
      </w:r>
      <w:r w:rsidR="00EF25A1">
        <w:t xml:space="preserve">Durch die Aufbereitung der Dokumentation habe </w:t>
      </w:r>
      <w:r w:rsidR="00A940BD">
        <w:t>ich</w:t>
      </w:r>
      <w:r w:rsidR="00EF25A1">
        <w:t xml:space="preserve"> außerdem eine gute Zusammenfassung meines erlangten Wissens und kann im weiteren Verlauf meines Studiums darauf zurückgreifen. </w:t>
      </w:r>
      <w:r w:rsidR="00EF25A1">
        <w:br/>
      </w:r>
      <w:r w:rsidR="00EF25A1">
        <w:lastRenderedPageBreak/>
        <w:t>Auch, wenn es zeitlich sehr intensiv war, hat es sich doch gelohnt</w:t>
      </w:r>
      <w:r w:rsidR="009F7370">
        <w:t xml:space="preserve"> Inhalte so tief und detailliert aufzuarbeiten.</w:t>
      </w:r>
      <w:r w:rsidR="00A940BD">
        <w:t xml:space="preserve"> </w:t>
      </w:r>
    </w:p>
    <w:p w14:paraId="05D86992" w14:textId="5DC935F3" w:rsidR="00A76BBA" w:rsidRPr="00E62CA7" w:rsidRDefault="00A940BD" w:rsidP="00A76BBA">
      <w:r>
        <w:br w:type="page"/>
      </w:r>
    </w:p>
    <w:p w14:paraId="39177FAD" w14:textId="555A2687" w:rsidR="00FE5107" w:rsidRPr="009F7370" w:rsidRDefault="00810271" w:rsidP="009F7370">
      <w:pPr>
        <w:spacing w:before="400" w:after="120" w:line="240" w:lineRule="auto"/>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lastRenderedPageBreak/>
        <w:t>Quellen</w:t>
      </w:r>
    </w:p>
    <w:p w14:paraId="3D6484D3" w14:textId="77777777" w:rsidR="00311710" w:rsidRPr="00311710" w:rsidRDefault="00023295" w:rsidP="00311710">
      <w:pPr>
        <w:pStyle w:val="Bibliography"/>
        <w:rPr>
          <w:rFonts w:ascii="Times New Roman" w:hAnsi="Times New Roman" w:cs="Times New Roman"/>
          <w:sz w:val="24"/>
          <w:lang w:val="en-GB"/>
        </w:rPr>
      </w:pPr>
      <w:r>
        <w:rPr>
          <w:rFonts w:eastAsia="Times New Roman"/>
          <w:sz w:val="24"/>
          <w:szCs w:val="24"/>
          <w:lang w:val="en-DE"/>
        </w:rPr>
        <w:fldChar w:fldCharType="begin"/>
      </w:r>
      <w:r w:rsidR="00311710">
        <w:rPr>
          <w:rFonts w:eastAsia="Times New Roman"/>
          <w:sz w:val="24"/>
          <w:szCs w:val="24"/>
          <w:lang w:val="en-DE"/>
        </w:rPr>
        <w:instrText xml:space="preserve"> ADDIN ZOTERO_BIBL {"uncited":[],"omitted":[],"custom":[]} CSL_BIBLIOGRAPHY </w:instrText>
      </w:r>
      <w:r>
        <w:rPr>
          <w:rFonts w:eastAsia="Times New Roman"/>
          <w:sz w:val="24"/>
          <w:szCs w:val="24"/>
          <w:lang w:val="en-DE"/>
        </w:rPr>
        <w:fldChar w:fldCharType="separate"/>
      </w:r>
      <w:proofErr w:type="spellStart"/>
      <w:r w:rsidR="00311710" w:rsidRPr="00311710">
        <w:rPr>
          <w:rFonts w:ascii="Times New Roman" w:hAnsi="Times New Roman" w:cs="Times New Roman"/>
          <w:i/>
          <w:iCs/>
          <w:sz w:val="24"/>
          <w:lang w:val="en-GB"/>
        </w:rPr>
        <w:t>AddEventListener</w:t>
      </w:r>
      <w:proofErr w:type="spellEnd"/>
      <w:r w:rsidR="00311710" w:rsidRPr="00311710">
        <w:rPr>
          <w:rFonts w:ascii="Times New Roman" w:hAnsi="Times New Roman" w:cs="Times New Roman"/>
          <w:i/>
          <w:iCs/>
          <w:sz w:val="24"/>
          <w:lang w:val="en-GB"/>
        </w:rPr>
        <w:t xml:space="preserve"> and changing background </w:t>
      </w:r>
      <w:proofErr w:type="spellStart"/>
      <w:r w:rsidR="00311710" w:rsidRPr="00311710">
        <w:rPr>
          <w:rFonts w:ascii="Times New Roman" w:hAnsi="Times New Roman" w:cs="Times New Roman"/>
          <w:i/>
          <w:iCs/>
          <w:sz w:val="24"/>
          <w:lang w:val="en-GB"/>
        </w:rPr>
        <w:t>color</w:t>
      </w:r>
      <w:proofErr w:type="spellEnd"/>
      <w:r w:rsidR="00311710" w:rsidRPr="00311710">
        <w:rPr>
          <w:rFonts w:ascii="Times New Roman" w:hAnsi="Times New Roman" w:cs="Times New Roman"/>
          <w:sz w:val="24"/>
          <w:lang w:val="en-GB"/>
        </w:rPr>
        <w:t xml:space="preserve">. (2018, May 25). The </w:t>
      </w:r>
      <w:proofErr w:type="spellStart"/>
      <w:r w:rsidR="00311710" w:rsidRPr="00311710">
        <w:rPr>
          <w:rFonts w:ascii="Times New Roman" w:hAnsi="Times New Roman" w:cs="Times New Roman"/>
          <w:sz w:val="24"/>
          <w:lang w:val="en-GB"/>
        </w:rPr>
        <w:t>FreeCodeCamp</w:t>
      </w:r>
      <w:proofErr w:type="spellEnd"/>
      <w:r w:rsidR="00311710" w:rsidRPr="00311710">
        <w:rPr>
          <w:rFonts w:ascii="Times New Roman" w:hAnsi="Times New Roman" w:cs="Times New Roman"/>
          <w:sz w:val="24"/>
          <w:lang w:val="en-GB"/>
        </w:rPr>
        <w:t xml:space="preserve"> Forum. https://www.freecodecamp.org/forum/t/addeventlistener-and-changing-background-color/193023</w:t>
      </w:r>
    </w:p>
    <w:p w14:paraId="544872A2"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t xml:space="preserve">AJAX Send an </w:t>
      </w:r>
      <w:proofErr w:type="spellStart"/>
      <w:r w:rsidRPr="00311710">
        <w:rPr>
          <w:rFonts w:ascii="Times New Roman" w:hAnsi="Times New Roman" w:cs="Times New Roman"/>
          <w:i/>
          <w:iCs/>
          <w:sz w:val="24"/>
          <w:lang w:val="en-GB"/>
        </w:rPr>
        <w:t>XMLHttpRequest</w:t>
      </w:r>
      <w:proofErr w:type="spellEnd"/>
      <w:r w:rsidRPr="00311710">
        <w:rPr>
          <w:rFonts w:ascii="Times New Roman" w:hAnsi="Times New Roman" w:cs="Times New Roman"/>
          <w:i/>
          <w:iCs/>
          <w:sz w:val="24"/>
          <w:lang w:val="en-GB"/>
        </w:rPr>
        <w:t xml:space="preserve"> To a Server</w:t>
      </w:r>
      <w:r w:rsidRPr="00311710">
        <w:rPr>
          <w:rFonts w:ascii="Times New Roman" w:hAnsi="Times New Roman" w:cs="Times New Roman"/>
          <w:sz w:val="24"/>
          <w:lang w:val="en-GB"/>
        </w:rPr>
        <w:t>. (n.d.). Retrieved April 13, 2020, from https://www.w3schools.com/xml/ajax_xmlhttprequest_send.asp</w:t>
      </w:r>
    </w:p>
    <w:p w14:paraId="7A62A4D6"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sz w:val="24"/>
          <w:lang w:val="en-GB"/>
        </w:rPr>
        <w:t>Chinnathambi</w:t>
      </w:r>
      <w:proofErr w:type="spellEnd"/>
      <w:r w:rsidRPr="00311710">
        <w:rPr>
          <w:rFonts w:ascii="Times New Roman" w:hAnsi="Times New Roman" w:cs="Times New Roman"/>
          <w:sz w:val="24"/>
          <w:lang w:val="en-GB"/>
        </w:rPr>
        <w:t xml:space="preserve">, K. (n.d.). </w:t>
      </w:r>
      <w:r w:rsidRPr="00311710">
        <w:rPr>
          <w:rFonts w:ascii="Times New Roman" w:hAnsi="Times New Roman" w:cs="Times New Roman"/>
          <w:i/>
          <w:iCs/>
          <w:sz w:val="24"/>
          <w:lang w:val="en-GB"/>
        </w:rPr>
        <w:t>Drawing Text on the Canvas</w:t>
      </w:r>
      <w:r w:rsidRPr="00311710">
        <w:rPr>
          <w:rFonts w:ascii="Times New Roman" w:hAnsi="Times New Roman" w:cs="Times New Roman"/>
          <w:sz w:val="24"/>
          <w:lang w:val="en-GB"/>
        </w:rPr>
        <w:t>. Kirupa.Com. Retrieved April 5, 2020, from https://www.kirupa.com/canvas/drawing_text.htm</w:t>
      </w:r>
    </w:p>
    <w:p w14:paraId="355AACD7"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t>CSS Buttons</w:t>
      </w:r>
      <w:r w:rsidRPr="00311710">
        <w:rPr>
          <w:rFonts w:ascii="Times New Roman" w:hAnsi="Times New Roman" w:cs="Times New Roman"/>
          <w:sz w:val="24"/>
          <w:lang w:val="en-GB"/>
        </w:rPr>
        <w:t>. (n.d.). Retrieved April 5, 2020, from https://www.w3schools.com/css/css3_buttons.asp</w:t>
      </w:r>
    </w:p>
    <w:p w14:paraId="72A57AC3"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i/>
          <w:iCs/>
          <w:sz w:val="24"/>
          <w:lang w:val="en-GB"/>
        </w:rPr>
        <w:t>css</w:t>
      </w:r>
      <w:proofErr w:type="spellEnd"/>
      <w:r w:rsidRPr="00311710">
        <w:rPr>
          <w:rFonts w:ascii="Times New Roman" w:hAnsi="Times New Roman" w:cs="Times New Roman"/>
          <w:i/>
          <w:iCs/>
          <w:sz w:val="24"/>
          <w:lang w:val="en-GB"/>
        </w:rPr>
        <w:t>—How to position canvas using relative/absolute positioning</w:t>
      </w:r>
      <w:r w:rsidRPr="00311710">
        <w:rPr>
          <w:rFonts w:ascii="Times New Roman" w:hAnsi="Times New Roman" w:cs="Times New Roman"/>
          <w:sz w:val="24"/>
          <w:lang w:val="en-GB"/>
        </w:rPr>
        <w:t>. (n.d.). Stack Overflow. Retrieved April 5, 2020, from https://stackoverflow.com/questions/17265803/how-to-position-canvas-using-relative-absolute-positioning</w:t>
      </w:r>
    </w:p>
    <w:p w14:paraId="51636FB1"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sz w:val="24"/>
          <w:lang w:val="en-GB"/>
        </w:rPr>
        <w:t xml:space="preserve">dfteam7. (2019, August 1). </w:t>
      </w:r>
      <w:r w:rsidRPr="00311710">
        <w:rPr>
          <w:rFonts w:ascii="Times New Roman" w:hAnsi="Times New Roman" w:cs="Times New Roman"/>
          <w:i/>
          <w:iCs/>
          <w:sz w:val="24"/>
          <w:lang w:val="en-GB"/>
        </w:rPr>
        <w:t>JavaScript Event Types—8 Essential Types to shape your JS Concepts!</w:t>
      </w:r>
      <w:r w:rsidRPr="00311710">
        <w:rPr>
          <w:rFonts w:ascii="Times New Roman" w:hAnsi="Times New Roman" w:cs="Times New Roman"/>
          <w:sz w:val="24"/>
          <w:lang w:val="en-GB"/>
        </w:rPr>
        <w:t xml:space="preserve"> </w:t>
      </w:r>
      <w:proofErr w:type="spellStart"/>
      <w:r w:rsidRPr="00311710">
        <w:rPr>
          <w:rFonts w:ascii="Times New Roman" w:hAnsi="Times New Roman" w:cs="Times New Roman"/>
          <w:sz w:val="24"/>
          <w:lang w:val="en-GB"/>
        </w:rPr>
        <w:t>DataFlair</w:t>
      </w:r>
      <w:proofErr w:type="spellEnd"/>
      <w:r w:rsidRPr="00311710">
        <w:rPr>
          <w:rFonts w:ascii="Times New Roman" w:hAnsi="Times New Roman" w:cs="Times New Roman"/>
          <w:sz w:val="24"/>
          <w:lang w:val="en-GB"/>
        </w:rPr>
        <w:t>. https://data-flair.training/blogs/javascript-event-types/</w:t>
      </w:r>
    </w:p>
    <w:p w14:paraId="6EC0C605"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i/>
          <w:iCs/>
          <w:sz w:val="24"/>
          <w:lang w:val="en-GB"/>
        </w:rPr>
        <w:t>Event.preventDefault</w:t>
      </w:r>
      <w:proofErr w:type="spellEnd"/>
      <w:r w:rsidRPr="00311710">
        <w:rPr>
          <w:rFonts w:ascii="Times New Roman" w:hAnsi="Times New Roman" w:cs="Times New Roman"/>
          <w:i/>
          <w:iCs/>
          <w:sz w:val="24"/>
          <w:lang w:val="en-GB"/>
        </w:rPr>
        <w:t>()</w:t>
      </w:r>
      <w:r w:rsidRPr="00311710">
        <w:rPr>
          <w:rFonts w:ascii="Times New Roman" w:hAnsi="Times New Roman" w:cs="Times New Roman"/>
          <w:sz w:val="24"/>
          <w:lang w:val="en-GB"/>
        </w:rPr>
        <w:t xml:space="preserve">. </w:t>
      </w:r>
      <w:r w:rsidRPr="00311710">
        <w:rPr>
          <w:rFonts w:ascii="Times New Roman" w:hAnsi="Times New Roman" w:cs="Times New Roman"/>
          <w:sz w:val="24"/>
        </w:rPr>
        <w:t>(</w:t>
      </w:r>
      <w:proofErr w:type="spellStart"/>
      <w:r w:rsidRPr="00311710">
        <w:rPr>
          <w:rFonts w:ascii="Times New Roman" w:hAnsi="Times New Roman" w:cs="Times New Roman"/>
          <w:sz w:val="24"/>
        </w:rPr>
        <w:t>n.d</w:t>
      </w:r>
      <w:proofErr w:type="spellEnd"/>
      <w:r w:rsidRPr="00311710">
        <w:rPr>
          <w:rFonts w:ascii="Times New Roman" w:hAnsi="Times New Roman" w:cs="Times New Roman"/>
          <w:sz w:val="24"/>
        </w:rPr>
        <w:t xml:space="preserve">.). MDN Web </w:t>
      </w:r>
      <w:proofErr w:type="spellStart"/>
      <w:r w:rsidRPr="00311710">
        <w:rPr>
          <w:rFonts w:ascii="Times New Roman" w:hAnsi="Times New Roman" w:cs="Times New Roman"/>
          <w:sz w:val="24"/>
        </w:rPr>
        <w:t>Docs</w:t>
      </w:r>
      <w:proofErr w:type="spellEnd"/>
      <w:r w:rsidRPr="00311710">
        <w:rPr>
          <w:rFonts w:ascii="Times New Roman" w:hAnsi="Times New Roman" w:cs="Times New Roman"/>
          <w:sz w:val="24"/>
        </w:rPr>
        <w:t xml:space="preserve">. </w:t>
      </w:r>
      <w:r w:rsidRPr="00311710">
        <w:rPr>
          <w:rFonts w:ascii="Times New Roman" w:hAnsi="Times New Roman" w:cs="Times New Roman"/>
          <w:sz w:val="24"/>
          <w:lang w:val="en-GB"/>
        </w:rPr>
        <w:t>Retrieved April 13, 2020, from https://developer.mozilla.org/en-US/docs/Web/API/Event/preventDefault</w:t>
      </w:r>
    </w:p>
    <w:p w14:paraId="74799D28"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rPr>
        <w:t>Farbpalette, das Farbschema für Künstler | Adobe Color</w:t>
      </w:r>
      <w:r w:rsidRPr="00311710">
        <w:rPr>
          <w:rFonts w:ascii="Times New Roman" w:hAnsi="Times New Roman" w:cs="Times New Roman"/>
          <w:sz w:val="24"/>
        </w:rPr>
        <w:t xml:space="preserve">. </w:t>
      </w:r>
      <w:r w:rsidRPr="00311710">
        <w:rPr>
          <w:rFonts w:ascii="Times New Roman" w:hAnsi="Times New Roman" w:cs="Times New Roman"/>
          <w:sz w:val="24"/>
          <w:lang w:val="en-GB"/>
        </w:rPr>
        <w:t>(n.d.). Retrieved April 5, 2020, from https://color.adobe.com/de/explore</w:t>
      </w:r>
    </w:p>
    <w:p w14:paraId="788F04BC"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t>HTML Canvas</w:t>
      </w:r>
      <w:r w:rsidRPr="00311710">
        <w:rPr>
          <w:rFonts w:ascii="Times New Roman" w:hAnsi="Times New Roman" w:cs="Times New Roman"/>
          <w:sz w:val="24"/>
          <w:lang w:val="en-GB"/>
        </w:rPr>
        <w:t>. (n.d.). Retrieved April 5, 2020, from https://www.w3schools.com/html/html5_canvas.asp</w:t>
      </w:r>
    </w:p>
    <w:p w14:paraId="21B58E38"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t>HTML Canvas Text</w:t>
      </w:r>
      <w:r w:rsidRPr="00311710">
        <w:rPr>
          <w:rFonts w:ascii="Times New Roman" w:hAnsi="Times New Roman" w:cs="Times New Roman"/>
          <w:sz w:val="24"/>
          <w:lang w:val="en-GB"/>
        </w:rPr>
        <w:t>. (n.d.). Retrieved April 5, 2020, from https://www.w3schools.com/graphics/canvas_text.asp</w:t>
      </w:r>
    </w:p>
    <w:p w14:paraId="4D1DBFCD"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t xml:space="preserve">HTML DOM </w:t>
      </w:r>
      <w:proofErr w:type="spellStart"/>
      <w:proofErr w:type="gramStart"/>
      <w:r w:rsidRPr="00311710">
        <w:rPr>
          <w:rFonts w:ascii="Times New Roman" w:hAnsi="Times New Roman" w:cs="Times New Roman"/>
          <w:i/>
          <w:iCs/>
          <w:sz w:val="24"/>
          <w:lang w:val="en-GB"/>
        </w:rPr>
        <w:t>getElementById</w:t>
      </w:r>
      <w:proofErr w:type="spellEnd"/>
      <w:r w:rsidRPr="00311710">
        <w:rPr>
          <w:rFonts w:ascii="Times New Roman" w:hAnsi="Times New Roman" w:cs="Times New Roman"/>
          <w:i/>
          <w:iCs/>
          <w:sz w:val="24"/>
          <w:lang w:val="en-GB"/>
        </w:rPr>
        <w:t>(</w:t>
      </w:r>
      <w:proofErr w:type="gramEnd"/>
      <w:r w:rsidRPr="00311710">
        <w:rPr>
          <w:rFonts w:ascii="Times New Roman" w:hAnsi="Times New Roman" w:cs="Times New Roman"/>
          <w:i/>
          <w:iCs/>
          <w:sz w:val="24"/>
          <w:lang w:val="en-GB"/>
        </w:rPr>
        <w:t>) Method</w:t>
      </w:r>
      <w:r w:rsidRPr="00311710">
        <w:rPr>
          <w:rFonts w:ascii="Times New Roman" w:hAnsi="Times New Roman" w:cs="Times New Roman"/>
          <w:sz w:val="24"/>
          <w:lang w:val="en-GB"/>
        </w:rPr>
        <w:t>. (n.d.). Retrieved April 5, 2020, from https://www.w3schools.com/jsref/met_document_getelementbyid.asp</w:t>
      </w:r>
    </w:p>
    <w:p w14:paraId="095403ED"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lastRenderedPageBreak/>
        <w:t>html—Drawing text to &lt;canvas&gt; with @font-face does not work at the first time</w:t>
      </w:r>
      <w:r w:rsidRPr="00311710">
        <w:rPr>
          <w:rFonts w:ascii="Times New Roman" w:hAnsi="Times New Roman" w:cs="Times New Roman"/>
          <w:sz w:val="24"/>
          <w:lang w:val="en-GB"/>
        </w:rPr>
        <w:t>. (n.d.). Stack Overflow. Retrieved April 13, 2020, from https://stackoverflow.com/questions/2756575/drawing-text-to-canvas-with-font-face-does-not-work-at-the-first-time</w:t>
      </w:r>
    </w:p>
    <w:p w14:paraId="77275683"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i/>
          <w:iCs/>
          <w:sz w:val="24"/>
          <w:lang w:val="en-GB"/>
        </w:rPr>
        <w:t>javascript</w:t>
      </w:r>
      <w:proofErr w:type="spellEnd"/>
      <w:r w:rsidRPr="00311710">
        <w:rPr>
          <w:rFonts w:ascii="Times New Roman" w:hAnsi="Times New Roman" w:cs="Times New Roman"/>
          <w:i/>
          <w:iCs/>
          <w:sz w:val="24"/>
          <w:lang w:val="en-GB"/>
        </w:rPr>
        <w:t>—</w:t>
      </w:r>
      <w:proofErr w:type="spellStart"/>
      <w:r w:rsidRPr="00311710">
        <w:rPr>
          <w:rFonts w:ascii="Times New Roman" w:hAnsi="Times New Roman" w:cs="Times New Roman"/>
          <w:i/>
          <w:iCs/>
          <w:sz w:val="24"/>
          <w:lang w:val="en-GB"/>
        </w:rPr>
        <w:t>AddEventListener</w:t>
      </w:r>
      <w:proofErr w:type="spellEnd"/>
      <w:r w:rsidRPr="00311710">
        <w:rPr>
          <w:rFonts w:ascii="Times New Roman" w:hAnsi="Times New Roman" w:cs="Times New Roman"/>
          <w:i/>
          <w:iCs/>
          <w:sz w:val="24"/>
          <w:lang w:val="en-GB"/>
        </w:rPr>
        <w:t xml:space="preserve"> vs onclick</w:t>
      </w:r>
      <w:r w:rsidRPr="00311710">
        <w:rPr>
          <w:rFonts w:ascii="Times New Roman" w:hAnsi="Times New Roman" w:cs="Times New Roman"/>
          <w:sz w:val="24"/>
          <w:lang w:val="en-GB"/>
        </w:rPr>
        <w:t>. (n.d.). Stack Overflow. Retrieved April 5, 2020, from https://stackoverflow.com/questions/6348494/addeventlistener-vs-onclick</w:t>
      </w:r>
    </w:p>
    <w:p w14:paraId="3B2EE15E"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i/>
          <w:iCs/>
          <w:sz w:val="24"/>
          <w:lang w:val="en-GB"/>
        </w:rPr>
        <w:t>javascript</w:t>
      </w:r>
      <w:proofErr w:type="spellEnd"/>
      <w:r w:rsidRPr="00311710">
        <w:rPr>
          <w:rFonts w:ascii="Times New Roman" w:hAnsi="Times New Roman" w:cs="Times New Roman"/>
          <w:i/>
          <w:iCs/>
          <w:sz w:val="24"/>
          <w:lang w:val="en-GB"/>
        </w:rPr>
        <w:t>—Delay script loading</w:t>
      </w:r>
      <w:r w:rsidRPr="00311710">
        <w:rPr>
          <w:rFonts w:ascii="Times New Roman" w:hAnsi="Times New Roman" w:cs="Times New Roman"/>
          <w:sz w:val="24"/>
          <w:lang w:val="en-GB"/>
        </w:rPr>
        <w:t>. (n.d.). Stack Overflow. Retrieved April 5, 2020, from https://stackoverflow.com/questions/9611714/delay-script-loading</w:t>
      </w:r>
    </w:p>
    <w:p w14:paraId="10889DB5"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i/>
          <w:iCs/>
          <w:sz w:val="24"/>
          <w:lang w:val="en-GB"/>
        </w:rPr>
        <w:t>javascript</w:t>
      </w:r>
      <w:proofErr w:type="spellEnd"/>
      <w:r w:rsidRPr="00311710">
        <w:rPr>
          <w:rFonts w:ascii="Times New Roman" w:hAnsi="Times New Roman" w:cs="Times New Roman"/>
          <w:i/>
          <w:iCs/>
          <w:sz w:val="24"/>
          <w:lang w:val="en-GB"/>
        </w:rPr>
        <w:t>—</w:t>
      </w:r>
      <w:proofErr w:type="spellStart"/>
      <w:r w:rsidRPr="00311710">
        <w:rPr>
          <w:rFonts w:ascii="Times New Roman" w:hAnsi="Times New Roman" w:cs="Times New Roman"/>
          <w:i/>
          <w:iCs/>
          <w:sz w:val="24"/>
          <w:lang w:val="en-GB"/>
        </w:rPr>
        <w:t>SetTimeout</w:t>
      </w:r>
      <w:proofErr w:type="spellEnd"/>
      <w:r w:rsidRPr="00311710">
        <w:rPr>
          <w:rFonts w:ascii="Times New Roman" w:hAnsi="Times New Roman" w:cs="Times New Roman"/>
          <w:i/>
          <w:iCs/>
          <w:sz w:val="24"/>
          <w:lang w:val="en-GB"/>
        </w:rPr>
        <w:t xml:space="preserve"> with canvas</w:t>
      </w:r>
      <w:r w:rsidRPr="00311710">
        <w:rPr>
          <w:rFonts w:ascii="Times New Roman" w:hAnsi="Times New Roman" w:cs="Times New Roman"/>
          <w:sz w:val="24"/>
          <w:lang w:val="en-GB"/>
        </w:rPr>
        <w:t>. (n.d.). Stack Overflow. Retrieved April 5, 2020, from https://stackoverflow.com/questions/12087874/settimeout-with-canvas</w:t>
      </w:r>
    </w:p>
    <w:p w14:paraId="6416D1F6"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t>JSON and AJAX Tutorial: With Real Examples—YouTube</w:t>
      </w:r>
      <w:r w:rsidRPr="00311710">
        <w:rPr>
          <w:rFonts w:ascii="Times New Roman" w:hAnsi="Times New Roman" w:cs="Times New Roman"/>
          <w:sz w:val="24"/>
          <w:lang w:val="en-GB"/>
        </w:rPr>
        <w:t>. (n.d.). Retrieved April 13, 2020, from https://www.youtube.com/watch?v=rJesac0_Ftw</w:t>
      </w:r>
    </w:p>
    <w:p w14:paraId="5A81C6D2"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i/>
          <w:iCs/>
          <w:sz w:val="24"/>
          <w:lang w:val="en-GB"/>
        </w:rPr>
        <w:t>JSON.parse</w:t>
      </w:r>
      <w:proofErr w:type="spellEnd"/>
      <w:r w:rsidRPr="00311710">
        <w:rPr>
          <w:rFonts w:ascii="Times New Roman" w:hAnsi="Times New Roman" w:cs="Times New Roman"/>
          <w:i/>
          <w:iCs/>
          <w:sz w:val="24"/>
          <w:lang w:val="en-GB"/>
        </w:rPr>
        <w:t>()</w:t>
      </w:r>
      <w:r w:rsidRPr="00311710">
        <w:rPr>
          <w:rFonts w:ascii="Times New Roman" w:hAnsi="Times New Roman" w:cs="Times New Roman"/>
          <w:sz w:val="24"/>
          <w:lang w:val="en-GB"/>
        </w:rPr>
        <w:t>. (n.d.). MDN Web Docs. Retrieved April 13, 2020, from https://developer.mozilla.org/en-US/docs/Web/JavaScript/Reference/Global_Objects/JSON/parse</w:t>
      </w:r>
    </w:p>
    <w:p w14:paraId="3FB55B2D" w14:textId="77777777" w:rsidR="00311710" w:rsidRPr="00311710" w:rsidRDefault="00311710" w:rsidP="00311710">
      <w:pPr>
        <w:pStyle w:val="Bibliography"/>
        <w:rPr>
          <w:rFonts w:ascii="Times New Roman" w:hAnsi="Times New Roman" w:cs="Times New Roman"/>
          <w:sz w:val="24"/>
          <w:lang w:val="en-GB"/>
        </w:rPr>
      </w:pPr>
      <w:r w:rsidRPr="00311710">
        <w:rPr>
          <w:rFonts w:ascii="Times New Roman" w:hAnsi="Times New Roman" w:cs="Times New Roman"/>
          <w:i/>
          <w:iCs/>
          <w:sz w:val="24"/>
          <w:lang w:val="en-GB"/>
        </w:rPr>
        <w:t xml:space="preserve">Window </w:t>
      </w:r>
      <w:proofErr w:type="spellStart"/>
      <w:proofErr w:type="gramStart"/>
      <w:r w:rsidRPr="00311710">
        <w:rPr>
          <w:rFonts w:ascii="Times New Roman" w:hAnsi="Times New Roman" w:cs="Times New Roman"/>
          <w:i/>
          <w:iCs/>
          <w:sz w:val="24"/>
          <w:lang w:val="en-GB"/>
        </w:rPr>
        <w:t>setTimeout</w:t>
      </w:r>
      <w:proofErr w:type="spellEnd"/>
      <w:r w:rsidRPr="00311710">
        <w:rPr>
          <w:rFonts w:ascii="Times New Roman" w:hAnsi="Times New Roman" w:cs="Times New Roman"/>
          <w:i/>
          <w:iCs/>
          <w:sz w:val="24"/>
          <w:lang w:val="en-GB"/>
        </w:rPr>
        <w:t>(</w:t>
      </w:r>
      <w:proofErr w:type="gramEnd"/>
      <w:r w:rsidRPr="00311710">
        <w:rPr>
          <w:rFonts w:ascii="Times New Roman" w:hAnsi="Times New Roman" w:cs="Times New Roman"/>
          <w:i/>
          <w:iCs/>
          <w:sz w:val="24"/>
          <w:lang w:val="en-GB"/>
        </w:rPr>
        <w:t>) Method</w:t>
      </w:r>
      <w:r w:rsidRPr="00311710">
        <w:rPr>
          <w:rFonts w:ascii="Times New Roman" w:hAnsi="Times New Roman" w:cs="Times New Roman"/>
          <w:sz w:val="24"/>
          <w:lang w:val="en-GB"/>
        </w:rPr>
        <w:t>. (n.d.). Retrieved April 5, 2020, from https://www.w3schools.com/jsref/met_win_settimeout.asp</w:t>
      </w:r>
    </w:p>
    <w:p w14:paraId="2B77B4FA" w14:textId="77777777" w:rsidR="00311710" w:rsidRPr="00311710" w:rsidRDefault="00311710" w:rsidP="00311710">
      <w:pPr>
        <w:pStyle w:val="Bibliography"/>
        <w:rPr>
          <w:rFonts w:ascii="Times New Roman" w:hAnsi="Times New Roman" w:cs="Times New Roman"/>
          <w:sz w:val="24"/>
          <w:lang w:val="en-GB"/>
        </w:rPr>
      </w:pPr>
      <w:proofErr w:type="spellStart"/>
      <w:r w:rsidRPr="00311710">
        <w:rPr>
          <w:rFonts w:ascii="Times New Roman" w:hAnsi="Times New Roman" w:cs="Times New Roman"/>
          <w:i/>
          <w:iCs/>
          <w:sz w:val="24"/>
          <w:lang w:val="en-GB"/>
        </w:rPr>
        <w:t>XMLHttpRequestEventTarget.onload</w:t>
      </w:r>
      <w:proofErr w:type="spellEnd"/>
      <w:r w:rsidRPr="00311710">
        <w:rPr>
          <w:rFonts w:ascii="Times New Roman" w:hAnsi="Times New Roman" w:cs="Times New Roman"/>
          <w:sz w:val="24"/>
          <w:lang w:val="en-GB"/>
        </w:rPr>
        <w:t>. (n.d.). MDN Web Docs. Retrieved April 13, 2020, from https://developer.mozilla.org/en-US/docs/Web/API/XMLHttpRequestEventTarget/onload</w:t>
      </w:r>
    </w:p>
    <w:p w14:paraId="1D521419" w14:textId="11287D41" w:rsidR="00EF5B90" w:rsidRPr="00810271" w:rsidRDefault="00023295" w:rsidP="00A940BD">
      <w:pPr>
        <w:spacing w:after="0" w:line="240" w:lineRule="auto"/>
        <w:rPr>
          <w:rFonts w:eastAsia="Roboto"/>
          <w:lang w:val="en-DE"/>
        </w:rPr>
      </w:pPr>
      <w:r>
        <w:rPr>
          <w:rFonts w:ascii="Times New Roman" w:eastAsia="Times New Roman" w:hAnsi="Times New Roman" w:cs="Times New Roman"/>
          <w:sz w:val="24"/>
          <w:szCs w:val="24"/>
          <w:lang w:val="en-DE"/>
        </w:rPr>
        <w:fldChar w:fldCharType="end"/>
      </w:r>
    </w:p>
    <w:sectPr w:rsidR="00EF5B90" w:rsidRPr="00810271">
      <w:footerReference w:type="even" r:id="rId7"/>
      <w:footerReference w:type="default" r:id="rId8"/>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1DF21" w14:textId="77777777" w:rsidR="00B526CE" w:rsidRDefault="00B526CE" w:rsidP="00B33F74">
      <w:pPr>
        <w:spacing w:after="0" w:line="240" w:lineRule="auto"/>
      </w:pPr>
      <w:r>
        <w:separator/>
      </w:r>
    </w:p>
  </w:endnote>
  <w:endnote w:type="continuationSeparator" w:id="0">
    <w:p w14:paraId="7FA51CF6" w14:textId="77777777" w:rsidR="00B526CE" w:rsidRDefault="00B526CE"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Content>
      <w:p w14:paraId="1FBC1836"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023295" w:rsidRDefault="00023295"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Content>
      <w:p w14:paraId="1F467049"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023295" w:rsidRDefault="00023295"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62C0A7CE" w:rsidR="00023295" w:rsidRDefault="00023295">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A66AC" w:themeColor="accent1"/>
                                    <w:sz w:val="20"/>
                                    <w:szCs w:val="20"/>
                                  </w:rPr>
                                  <w:t>Alischa thomas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w:t>
                                </w:r>
                                <w:r w:rsidR="00A940BD">
                                  <w:rPr>
                                    <w:color w:val="808080" w:themeColor="background1" w:themeShade="80"/>
                                    <w:sz w:val="20"/>
                                    <w:szCs w:val="20"/>
                                  </w:rPr>
                                  <w:t>3</w:t>
                                </w:r>
                                <w:r>
                                  <w:rPr>
                                    <w:color w:val="808080" w:themeColor="background1" w:themeShade="80"/>
                                    <w:sz w:val="20"/>
                                    <w:szCs w:val="20"/>
                                  </w:rPr>
                                  <w:t>.0</w:t>
                                </w:r>
                                <w:r w:rsidR="00A940BD">
                                  <w:rPr>
                                    <w:color w:val="808080" w:themeColor="background1" w:themeShade="80"/>
                                    <w:sz w:val="20"/>
                                    <w:szCs w:val="20"/>
                                  </w:rPr>
                                  <w:t>4</w:t>
                                </w:r>
                                <w:r>
                                  <w:rPr>
                                    <w:color w:val="808080" w:themeColor="background1" w:themeShade="80"/>
                                    <w:sz w:val="20"/>
                                    <w:szCs w:val="20"/>
                                  </w:rPr>
                                  <w:t>.2020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62C0A7CE" w:rsidR="00023295" w:rsidRDefault="00023295">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A66AC" w:themeColor="accent1"/>
                              <w:sz w:val="20"/>
                              <w:szCs w:val="20"/>
                            </w:rPr>
                            <w:t>Alischa thomas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w:t>
                          </w:r>
                          <w:r w:rsidR="00A940BD">
                            <w:rPr>
                              <w:color w:val="808080" w:themeColor="background1" w:themeShade="80"/>
                              <w:sz w:val="20"/>
                              <w:szCs w:val="20"/>
                            </w:rPr>
                            <w:t>3</w:t>
                          </w:r>
                          <w:r>
                            <w:rPr>
                              <w:color w:val="808080" w:themeColor="background1" w:themeShade="80"/>
                              <w:sz w:val="20"/>
                              <w:szCs w:val="20"/>
                            </w:rPr>
                            <w:t>.0</w:t>
                          </w:r>
                          <w:r w:rsidR="00A940BD">
                            <w:rPr>
                              <w:color w:val="808080" w:themeColor="background1" w:themeShade="80"/>
                              <w:sz w:val="20"/>
                              <w:szCs w:val="20"/>
                            </w:rPr>
                            <w:t>4</w:t>
                          </w:r>
                          <w:r>
                            <w:rPr>
                              <w:color w:val="808080" w:themeColor="background1" w:themeShade="80"/>
                              <w:sz w:val="20"/>
                              <w:szCs w:val="20"/>
                            </w:rPr>
                            <w:t>.2020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A2809" w14:textId="77777777" w:rsidR="00B526CE" w:rsidRDefault="00B526CE" w:rsidP="00B33F74">
      <w:pPr>
        <w:spacing w:after="0" w:line="240" w:lineRule="auto"/>
      </w:pPr>
      <w:r>
        <w:separator/>
      </w:r>
    </w:p>
  </w:footnote>
  <w:footnote w:type="continuationSeparator" w:id="0">
    <w:p w14:paraId="453F5ABD" w14:textId="77777777" w:rsidR="00B526CE" w:rsidRDefault="00B526CE"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71A"/>
    <w:multiLevelType w:val="hybridMultilevel"/>
    <w:tmpl w:val="6F0EF9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4F5D17"/>
    <w:multiLevelType w:val="hybridMultilevel"/>
    <w:tmpl w:val="E252DF3A"/>
    <w:lvl w:ilvl="0" w:tplc="76AABB16">
      <w:numFmt w:val="bullet"/>
      <w:lvlText w:val="-"/>
      <w:lvlJc w:val="left"/>
      <w:pPr>
        <w:ind w:left="72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355A9F"/>
    <w:multiLevelType w:val="hybridMultilevel"/>
    <w:tmpl w:val="C3ECD432"/>
    <w:lvl w:ilvl="0" w:tplc="08090001">
      <w:start w:val="1"/>
      <w:numFmt w:val="bullet"/>
      <w:lvlText w:val=""/>
      <w:lvlJc w:val="left"/>
      <w:pPr>
        <w:ind w:left="720" w:hanging="360"/>
      </w:pPr>
      <w:rPr>
        <w:rFonts w:ascii="Symbol" w:hAnsi="Symbol" w:cs="Symbol"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E5B6590"/>
    <w:multiLevelType w:val="hybridMultilevel"/>
    <w:tmpl w:val="FDE0020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7A5C6F"/>
    <w:multiLevelType w:val="hybridMultilevel"/>
    <w:tmpl w:val="C2BE9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EC5AC6"/>
    <w:multiLevelType w:val="hybridMultilevel"/>
    <w:tmpl w:val="3500C944"/>
    <w:lvl w:ilvl="0" w:tplc="76AABB16">
      <w:numFmt w:val="bullet"/>
      <w:lvlText w:val="-"/>
      <w:lvlJc w:val="left"/>
      <w:pPr>
        <w:ind w:left="36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07362"/>
    <w:rsid w:val="000124DE"/>
    <w:rsid w:val="000135AC"/>
    <w:rsid w:val="000139A6"/>
    <w:rsid w:val="00023295"/>
    <w:rsid w:val="0004703E"/>
    <w:rsid w:val="000472AA"/>
    <w:rsid w:val="000641EA"/>
    <w:rsid w:val="00067794"/>
    <w:rsid w:val="0007261C"/>
    <w:rsid w:val="000742BB"/>
    <w:rsid w:val="00077AAB"/>
    <w:rsid w:val="000B3E57"/>
    <w:rsid w:val="000B60B9"/>
    <w:rsid w:val="000B79B3"/>
    <w:rsid w:val="00100AB5"/>
    <w:rsid w:val="00102729"/>
    <w:rsid w:val="00110CD3"/>
    <w:rsid w:val="001630C9"/>
    <w:rsid w:val="00167155"/>
    <w:rsid w:val="001A026B"/>
    <w:rsid w:val="001C241C"/>
    <w:rsid w:val="001C2F40"/>
    <w:rsid w:val="001C608D"/>
    <w:rsid w:val="001D1BF2"/>
    <w:rsid w:val="001E4C35"/>
    <w:rsid w:val="00231402"/>
    <w:rsid w:val="00232439"/>
    <w:rsid w:val="00233A03"/>
    <w:rsid w:val="00242045"/>
    <w:rsid w:val="0024325A"/>
    <w:rsid w:val="002456D0"/>
    <w:rsid w:val="00250852"/>
    <w:rsid w:val="00255A47"/>
    <w:rsid w:val="00263310"/>
    <w:rsid w:val="002654DA"/>
    <w:rsid w:val="00265EF6"/>
    <w:rsid w:val="002836AD"/>
    <w:rsid w:val="00283FC8"/>
    <w:rsid w:val="00290E20"/>
    <w:rsid w:val="00297C1B"/>
    <w:rsid w:val="002B6EEC"/>
    <w:rsid w:val="002C700A"/>
    <w:rsid w:val="002D0579"/>
    <w:rsid w:val="002D5964"/>
    <w:rsid w:val="00302FB7"/>
    <w:rsid w:val="0030441C"/>
    <w:rsid w:val="00311710"/>
    <w:rsid w:val="003262FD"/>
    <w:rsid w:val="00340237"/>
    <w:rsid w:val="0036305F"/>
    <w:rsid w:val="00363554"/>
    <w:rsid w:val="00374CA2"/>
    <w:rsid w:val="0038432B"/>
    <w:rsid w:val="00393ED1"/>
    <w:rsid w:val="003B148B"/>
    <w:rsid w:val="003D6EF0"/>
    <w:rsid w:val="003E15A9"/>
    <w:rsid w:val="003E69D6"/>
    <w:rsid w:val="00415CB6"/>
    <w:rsid w:val="00436D98"/>
    <w:rsid w:val="00446726"/>
    <w:rsid w:val="00454557"/>
    <w:rsid w:val="00457BDD"/>
    <w:rsid w:val="0046394E"/>
    <w:rsid w:val="004805F6"/>
    <w:rsid w:val="004906A9"/>
    <w:rsid w:val="00493FAF"/>
    <w:rsid w:val="004A303F"/>
    <w:rsid w:val="004A3F0C"/>
    <w:rsid w:val="004B5A44"/>
    <w:rsid w:val="004D1117"/>
    <w:rsid w:val="005041A6"/>
    <w:rsid w:val="005107FB"/>
    <w:rsid w:val="00534A66"/>
    <w:rsid w:val="00550A50"/>
    <w:rsid w:val="00566089"/>
    <w:rsid w:val="00576B14"/>
    <w:rsid w:val="00584B81"/>
    <w:rsid w:val="0059500C"/>
    <w:rsid w:val="005A5E5C"/>
    <w:rsid w:val="005A6A8B"/>
    <w:rsid w:val="005B0927"/>
    <w:rsid w:val="00607F6E"/>
    <w:rsid w:val="00612610"/>
    <w:rsid w:val="00617659"/>
    <w:rsid w:val="00626D2E"/>
    <w:rsid w:val="006441A1"/>
    <w:rsid w:val="006628F7"/>
    <w:rsid w:val="006635DA"/>
    <w:rsid w:val="006671E4"/>
    <w:rsid w:val="00674DCA"/>
    <w:rsid w:val="00683EC2"/>
    <w:rsid w:val="00685C73"/>
    <w:rsid w:val="0069068E"/>
    <w:rsid w:val="0069268D"/>
    <w:rsid w:val="006A19BA"/>
    <w:rsid w:val="006A53A4"/>
    <w:rsid w:val="006A55D4"/>
    <w:rsid w:val="006B3324"/>
    <w:rsid w:val="006C3302"/>
    <w:rsid w:val="006C6294"/>
    <w:rsid w:val="006C78CD"/>
    <w:rsid w:val="006D038A"/>
    <w:rsid w:val="006F62E0"/>
    <w:rsid w:val="0072112C"/>
    <w:rsid w:val="00726E8E"/>
    <w:rsid w:val="0073083A"/>
    <w:rsid w:val="00742137"/>
    <w:rsid w:val="007434B9"/>
    <w:rsid w:val="00746234"/>
    <w:rsid w:val="00747D75"/>
    <w:rsid w:val="00761B6E"/>
    <w:rsid w:val="00775360"/>
    <w:rsid w:val="007853A2"/>
    <w:rsid w:val="00786235"/>
    <w:rsid w:val="00792170"/>
    <w:rsid w:val="0079510E"/>
    <w:rsid w:val="007B536D"/>
    <w:rsid w:val="007D492D"/>
    <w:rsid w:val="007F3FA6"/>
    <w:rsid w:val="008006A1"/>
    <w:rsid w:val="008066C7"/>
    <w:rsid w:val="00810271"/>
    <w:rsid w:val="00813922"/>
    <w:rsid w:val="00815CE9"/>
    <w:rsid w:val="00817C6D"/>
    <w:rsid w:val="00823CDF"/>
    <w:rsid w:val="0084383B"/>
    <w:rsid w:val="0084435D"/>
    <w:rsid w:val="00881D05"/>
    <w:rsid w:val="00885A52"/>
    <w:rsid w:val="00891180"/>
    <w:rsid w:val="008A52BC"/>
    <w:rsid w:val="008A6C3C"/>
    <w:rsid w:val="008B1301"/>
    <w:rsid w:val="008B2A98"/>
    <w:rsid w:val="008C1F9C"/>
    <w:rsid w:val="008D0EC3"/>
    <w:rsid w:val="008E3A2E"/>
    <w:rsid w:val="008F383E"/>
    <w:rsid w:val="00903D97"/>
    <w:rsid w:val="00916260"/>
    <w:rsid w:val="009204B9"/>
    <w:rsid w:val="00956BE6"/>
    <w:rsid w:val="009602C6"/>
    <w:rsid w:val="00960D6A"/>
    <w:rsid w:val="00977A86"/>
    <w:rsid w:val="009865AB"/>
    <w:rsid w:val="00986CB1"/>
    <w:rsid w:val="009B4FBE"/>
    <w:rsid w:val="009C194E"/>
    <w:rsid w:val="009C42FD"/>
    <w:rsid w:val="009D7A0A"/>
    <w:rsid w:val="009E33C0"/>
    <w:rsid w:val="009E72A7"/>
    <w:rsid w:val="009F08DA"/>
    <w:rsid w:val="009F7370"/>
    <w:rsid w:val="00A00913"/>
    <w:rsid w:val="00A069C1"/>
    <w:rsid w:val="00A1093B"/>
    <w:rsid w:val="00A1520C"/>
    <w:rsid w:val="00A5130D"/>
    <w:rsid w:val="00A61EED"/>
    <w:rsid w:val="00A67EC1"/>
    <w:rsid w:val="00A76BBA"/>
    <w:rsid w:val="00A80E80"/>
    <w:rsid w:val="00A940BD"/>
    <w:rsid w:val="00AE3A5B"/>
    <w:rsid w:val="00AE3DDC"/>
    <w:rsid w:val="00AE62C3"/>
    <w:rsid w:val="00AE7000"/>
    <w:rsid w:val="00AF47E1"/>
    <w:rsid w:val="00B0026E"/>
    <w:rsid w:val="00B213FE"/>
    <w:rsid w:val="00B3023C"/>
    <w:rsid w:val="00B315C5"/>
    <w:rsid w:val="00B33F74"/>
    <w:rsid w:val="00B37B2B"/>
    <w:rsid w:val="00B410EE"/>
    <w:rsid w:val="00B47198"/>
    <w:rsid w:val="00B526CE"/>
    <w:rsid w:val="00B6040E"/>
    <w:rsid w:val="00B66C4E"/>
    <w:rsid w:val="00B676CB"/>
    <w:rsid w:val="00BA1D8A"/>
    <w:rsid w:val="00BA71B6"/>
    <w:rsid w:val="00BC2776"/>
    <w:rsid w:val="00BD5502"/>
    <w:rsid w:val="00BD79D2"/>
    <w:rsid w:val="00BF68F5"/>
    <w:rsid w:val="00C03208"/>
    <w:rsid w:val="00C04E6B"/>
    <w:rsid w:val="00C17F92"/>
    <w:rsid w:val="00C275DC"/>
    <w:rsid w:val="00C441DB"/>
    <w:rsid w:val="00C45BAD"/>
    <w:rsid w:val="00C51778"/>
    <w:rsid w:val="00C568AF"/>
    <w:rsid w:val="00C61C94"/>
    <w:rsid w:val="00C6778B"/>
    <w:rsid w:val="00C754BF"/>
    <w:rsid w:val="00CA69B8"/>
    <w:rsid w:val="00CB2E55"/>
    <w:rsid w:val="00CB41EE"/>
    <w:rsid w:val="00CC1FCB"/>
    <w:rsid w:val="00CF4D4E"/>
    <w:rsid w:val="00D06D7D"/>
    <w:rsid w:val="00D154BA"/>
    <w:rsid w:val="00D21022"/>
    <w:rsid w:val="00D24F4F"/>
    <w:rsid w:val="00D37130"/>
    <w:rsid w:val="00D56808"/>
    <w:rsid w:val="00D607FC"/>
    <w:rsid w:val="00D70247"/>
    <w:rsid w:val="00D9520F"/>
    <w:rsid w:val="00D96058"/>
    <w:rsid w:val="00D96914"/>
    <w:rsid w:val="00DA44B6"/>
    <w:rsid w:val="00DB53B6"/>
    <w:rsid w:val="00DC3314"/>
    <w:rsid w:val="00DC3F97"/>
    <w:rsid w:val="00E21546"/>
    <w:rsid w:val="00E22C33"/>
    <w:rsid w:val="00E313FB"/>
    <w:rsid w:val="00E54148"/>
    <w:rsid w:val="00E54EEB"/>
    <w:rsid w:val="00E62CA7"/>
    <w:rsid w:val="00E65627"/>
    <w:rsid w:val="00E70B4D"/>
    <w:rsid w:val="00E924B0"/>
    <w:rsid w:val="00EE0A75"/>
    <w:rsid w:val="00EE3EEC"/>
    <w:rsid w:val="00EE7220"/>
    <w:rsid w:val="00EF25A1"/>
    <w:rsid w:val="00EF5B90"/>
    <w:rsid w:val="00F05C51"/>
    <w:rsid w:val="00F10EA4"/>
    <w:rsid w:val="00F14FAB"/>
    <w:rsid w:val="00F23B7E"/>
    <w:rsid w:val="00F26802"/>
    <w:rsid w:val="00F3655F"/>
    <w:rsid w:val="00F51675"/>
    <w:rsid w:val="00F56611"/>
    <w:rsid w:val="00F630AE"/>
    <w:rsid w:val="00F84492"/>
    <w:rsid w:val="00F85C2E"/>
    <w:rsid w:val="00F86109"/>
    <w:rsid w:val="00FA21B7"/>
    <w:rsid w:val="00FA296F"/>
    <w:rsid w:val="00FA6409"/>
    <w:rsid w:val="00FB6E31"/>
    <w:rsid w:val="00FB6F0C"/>
    <w:rsid w:val="00FD4491"/>
    <w:rsid w:val="00FE51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69268D"/>
    <w:pPr>
      <w:keepNext/>
      <w:keepLines/>
      <w:spacing w:before="200" w:after="0"/>
      <w:outlineLvl w:val="2"/>
    </w:pPr>
    <w:rPr>
      <w:rFonts w:eastAsiaTheme="majorEastAsia"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69268D"/>
    <w:rPr>
      <w:rFonts w:ascii="Helvetica Neue" w:eastAsiaTheme="majorEastAsia" w:hAnsi="Helvetica Neue"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semiHidden/>
    <w:unhideWhenUsed/>
    <w:rsid w:val="00810271"/>
    <w:rPr>
      <w:color w:val="0000FF"/>
      <w:u w:val="single"/>
    </w:rPr>
  </w:style>
  <w:style w:type="character" w:customStyle="1" w:styleId="cssdelimitercolor">
    <w:name w:val="cssdelimitercolor"/>
    <w:basedOn w:val="DefaultParagraphFont"/>
    <w:rsid w:val="009204B9"/>
  </w:style>
  <w:style w:type="character" w:customStyle="1" w:styleId="csspropertycolor">
    <w:name w:val="csspropertycolor"/>
    <w:basedOn w:val="DefaultParagraphFont"/>
    <w:rsid w:val="009204B9"/>
  </w:style>
  <w:style w:type="character" w:customStyle="1" w:styleId="csspropertyvaluecolor">
    <w:name w:val="csspropertyvaluecolor"/>
    <w:basedOn w:val="DefaultParagraphFont"/>
    <w:rsid w:val="009204B9"/>
  </w:style>
  <w:style w:type="character" w:customStyle="1" w:styleId="commentcolor">
    <w:name w:val="commentcolor"/>
    <w:basedOn w:val="DefaultParagraphFont"/>
    <w:rsid w:val="009204B9"/>
  </w:style>
  <w:style w:type="paragraph" w:styleId="Bibliography">
    <w:name w:val="Bibliography"/>
    <w:basedOn w:val="Normal"/>
    <w:next w:val="Normal"/>
    <w:uiPriority w:val="37"/>
    <w:unhideWhenUsed/>
    <w:rsid w:val="0002329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252741778">
      <w:bodyDiv w:val="1"/>
      <w:marLeft w:val="0"/>
      <w:marRight w:val="0"/>
      <w:marTop w:val="0"/>
      <w:marBottom w:val="0"/>
      <w:divBdr>
        <w:top w:val="none" w:sz="0" w:space="0" w:color="auto"/>
        <w:left w:val="none" w:sz="0" w:space="0" w:color="auto"/>
        <w:bottom w:val="none" w:sz="0" w:space="0" w:color="auto"/>
        <w:right w:val="none" w:sz="0" w:space="0" w:color="auto"/>
      </w:divBdr>
    </w:div>
    <w:div w:id="1308313761">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599021427">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6053189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94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67</TotalTime>
  <Pages>12</Pages>
  <Words>6861</Words>
  <Characters>39113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45883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13.04.2020</dc:subject>
  <dc:creator>Microsoft Office User</dc:creator>
  <cp:keywords/>
  <dc:description/>
  <cp:lastModifiedBy>Alischa Thomas</cp:lastModifiedBy>
  <cp:revision>3</cp:revision>
  <dcterms:created xsi:type="dcterms:W3CDTF">2020-04-13T09:53:00Z</dcterms:created>
  <dcterms:modified xsi:type="dcterms:W3CDTF">2020-04-13T11:23:00Z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id="Wqm4Qwgn"/&gt;&lt;style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